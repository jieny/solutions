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8E2454" w:rsidRDefault="000A524C"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t>Y</w:t>
      </w:r>
      <w:r w:rsidR="00F22A5C" w:rsidRPr="008E2454">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0BBD3552">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8E2454">
        <w:rPr>
          <w:rFonts w:ascii="Aptos Narrow" w:hAnsi="Aptos Narrow"/>
          <w:smallCaps/>
          <w:color w:val="7305B7"/>
          <w:sz w:val="24"/>
          <w:szCs w:val="24"/>
        </w:rPr>
        <w:t>i’ Solutions</w:t>
      </w:r>
    </w:p>
    <w:p w14:paraId="73EC4ABE" w14:textId="7700DFAA" w:rsidR="00162150" w:rsidRPr="008E2454" w:rsidRDefault="00162150" w:rsidP="00721D0B">
      <w:pPr>
        <w:snapToGrid w:val="0"/>
        <w:spacing w:line="360" w:lineRule="auto"/>
        <w:rPr>
          <w:rFonts w:ascii="Aptos Narrow" w:hAnsi="Aptos Narrow"/>
        </w:rPr>
      </w:pPr>
    </w:p>
    <w:p w14:paraId="5CE942C5" w14:textId="02733918" w:rsidR="00E50371" w:rsidRPr="008E2454" w:rsidRDefault="00E50371" w:rsidP="00721D0B">
      <w:pPr>
        <w:pStyle w:val="Heading1"/>
        <w:snapToGrid w:val="0"/>
        <w:spacing w:before="0" w:line="360" w:lineRule="auto"/>
        <w:rPr>
          <w:rFonts w:ascii="Aptos Narrow" w:hAnsi="Aptos Narrow"/>
          <w:color w:val="3E9D94"/>
          <w:sz w:val="40"/>
          <w:szCs w:val="40"/>
        </w:rPr>
      </w:pPr>
      <w:r w:rsidRPr="008E2454">
        <w:rPr>
          <w:rFonts w:ascii="Aptos Narrow" w:hAnsi="Aptos Narrow"/>
          <w:color w:val="3E9D94"/>
          <w:sz w:val="40"/>
          <w:szCs w:val="40"/>
        </w:rPr>
        <w:t xml:space="preserve">Microsoft Windows 11 </w:t>
      </w:r>
      <w:r w:rsidR="00067EE8" w:rsidRPr="008E2454">
        <w:rPr>
          <w:rFonts w:ascii="Aptos Narrow" w:hAnsi="Aptos Narrow"/>
          <w:color w:val="3E9D94"/>
          <w:sz w:val="40"/>
          <w:szCs w:val="40"/>
        </w:rPr>
        <w:t>24H2</w:t>
      </w:r>
    </w:p>
    <w:p w14:paraId="7BB37055" w14:textId="13F04FBB" w:rsidR="00E50371" w:rsidRPr="008E2454" w:rsidRDefault="00044732" w:rsidP="00721D0B">
      <w:pPr>
        <w:snapToGrid w:val="0"/>
        <w:spacing w:line="360" w:lineRule="auto"/>
        <w:rPr>
          <w:rFonts w:ascii="Aptos Narrow" w:hAnsi="Aptos Narrow"/>
        </w:rPr>
      </w:pPr>
      <w:r w:rsidRPr="008E2454">
        <w:rPr>
          <w:rFonts w:ascii="Aptos Narrow" w:hAnsi="Aptos Narrow"/>
        </w:rPr>
        <w:t>PACKAGING TUTORIAL</w:t>
      </w:r>
      <w:r w:rsidR="00DA3070" w:rsidRPr="008E2454">
        <w:rPr>
          <w:rFonts w:ascii="Aptos Narrow" w:hAnsi="Aptos Narrow"/>
        </w:rPr>
        <w:t xml:space="preserve">: </w:t>
      </w:r>
      <w:r w:rsidR="00E50371" w:rsidRPr="008E2454">
        <w:rPr>
          <w:rFonts w:ascii="Aptos Narrow" w:hAnsi="Aptos Narrow"/>
        </w:rPr>
        <w:t>Different system versions have different packaging methods. The packaging process includes: "Language pack: add, associate, delete", "Drive: add, delete", "Cumulative update: add, delete", "</w:t>
      </w:r>
      <w:r w:rsidR="0012313F" w:rsidRPr="008E2454">
        <w:rPr>
          <w:rFonts w:ascii="Aptos Narrow" w:hAnsi="Aptos Narrow"/>
        </w:rPr>
        <w:t>InBox Apps</w:t>
      </w:r>
      <w:r w:rsidR="00E50371" w:rsidRPr="008E2454">
        <w:rPr>
          <w:rFonts w:ascii="Aptos Narrow" w:hAnsi="Aptos Narrow"/>
        </w:rPr>
        <w:t>: add, Update, mark" etc.</w:t>
      </w:r>
    </w:p>
    <w:p w14:paraId="2DE954E1" w14:textId="77777777" w:rsidR="00E50371" w:rsidRPr="008E2454" w:rsidRDefault="00E50371" w:rsidP="00721D0B">
      <w:pPr>
        <w:snapToGrid w:val="0"/>
        <w:spacing w:line="360" w:lineRule="auto"/>
        <w:rPr>
          <w:rFonts w:ascii="Aptos Narrow" w:hAnsi="Aptos Narrow"/>
        </w:rPr>
      </w:pPr>
      <w:r w:rsidRPr="008E2454">
        <w:rPr>
          <w:rFonts w:ascii="Aptos Narrow" w:hAnsi="Aptos Narrow"/>
        </w:rPr>
        <w:t>There are many hidden stories hidden behind this. If you want to unlock these, are you ready to start trying to encapsulate them?</w:t>
      </w:r>
    </w:p>
    <w:p w14:paraId="4EFFD366" w14:textId="77777777" w:rsidR="00E50371" w:rsidRPr="008E2454" w:rsidRDefault="00E50371" w:rsidP="00721D0B">
      <w:pPr>
        <w:snapToGrid w:val="0"/>
        <w:spacing w:line="360" w:lineRule="auto"/>
        <w:ind w:firstLine="4"/>
        <w:rPr>
          <w:rFonts w:ascii="Aptos Narrow" w:hAnsi="Aptos Narrow"/>
        </w:rPr>
      </w:pPr>
    </w:p>
    <w:p w14:paraId="475DC672" w14:textId="77777777" w:rsidR="00E50371" w:rsidRPr="008E2454" w:rsidRDefault="00E50371" w:rsidP="00721D0B">
      <w:pPr>
        <w:snapToGrid w:val="0"/>
        <w:spacing w:line="360" w:lineRule="auto"/>
        <w:ind w:firstLine="4"/>
        <w:rPr>
          <w:rFonts w:ascii="Aptos Narrow" w:hAnsi="Aptos Narrow"/>
        </w:rPr>
      </w:pPr>
    </w:p>
    <w:p w14:paraId="62CAC61E" w14:textId="77777777" w:rsidR="0007560F" w:rsidRPr="008E2454" w:rsidRDefault="0007560F" w:rsidP="00721D0B">
      <w:pPr>
        <w:snapToGrid w:val="0"/>
        <w:spacing w:line="360" w:lineRule="auto"/>
        <w:ind w:firstLine="4"/>
        <w:rPr>
          <w:rFonts w:ascii="Aptos Narrow" w:hAnsi="Aptos Narrow"/>
        </w:rPr>
      </w:pPr>
    </w:p>
    <w:p w14:paraId="033437E8" w14:textId="77777777" w:rsidR="00611E12" w:rsidRPr="008E2454" w:rsidRDefault="00611E12" w:rsidP="00721D0B">
      <w:pPr>
        <w:snapToGrid w:val="0"/>
        <w:spacing w:line="360" w:lineRule="auto"/>
        <w:rPr>
          <w:rFonts w:ascii="Aptos Narrow" w:hAnsi="Aptos Narrow"/>
        </w:rPr>
      </w:pPr>
    </w:p>
    <w:p w14:paraId="4F3F2D19" w14:textId="0AB39E1E" w:rsidR="00E50371" w:rsidRPr="008E2454" w:rsidRDefault="00FA2FC0" w:rsidP="00721D0B">
      <w:pPr>
        <w:pStyle w:val="Heading2"/>
        <w:snapToGrid w:val="0"/>
        <w:spacing w:line="360" w:lineRule="auto"/>
        <w:rPr>
          <w:rFonts w:ascii="Aptos Narrow" w:hAnsi="Aptos Narrow"/>
        </w:rPr>
      </w:pPr>
      <w:r w:rsidRPr="008E2454">
        <w:rPr>
          <w:rFonts w:ascii="Aptos Narrow" w:hAnsi="Aptos Narrow"/>
        </w:rPr>
        <w:t>Summary</w:t>
      </w:r>
    </w:p>
    <w:p w14:paraId="3347C868" w14:textId="7A0E9207" w:rsidR="001D182A"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_Ref167434554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Encapsulation</w:t>
      </w:r>
      <w:r w:rsidRPr="008E2454">
        <w:rPr>
          <w:rFonts w:ascii="Aptos Narrow" w:hAnsi="Aptos Narrow"/>
        </w:rPr>
        <w:fldChar w:fldCharType="end"/>
      </w:r>
      <w:r w:rsidR="00415FD3" w:rsidRPr="008E2454">
        <w:rPr>
          <w:rFonts w:ascii="Aptos Narrow" w:hAnsi="Aptos Narrow"/>
        </w:rPr>
        <w:t xml:space="preserve"> </w:t>
      </w:r>
    </w:p>
    <w:p w14:paraId="55F6E3C7" w14:textId="300372D6" w:rsidR="00E50371"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_Ref161260163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Common problem</w:t>
      </w:r>
      <w:r w:rsidRPr="008E2454">
        <w:rPr>
          <w:rFonts w:ascii="Aptos Narrow" w:hAnsi="Aptos Narrow"/>
        </w:rPr>
        <w:fldChar w:fldCharType="end"/>
      </w:r>
      <w:r w:rsidR="00415FD3" w:rsidRPr="008E2454">
        <w:rPr>
          <w:rFonts w:ascii="Aptos Narrow" w:hAnsi="Aptos Narrow"/>
        </w:rPr>
        <w:t xml:space="preserve"> </w:t>
      </w:r>
    </w:p>
    <w:p w14:paraId="536CCD1B" w14:textId="20AE7B46" w:rsidR="00EC6C98" w:rsidRPr="008E2454"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_Ref148111445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Known issues</w:t>
      </w:r>
      <w:r w:rsidRPr="008E2454">
        <w:rPr>
          <w:rFonts w:ascii="Aptos Narrow" w:hAnsi="Aptos Narrow"/>
        </w:rPr>
        <w:fldChar w:fldCharType="end"/>
      </w:r>
      <w:r w:rsidR="00415FD3" w:rsidRPr="008E2454">
        <w:rPr>
          <w:rFonts w:ascii="Aptos Narrow" w:hAnsi="Aptos Narrow"/>
        </w:rPr>
        <w:t xml:space="preserve"> </w:t>
      </w:r>
    </w:p>
    <w:p w14:paraId="245A385F" w14:textId="77777777" w:rsidR="005311F4" w:rsidRPr="008E2454" w:rsidRDefault="005311F4" w:rsidP="00721D0B">
      <w:pPr>
        <w:snapToGrid w:val="0"/>
        <w:spacing w:line="360" w:lineRule="auto"/>
        <w:rPr>
          <w:rFonts w:ascii="Aptos Narrow" w:hAnsi="Aptos Narrow" w:cstheme="majorBidi"/>
          <w:szCs w:val="26"/>
        </w:rPr>
      </w:pPr>
      <w:r w:rsidRPr="008E2454">
        <w:rPr>
          <w:rFonts w:ascii="Aptos Narrow" w:hAnsi="Aptos Narrow"/>
        </w:rPr>
        <w:br w:type="page"/>
      </w:r>
    </w:p>
    <w:p w14:paraId="035281A7" w14:textId="787E679F" w:rsidR="004F5B85" w:rsidRPr="008E2454" w:rsidRDefault="00823000" w:rsidP="00721D0B">
      <w:pPr>
        <w:pStyle w:val="Heading2"/>
        <w:snapToGrid w:val="0"/>
        <w:spacing w:line="360" w:lineRule="auto"/>
        <w:rPr>
          <w:rFonts w:ascii="Aptos Narrow" w:hAnsi="Aptos Narrow"/>
          <w:caps/>
        </w:rPr>
      </w:pPr>
      <w:r w:rsidRPr="008E2454">
        <w:rPr>
          <w:rFonts w:ascii="Aptos Narrow" w:hAnsi="Aptos Narrow"/>
        </w:rPr>
        <w:lastRenderedPageBreak/>
        <w:t>Table of contents</w:t>
      </w:r>
    </w:p>
    <w:p w14:paraId="238BC53C" w14:textId="61AB86D5" w:rsidR="00801DD6" w:rsidRPr="008E2454"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_Ref167434554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Encapsulation</w:t>
      </w:r>
      <w:r w:rsidRPr="008E2454">
        <w:rPr>
          <w:rStyle w:val="Hyperlink"/>
          <w:rFonts w:ascii="Aptos Narrow" w:hAnsi="Aptos Narrow"/>
          <w:color w:val="auto"/>
          <w:u w:val="none"/>
        </w:rPr>
        <w:fldChar w:fldCharType="end"/>
      </w:r>
      <w:r w:rsidR="00484890" w:rsidRPr="008E2454">
        <w:rPr>
          <w:rStyle w:val="Hyperlink"/>
          <w:rFonts w:ascii="Aptos Narrow" w:hAnsi="Aptos Narrow"/>
          <w:color w:val="auto"/>
          <w:u w:val="none"/>
        </w:rPr>
        <w:t xml:space="preserve">    </w:t>
      </w:r>
      <w:r w:rsidR="009575CB"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Fonts w:ascii="Aptos Narrow" w:hAnsi="Aptos Narrow"/>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_Ref167434554 \h </w:instrText>
      </w:r>
      <w:r w:rsidRPr="008E2454">
        <w:rPr>
          <w:rFonts w:ascii="Aptos Narrow" w:hAnsi="Aptos Narrow"/>
        </w:rPr>
      </w:r>
      <w:r w:rsidRPr="008E2454">
        <w:rPr>
          <w:rFonts w:ascii="Aptos Narrow" w:hAnsi="Aptos Narrow"/>
        </w:rPr>
        <w:fldChar w:fldCharType="separate"/>
      </w:r>
      <w:r w:rsidR="00C07FE8">
        <w:rPr>
          <w:rFonts w:ascii="Aptos Narrow" w:hAnsi="Aptos Narrow"/>
          <w:noProof/>
        </w:rPr>
        <w:t>5</w:t>
      </w:r>
      <w:r w:rsidRPr="008E2454">
        <w:rPr>
          <w:rFonts w:ascii="Aptos Narrow" w:hAnsi="Aptos Narrow"/>
        </w:rPr>
        <w:fldChar w:fldCharType="end"/>
      </w:r>
    </w:p>
    <w:p w14:paraId="039FFD30" w14:textId="7A92532A" w:rsidR="00F32DEE" w:rsidRPr="008E2454"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Prerequisites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E7396E"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w:t>
      </w:r>
      <w:r w:rsidR="00E7396E" w:rsidRPr="008E2454">
        <w:rPr>
          <w:rStyle w:val="Hyperlink"/>
          <w:rFonts w:ascii="Aptos Narrow" w:hAnsi="Aptos Narrow"/>
          <w:color w:val="auto"/>
          <w:u w:val="none"/>
        </w:rPr>
        <w:fldChar w:fldCharType="end"/>
      </w:r>
    </w:p>
    <w:p w14:paraId="4E2F2A4C" w14:textId="5E7C2BC0" w:rsidR="004B4950" w:rsidRPr="008E2454"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_Ref171815287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Running system</w:t>
      </w:r>
      <w:r w:rsidRPr="008E2454">
        <w:rPr>
          <w:rFonts w:ascii="Aptos Narrow" w:hAnsi="Aptos Narrow"/>
        </w:rPr>
        <w:fldChar w:fldCharType="end"/>
      </w:r>
      <w:r w:rsidR="004B4950" w:rsidRPr="008E2454">
        <w:rPr>
          <w:rFonts w:ascii="Aptos Narrow" w:hAnsi="Aptos Narrow"/>
        </w:rPr>
        <w:t xml:space="preserve">    </w:t>
      </w:r>
      <w:r w:rsidR="004B4950" w:rsidRPr="008E2454">
        <w:rPr>
          <w:rFonts w:ascii="Aptos Narrow" w:hAnsi="Aptos Narrow"/>
          <w:u w:val="dotted"/>
        </w:rPr>
        <w:tab/>
      </w:r>
      <w:r w:rsidR="004B4950"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_Ref171815287 \h </w:instrText>
      </w:r>
      <w:r w:rsidRPr="008E2454">
        <w:rPr>
          <w:rFonts w:ascii="Aptos Narrow" w:hAnsi="Aptos Narrow"/>
        </w:rPr>
      </w:r>
      <w:r w:rsidRPr="008E2454">
        <w:rPr>
          <w:rFonts w:ascii="Aptos Narrow" w:hAnsi="Aptos Narrow"/>
        </w:rPr>
        <w:fldChar w:fldCharType="separate"/>
      </w:r>
      <w:r w:rsidR="00C07FE8">
        <w:rPr>
          <w:rFonts w:ascii="Aptos Narrow" w:hAnsi="Aptos Narrow"/>
          <w:noProof/>
        </w:rPr>
        <w:t>5</w:t>
      </w:r>
      <w:r w:rsidRPr="008E2454">
        <w:rPr>
          <w:rFonts w:ascii="Aptos Narrow" w:hAnsi="Aptos Narrow"/>
        </w:rPr>
        <w:fldChar w:fldCharType="end"/>
      </w:r>
    </w:p>
    <w:p w14:paraId="2B37D45A" w14:textId="2B54479A" w:rsidR="0007255C"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_Ref173850569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When using the DISM command to create a higher version image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_Ref173850569 \h </w:instrText>
      </w:r>
      <w:r w:rsidRPr="008E2454">
        <w:rPr>
          <w:rFonts w:ascii="Aptos Narrow" w:hAnsi="Aptos Narrow"/>
        </w:rPr>
      </w:r>
      <w:r w:rsidRPr="008E2454">
        <w:rPr>
          <w:rFonts w:ascii="Aptos Narrow" w:hAnsi="Aptos Narrow"/>
        </w:rPr>
        <w:fldChar w:fldCharType="separate"/>
      </w:r>
      <w:r w:rsidR="00C07FE8">
        <w:rPr>
          <w:rFonts w:ascii="Aptos Narrow" w:hAnsi="Aptos Narrow"/>
          <w:noProof/>
        </w:rPr>
        <w:t>5</w:t>
      </w:r>
      <w:r w:rsidRPr="008E2454">
        <w:rPr>
          <w:rFonts w:ascii="Aptos Narrow" w:hAnsi="Aptos Narrow"/>
        </w:rPr>
        <w:fldChar w:fldCharType="end"/>
      </w:r>
    </w:p>
    <w:p w14:paraId="3B56D02A" w14:textId="14DF6AEE"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_Ref173850572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Disk partition</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_Ref173850572 \h </w:instrText>
      </w:r>
      <w:r w:rsidRPr="008E2454">
        <w:rPr>
          <w:rFonts w:ascii="Aptos Narrow" w:hAnsi="Aptos Narrow"/>
        </w:rPr>
      </w:r>
      <w:r w:rsidRPr="008E2454">
        <w:rPr>
          <w:rFonts w:ascii="Aptos Narrow" w:hAnsi="Aptos Narrow"/>
        </w:rPr>
        <w:fldChar w:fldCharType="separate"/>
      </w:r>
      <w:r w:rsidR="00C07FE8">
        <w:rPr>
          <w:rFonts w:ascii="Aptos Narrow" w:hAnsi="Aptos Narrow"/>
          <w:noProof/>
        </w:rPr>
        <w:t>5</w:t>
      </w:r>
      <w:r w:rsidRPr="008E2454">
        <w:rPr>
          <w:rFonts w:ascii="Aptos Narrow" w:hAnsi="Aptos Narrow"/>
        </w:rPr>
        <w:fldChar w:fldCharType="end"/>
      </w:r>
    </w:p>
    <w:p w14:paraId="1DA55FD2" w14:textId="2B21F75F"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_Ref150096813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Windows Security</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_Ref150096813 \h </w:instrText>
      </w:r>
      <w:r w:rsidRPr="008E2454">
        <w:rPr>
          <w:rFonts w:ascii="Aptos Narrow" w:hAnsi="Aptos Narrow"/>
        </w:rPr>
      </w:r>
      <w:r w:rsidRPr="008E2454">
        <w:rPr>
          <w:rFonts w:ascii="Aptos Narrow" w:hAnsi="Aptos Narrow"/>
        </w:rPr>
        <w:fldChar w:fldCharType="separate"/>
      </w:r>
      <w:r w:rsidR="00C07FE8">
        <w:rPr>
          <w:rFonts w:ascii="Aptos Narrow" w:hAnsi="Aptos Narrow"/>
          <w:noProof/>
        </w:rPr>
        <w:t>5</w:t>
      </w:r>
      <w:r w:rsidRPr="008E2454">
        <w:rPr>
          <w:rFonts w:ascii="Aptos Narrow" w:hAnsi="Aptos Narrow"/>
        </w:rPr>
        <w:fldChar w:fldCharType="end"/>
      </w:r>
    </w:p>
    <w:p w14:paraId="15076E68" w14:textId="32077B39"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_Ref173850578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ISO tools</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_Ref173850578 \h </w:instrText>
      </w:r>
      <w:r w:rsidRPr="008E2454">
        <w:rPr>
          <w:rFonts w:ascii="Aptos Narrow" w:hAnsi="Aptos Narrow"/>
        </w:rPr>
      </w:r>
      <w:r w:rsidRPr="008E2454">
        <w:rPr>
          <w:rFonts w:ascii="Aptos Narrow" w:hAnsi="Aptos Narrow"/>
        </w:rPr>
        <w:fldChar w:fldCharType="separate"/>
      </w:r>
      <w:r w:rsidR="00C07FE8">
        <w:rPr>
          <w:rFonts w:ascii="Aptos Narrow" w:hAnsi="Aptos Narrow"/>
          <w:noProof/>
        </w:rPr>
        <w:t>6</w:t>
      </w:r>
      <w:r w:rsidRPr="008E2454">
        <w:rPr>
          <w:rFonts w:ascii="Aptos Narrow" w:hAnsi="Aptos Narrow"/>
        </w:rPr>
        <w:fldChar w:fldCharType="end"/>
      </w:r>
    </w:p>
    <w:p w14:paraId="1CFD07DE" w14:textId="36126F49" w:rsidR="00317F1D" w:rsidRPr="008E2454"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_Ref173850580 \h </w:instrText>
      </w:r>
      <w:r w:rsidR="003458F9"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Command line</w:t>
      </w:r>
      <w:r w:rsidRPr="008E2454">
        <w:rPr>
          <w:rFonts w:ascii="Aptos Narrow" w:hAnsi="Aptos Narrow"/>
        </w:rPr>
        <w:fldChar w:fldCharType="end"/>
      </w:r>
      <w:r w:rsidR="00317F1D" w:rsidRPr="008E2454">
        <w:rPr>
          <w:rFonts w:ascii="Aptos Narrow" w:hAnsi="Aptos Narrow"/>
        </w:rPr>
        <w:t xml:space="preserve">    </w:t>
      </w:r>
      <w:r w:rsidR="00317F1D" w:rsidRPr="008E2454">
        <w:rPr>
          <w:rFonts w:ascii="Aptos Narrow" w:hAnsi="Aptos Narrow"/>
          <w:u w:val="dotted"/>
        </w:rPr>
        <w:tab/>
      </w:r>
      <w:r w:rsidR="00317F1D"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_Ref173850580 \h </w:instrText>
      </w:r>
      <w:r w:rsidRPr="008E2454">
        <w:rPr>
          <w:rFonts w:ascii="Aptos Narrow" w:hAnsi="Aptos Narrow"/>
        </w:rPr>
      </w:r>
      <w:r w:rsidRPr="008E2454">
        <w:rPr>
          <w:rFonts w:ascii="Aptos Narrow" w:hAnsi="Aptos Narrow"/>
        </w:rPr>
        <w:fldChar w:fldCharType="separate"/>
      </w:r>
      <w:r w:rsidR="00C07FE8">
        <w:rPr>
          <w:rFonts w:ascii="Aptos Narrow" w:hAnsi="Aptos Narrow"/>
          <w:noProof/>
        </w:rPr>
        <w:t>6</w:t>
      </w:r>
      <w:r w:rsidRPr="008E2454">
        <w:rPr>
          <w:rFonts w:ascii="Aptos Narrow" w:hAnsi="Aptos Narrow"/>
        </w:rPr>
        <w:fldChar w:fldCharType="end"/>
      </w:r>
    </w:p>
    <w:p w14:paraId="5013390A" w14:textId="49DB5EF9" w:rsidR="00256857" w:rsidRPr="008E2454" w:rsidRDefault="004E3F8F" w:rsidP="00721D0B">
      <w:pPr>
        <w:pStyle w:val="ListParagraph"/>
        <w:numPr>
          <w:ilvl w:val="0"/>
          <w:numId w:val="31"/>
        </w:numPr>
        <w:tabs>
          <w:tab w:val="right" w:pos="13977"/>
        </w:tabs>
        <w:snapToGrid w:val="0"/>
        <w:spacing w:before="720" w:line="360" w:lineRule="auto"/>
        <w:ind w:left="201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Requirements</w:t>
      </w:r>
      <w:r w:rsidRPr="008E2454">
        <w:rPr>
          <w:rFonts w:ascii="Aptos Narrow" w:hAnsi="Aptos Narrow"/>
        </w:rPr>
        <w:fldChar w:fldCharType="end"/>
      </w:r>
      <w:r w:rsidR="00484890" w:rsidRPr="008E2454">
        <w:rPr>
          <w:rStyle w:val="Hyperlink"/>
          <w:rFonts w:ascii="Aptos Narrow" w:hAnsi="Aptos Narrow"/>
          <w:color w:val="auto"/>
          <w:u w:val="none"/>
        </w:rPr>
        <w:t xml:space="preserve">    </w:t>
      </w:r>
      <w:r w:rsidR="00ED4A0C" w:rsidRPr="008E2454">
        <w:rPr>
          <w:rFonts w:ascii="Aptos Narrow" w:hAnsi="Aptos Narrow"/>
          <w:u w:val="dotted"/>
        </w:rPr>
        <w:tab/>
      </w:r>
      <w:r w:rsidR="00484890" w:rsidRPr="008E2454">
        <w:rPr>
          <w:rStyle w:val="Hyperlink"/>
          <w:rFonts w:ascii="Aptos Narrow" w:hAnsi="Aptos Narrow"/>
          <w:color w:val="auto"/>
          <w:u w:val="none"/>
        </w:rPr>
        <w:t xml:space="preserve">   </w:t>
      </w:r>
      <w:r w:rsidR="00ED4A0C"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3593A235" w14:textId="01939832" w:rsidR="00B34FB8"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System installation package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w:t>
      </w:r>
      <w:r w:rsidR="00E7396E" w:rsidRPr="008E2454">
        <w:rPr>
          <w:rStyle w:val="Hyperlink"/>
          <w:rFonts w:ascii="Aptos Narrow" w:hAnsi="Aptos Narrow"/>
          <w:color w:val="auto"/>
          <w:u w:val="none"/>
        </w:rPr>
        <w:fldChar w:fldCharType="end"/>
      </w:r>
    </w:p>
    <w:p w14:paraId="447560D5" w14:textId="08770E7A" w:rsidR="002A1B3D" w:rsidRPr="008E2454"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_Ref161259291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_Ref161259291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1EBFC3D6" w14:textId="5A4AACA0"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Learn</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8</w:t>
      </w:r>
      <w:r w:rsidR="00E7396E" w:rsidRPr="008E2454">
        <w:rPr>
          <w:rStyle w:val="Hyperlink"/>
          <w:rFonts w:ascii="Aptos Narrow" w:hAnsi="Aptos Narrow"/>
          <w:color w:val="auto"/>
          <w:u w:val="none"/>
        </w:rPr>
        <w:fldChar w:fldCharType="end"/>
      </w:r>
    </w:p>
    <w:p w14:paraId="3DC8BC96" w14:textId="7800AC1F" w:rsidR="002A1B3D" w:rsidRPr="008E2454"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_Ref148096537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 Download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_Ref148096537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EB8F5E0" w14:textId="050BDAA2" w:rsidR="0016796F" w:rsidRPr="008E2454" w:rsidRDefault="004E3F8F" w:rsidP="00721D0B">
      <w:pPr>
        <w:pStyle w:val="ListParagraph"/>
        <w:numPr>
          <w:ilvl w:val="0"/>
          <w:numId w:val="39"/>
        </w:numPr>
        <w:tabs>
          <w:tab w:val="right" w:pos="13977"/>
        </w:tabs>
        <w:snapToGrid w:val="0"/>
        <w:spacing w:before="720" w:line="360" w:lineRule="auto"/>
        <w:ind w:left="2552"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InBox Apps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_Ref161259313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11</w:t>
      </w:r>
      <w:r w:rsidR="00E7396E" w:rsidRPr="008E2454">
        <w:rPr>
          <w:rStyle w:val="Hyperlink"/>
          <w:rFonts w:ascii="Aptos Narrow" w:hAnsi="Aptos Narrow"/>
          <w:color w:val="auto"/>
          <w:u w:val="none"/>
        </w:rPr>
        <w:fldChar w:fldCharType="end"/>
      </w:r>
    </w:p>
    <w:p w14:paraId="08E6E97D" w14:textId="787D9AD5" w:rsidR="00F32DEE"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 Extract</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_Ref148096499 \h </w:instrText>
      </w:r>
      <w:r w:rsidR="00E7396E" w:rsidRPr="008E2454">
        <w:rPr>
          <w:rFonts w:ascii="Aptos Narrow" w:hAnsi="Aptos Narrow"/>
        </w:rPr>
      </w:r>
      <w:r w:rsidR="00E7396E" w:rsidRPr="008E2454">
        <w:rPr>
          <w:rFonts w:ascii="Aptos Narrow" w:hAnsi="Aptos Narrow"/>
        </w:rPr>
        <w:fldChar w:fldCharType="separate"/>
      </w:r>
      <w:r w:rsidR="00C07FE8">
        <w:rPr>
          <w:rFonts w:ascii="Aptos Narrow" w:hAnsi="Aptos Narrow"/>
          <w:noProof/>
        </w:rPr>
        <w:t>13</w:t>
      </w:r>
      <w:r w:rsidR="00E7396E" w:rsidRPr="008E2454">
        <w:rPr>
          <w:rFonts w:ascii="Aptos Narrow" w:hAnsi="Aptos Narrow"/>
        </w:rPr>
        <w:fldChar w:fldCharType="end"/>
      </w:r>
    </w:p>
    <w:p w14:paraId="74CC0D66" w14:textId="2803B349"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 Ready</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_Ref148096495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567EE209" w14:textId="28F64CB8"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 Scheme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_Ref161259341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08E55B2D" w14:textId="43E7E099" w:rsidR="002F2FE4" w:rsidRPr="008E2454"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_Ref148096484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Execute the extract command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_Ref148096484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13</w:t>
      </w:r>
      <w:r w:rsidR="00E7396E" w:rsidRPr="008E2454">
        <w:rPr>
          <w:rStyle w:val="Hyperlink"/>
          <w:rFonts w:ascii="Aptos Narrow" w:hAnsi="Aptos Narrow"/>
          <w:color w:val="auto"/>
          <w:u w:val="none"/>
        </w:rPr>
        <w:fldChar w:fldCharType="end"/>
      </w:r>
    </w:p>
    <w:p w14:paraId="1F1E3661" w14:textId="2776ECEE" w:rsidR="00F32DEE" w:rsidRPr="008E2454" w:rsidRDefault="00811C40"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_Ref167434565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Custom encapsulation</w:t>
      </w:r>
      <w:r w:rsidRPr="008E2454">
        <w:rPr>
          <w:rStyle w:val="Hyperlink"/>
          <w:rFonts w:ascii="Aptos Narrow" w:hAnsi="Aptos Narrow"/>
          <w:color w:val="auto"/>
          <w:u w:val="none"/>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Fonts w:ascii="Aptos Narrow" w:hAnsi="Aptos Narrow"/>
        </w:rPr>
        <w:t xml:space="preserve">Page </w:t>
      </w:r>
      <w:r w:rsidRPr="008E2454">
        <w:rPr>
          <w:rFonts w:ascii="Aptos Narrow" w:hAnsi="Aptos Narrow"/>
        </w:rPr>
        <w:fldChar w:fldCharType="begin"/>
      </w:r>
      <w:r w:rsidRPr="008E2454">
        <w:rPr>
          <w:rFonts w:ascii="Aptos Narrow" w:hAnsi="Aptos Narrow"/>
        </w:rPr>
        <w:instrText xml:space="preserve"> PAGEREF _Ref167434565 \h </w:instrText>
      </w:r>
      <w:r w:rsidRPr="008E2454">
        <w:rPr>
          <w:rFonts w:ascii="Aptos Narrow" w:hAnsi="Aptos Narrow"/>
        </w:rPr>
      </w:r>
      <w:r w:rsidRPr="008E2454">
        <w:rPr>
          <w:rFonts w:ascii="Aptos Narrow" w:hAnsi="Aptos Narrow"/>
        </w:rPr>
        <w:fldChar w:fldCharType="separate"/>
      </w:r>
      <w:r w:rsidR="00C07FE8">
        <w:rPr>
          <w:rFonts w:ascii="Aptos Narrow" w:hAnsi="Aptos Narrow"/>
          <w:noProof/>
        </w:rPr>
        <w:t>20</w:t>
      </w:r>
      <w:r w:rsidRPr="008E2454">
        <w:rPr>
          <w:rFonts w:ascii="Aptos Narrow" w:hAnsi="Aptos Narrow"/>
        </w:rPr>
        <w:fldChar w:fldCharType="end"/>
      </w:r>
    </w:p>
    <w:p w14:paraId="51E9707E" w14:textId="7539C3CD" w:rsidR="00FC52EB" w:rsidRPr="008E2454"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Custom encapsulation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21B256FF" w14:textId="41E3E7DC"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View Install.wim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_Ref148096464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1C0378C" w14:textId="4E5160DF"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Specify the path to mount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_Ref161259363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561FD791" w14:textId="6C494AAE"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Start mounting Install.wim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20</w:t>
      </w:r>
      <w:r w:rsidR="00E7396E" w:rsidRPr="008E2454">
        <w:rPr>
          <w:rStyle w:val="Hyperlink"/>
          <w:rFonts w:ascii="Aptos Narrow" w:hAnsi="Aptos Narrow"/>
          <w:color w:val="auto"/>
          <w:u w:val="none"/>
        </w:rPr>
        <w:fldChar w:fldCharType="end"/>
      </w:r>
    </w:p>
    <w:p w14:paraId="310519AB" w14:textId="03C535AF" w:rsidR="00D045F7"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Custom encapsulation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74CE2B45" w14:textId="4450493C"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View WinRE.wim details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245EF2E6" w14:textId="5D7F03AC"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Specify the path to mount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69992CB5" w14:textId="4A086774"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Start mounting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_Ref148096434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12293811" w14:textId="39837650" w:rsidR="00AC5F97" w:rsidRPr="008E2454"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 WinRE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44B335C5" w14:textId="31D9CDCE"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21</w:t>
      </w:r>
      <w:r w:rsidR="00E7396E" w:rsidRPr="008E2454">
        <w:rPr>
          <w:rStyle w:val="Hyperlink"/>
          <w:rFonts w:ascii="Aptos Narrow" w:hAnsi="Aptos Narrow"/>
          <w:color w:val="auto"/>
          <w:u w:val="none"/>
        </w:rPr>
        <w:fldChar w:fldCharType="end"/>
      </w:r>
    </w:p>
    <w:p w14:paraId="2A22AFC4" w14:textId="71A4325D" w:rsidR="00547910"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cstheme="minorBidi"/>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1FD04C7D" w14:textId="59681165" w:rsidR="00476CF9" w:rsidRPr="008E2454"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8E2454">
        <w:rPr>
          <w:rStyle w:val="Hyperlink"/>
          <w:rFonts w:ascii="Aptos Narrow" w:hAnsi="Aptos Narrow"/>
          <w:color w:val="auto"/>
          <w:u w:val="none"/>
        </w:rPr>
        <w:lastRenderedPageBreak/>
        <w:fldChar w:fldCharType="begin"/>
      </w:r>
      <w:r w:rsidRPr="008E2454">
        <w:rPr>
          <w:rStyle w:val="Hyperlink"/>
          <w:rFonts w:ascii="Aptos Narrow" w:hAnsi="Aptos Narrow"/>
          <w:color w:val="auto"/>
          <w:u w:val="none"/>
        </w:rPr>
        <w:instrText xml:space="preserve"> REF _Ref148096417 \h </w:instrText>
      </w:r>
      <w:r w:rsidR="009C7048"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Change default language, regional settings, and other international settings</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7221EA45" w14:textId="35C190BF" w:rsidR="00476CF9" w:rsidRPr="008E2454"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_Ref148096414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View available language settings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_Ref148096414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552E6A84" w14:textId="39412600" w:rsidR="00547910" w:rsidRPr="008E2454" w:rsidRDefault="004E3F8F" w:rsidP="00721D0B">
      <w:pPr>
        <w:pStyle w:val="ListParagraph"/>
        <w:numPr>
          <w:ilvl w:val="3"/>
          <w:numId w:val="38"/>
        </w:numPr>
        <w:tabs>
          <w:tab w:val="right" w:pos="13977"/>
        </w:tabs>
        <w:snapToGrid w:val="0"/>
        <w:spacing w:before="720"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_Ref148096406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_Ref148096406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0F33DC48" w14:textId="63476163" w:rsidR="009F4533" w:rsidRPr="008E2454" w:rsidRDefault="004E3F8F" w:rsidP="00721D0B">
      <w:pPr>
        <w:pStyle w:val="ListParagraph"/>
        <w:numPr>
          <w:ilvl w:val="2"/>
          <w:numId w:val="38"/>
        </w:numPr>
        <w:tabs>
          <w:tab w:val="right" w:pos="13977"/>
        </w:tabs>
        <w:snapToGrid w:val="0"/>
        <w:spacing w:before="720" w:line="360" w:lineRule="auto"/>
        <w:ind w:left="4111" w:hanging="994"/>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_Ref161259478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Cumulative updates</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_Ref161259478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4FD5647" w14:textId="0C52F0E0"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23</w:t>
      </w:r>
      <w:r w:rsidR="00E7396E" w:rsidRPr="008E2454">
        <w:rPr>
          <w:rStyle w:val="Hyperlink"/>
          <w:rFonts w:ascii="Aptos Narrow" w:hAnsi="Aptos Narrow"/>
          <w:color w:val="auto"/>
          <w:u w:val="none"/>
        </w:rPr>
        <w:fldChar w:fldCharType="end"/>
      </w:r>
    </w:p>
    <w:p w14:paraId="25E3A395" w14:textId="3327526B"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_Ref148096383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Delete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_Ref148096383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AB452A7" w14:textId="6D31C77B" w:rsidR="009F4533" w:rsidRPr="008E2454"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Solid update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178FF52" w14:textId="2223F489" w:rsidR="009F4533" w:rsidRPr="008E2454"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Clean components after curing and updating</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520DA66D" w14:textId="38F4DD52" w:rsidR="009F4533" w:rsidRPr="008E2454" w:rsidRDefault="004E3F8F" w:rsidP="00721D0B">
      <w:pPr>
        <w:pStyle w:val="ListParagraph"/>
        <w:numPr>
          <w:ilvl w:val="2"/>
          <w:numId w:val="38"/>
        </w:numPr>
        <w:tabs>
          <w:tab w:val="right" w:pos="13977"/>
        </w:tabs>
        <w:snapToGrid w:val="0"/>
        <w:spacing w:before="720"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_Ref148096370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Drive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_Ref148096370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70B672CB" w14:textId="25AD7147"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Save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25ED5BA" w14:textId="743A1768"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_Ref161259617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Unmount image: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_Ref161259617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2B39FD57" w14:textId="19FE579C"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_Ref148096358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After rebuilding WinRE.wim, the file size can be reduced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_Ref148096358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24</w:t>
      </w:r>
      <w:r w:rsidR="00E7396E" w:rsidRPr="008E2454">
        <w:rPr>
          <w:rStyle w:val="Hyperlink"/>
          <w:rFonts w:ascii="Aptos Narrow" w:hAnsi="Aptos Narrow"/>
          <w:color w:val="auto"/>
          <w:u w:val="none"/>
        </w:rPr>
        <w:fldChar w:fldCharType="end"/>
      </w:r>
    </w:p>
    <w:p w14:paraId="6AB8B1FE" w14:textId="34B281CE"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Backup WinRE.wim</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p w14:paraId="751D4C86" w14:textId="59ED1DCE" w:rsidR="009F4533" w:rsidRPr="008E2454"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_Ref148096345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Replace WinRE.wim within the Install.wim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_Ref148096345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25</w:t>
      </w:r>
      <w:r w:rsidR="00E7396E" w:rsidRPr="008E2454">
        <w:rPr>
          <w:rStyle w:val="Hyperlink"/>
          <w:rFonts w:ascii="Aptos Narrow" w:hAnsi="Aptos Narrow"/>
          <w:color w:val="auto"/>
          <w:u w:val="none"/>
        </w:rPr>
        <w:fldChar w:fldCharType="end"/>
      </w:r>
    </w:p>
    <w:bookmarkStart w:id="0" w:name="_Ref148102875"/>
    <w:bookmarkStart w:id="1" w:name="_Ref148108242"/>
    <w:p w14:paraId="1E9DAA1F" w14:textId="15116062"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_Ref148108329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bookmarkEnd w:id="0"/>
      <w:r w:rsidR="009575CB" w:rsidRPr="008E2454">
        <w:rPr>
          <w:rStyle w:val="Hyperlink"/>
          <w:rFonts w:ascii="Aptos Narrow" w:hAnsi="Aptos Narrow"/>
          <w:color w:val="auto"/>
          <w:u w:val="none"/>
        </w:rPr>
        <w:t xml:space="preserve"> </w:t>
      </w:r>
      <w:bookmarkEnd w:id="1"/>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_Ref148108329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26</w:t>
      </w:r>
      <w:r w:rsidR="00E7396E" w:rsidRPr="008E2454">
        <w:rPr>
          <w:rStyle w:val="Hyperlink"/>
          <w:rFonts w:ascii="Aptos Narrow" w:hAnsi="Aptos Narrow"/>
          <w:color w:val="auto"/>
          <w:u w:val="none"/>
        </w:rPr>
        <w:fldChar w:fldCharType="end"/>
      </w:r>
    </w:p>
    <w:bookmarkStart w:id="2" w:name="_Ref148108254"/>
    <w:p w14:paraId="1250D93E" w14:textId="0C7C1238"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 add</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bookmarkEnd w:id="2"/>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_Ref148096282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26</w:t>
      </w:r>
      <w:r w:rsidR="00E7396E" w:rsidRPr="008E2454">
        <w:rPr>
          <w:rStyle w:val="Hyperlink"/>
          <w:rFonts w:ascii="Aptos Narrow" w:hAnsi="Aptos Narrow"/>
          <w:color w:val="auto"/>
          <w:u w:val="none"/>
        </w:rPr>
        <w:fldChar w:fldCharType="end"/>
      </w:r>
    </w:p>
    <w:p w14:paraId="42AACCDB" w14:textId="17E387AE" w:rsidR="00B83972"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_Ref148096278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Offline image language: change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_Ref148096278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2E4DB874" w14:textId="52BD3723"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_Ref148147233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Change default language, regional settings, and other international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_Ref148147233 \h </w:instrText>
      </w:r>
      <w:r w:rsidR="00E7396E" w:rsidRPr="008E2454">
        <w:rPr>
          <w:rFonts w:ascii="Aptos Narrow" w:hAnsi="Aptos Narrow"/>
        </w:rPr>
      </w:r>
      <w:r w:rsidR="00E7396E" w:rsidRPr="008E2454">
        <w:rPr>
          <w:rFonts w:ascii="Aptos Narrow" w:hAnsi="Aptos Narrow"/>
        </w:rPr>
        <w:fldChar w:fldCharType="separate"/>
      </w:r>
      <w:r w:rsidR="00C07FE8">
        <w:rPr>
          <w:rFonts w:ascii="Aptos Narrow" w:hAnsi="Aptos Narrow"/>
          <w:noProof/>
        </w:rPr>
        <w:t>32</w:t>
      </w:r>
      <w:r w:rsidR="00E7396E" w:rsidRPr="008E2454">
        <w:rPr>
          <w:rFonts w:ascii="Aptos Narrow" w:hAnsi="Aptos Narrow"/>
        </w:rPr>
        <w:fldChar w:fldCharType="end"/>
      </w:r>
    </w:p>
    <w:p w14:paraId="4E46E8B7" w14:textId="30A61A7D" w:rsidR="00D3740E" w:rsidRPr="008E2454"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8E2454">
        <w:rPr>
          <w:rFonts w:ascii="Aptos Narrow" w:hAnsi="Aptos Narrow"/>
        </w:rPr>
        <w:fldChar w:fldCharType="begin"/>
      </w:r>
      <w:r w:rsidRPr="008E2454">
        <w:rPr>
          <w:rFonts w:ascii="Aptos Narrow" w:hAnsi="Aptos Narrow"/>
        </w:rPr>
        <w:instrText xml:space="preserve"> REF _Ref148147241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View available language settings</w:t>
      </w:r>
      <w:r w:rsidRPr="008E2454">
        <w:rPr>
          <w:rFonts w:ascii="Aptos Narrow" w:hAnsi="Aptos Narrow"/>
        </w:rPr>
        <w:fldChar w:fldCharType="end"/>
      </w:r>
      <w:r w:rsidR="003D222D" w:rsidRPr="008E2454">
        <w:rPr>
          <w:rFonts w:ascii="Aptos Narrow" w:hAnsi="Aptos Narrow"/>
        </w:rPr>
        <w:t xml:space="preserve">    </w:t>
      </w:r>
      <w:r w:rsidR="003D222D" w:rsidRPr="008E2454">
        <w:rPr>
          <w:rFonts w:ascii="Aptos Narrow" w:hAnsi="Aptos Narrow"/>
          <w:u w:val="dotted"/>
        </w:rPr>
        <w:tab/>
      </w:r>
      <w:r w:rsidR="003D222D" w:rsidRPr="008E2454">
        <w:rPr>
          <w:rFonts w:ascii="Aptos Narrow" w:hAnsi="Aptos Narrow"/>
        </w:rPr>
        <w:t xml:space="preserve">    Page</w:t>
      </w:r>
      <w:r w:rsidR="0073466A"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_Ref148147241 \h </w:instrText>
      </w:r>
      <w:r w:rsidR="00E7396E" w:rsidRPr="008E2454">
        <w:rPr>
          <w:rFonts w:ascii="Aptos Narrow" w:hAnsi="Aptos Narrow"/>
        </w:rPr>
      </w:r>
      <w:r w:rsidR="00E7396E" w:rsidRPr="008E2454">
        <w:rPr>
          <w:rFonts w:ascii="Aptos Narrow" w:hAnsi="Aptos Narrow"/>
        </w:rPr>
        <w:fldChar w:fldCharType="separate"/>
      </w:r>
      <w:r w:rsidR="00C07FE8">
        <w:rPr>
          <w:rFonts w:ascii="Aptos Narrow" w:hAnsi="Aptos Narrow"/>
          <w:noProof/>
        </w:rPr>
        <w:t>32</w:t>
      </w:r>
      <w:r w:rsidR="00E7396E" w:rsidRPr="008E2454">
        <w:rPr>
          <w:rFonts w:ascii="Aptos Narrow" w:hAnsi="Aptos Narrow"/>
        </w:rPr>
        <w:fldChar w:fldCharType="end"/>
      </w:r>
    </w:p>
    <w:p w14:paraId="2A4E9755" w14:textId="0C38CB9F" w:rsidR="00B83972" w:rsidRPr="008E2454" w:rsidRDefault="004E3F8F" w:rsidP="00721D0B">
      <w:pPr>
        <w:pStyle w:val="ListParagraph"/>
        <w:numPr>
          <w:ilvl w:val="1"/>
          <w:numId w:val="38"/>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Components: All packages installed in the image</w:t>
      </w:r>
      <w:r w:rsidRPr="008E2454">
        <w:rPr>
          <w:rFonts w:ascii="Aptos Narrow" w:hAnsi="Aptos Narrow"/>
        </w:rPr>
        <w:fldChar w:fldCharType="end"/>
      </w:r>
      <w:r w:rsidR="0055220D" w:rsidRPr="008E2454">
        <w:rPr>
          <w:rStyle w:val="Hyperlink"/>
          <w:rFonts w:ascii="Aptos Narrow" w:hAnsi="Aptos Narrow"/>
          <w:color w:val="auto"/>
          <w:u w:val="none"/>
        </w:rPr>
        <w:t xml:space="preserve">    </w:t>
      </w:r>
      <w:r w:rsidR="0055220D" w:rsidRPr="008E2454">
        <w:rPr>
          <w:rFonts w:ascii="Aptos Narrow" w:hAnsi="Aptos Narrow"/>
          <w:u w:val="dotted"/>
        </w:rPr>
        <w:tab/>
      </w:r>
      <w:r w:rsidR="0055220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_Ref148096265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219435F0" w14:textId="1B583593"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InBox Apps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_Ref148096255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32</w:t>
      </w:r>
      <w:r w:rsidR="00E7396E" w:rsidRPr="008E2454">
        <w:rPr>
          <w:rStyle w:val="Hyperlink"/>
          <w:rFonts w:ascii="Aptos Narrow" w:hAnsi="Aptos Narrow"/>
          <w:color w:val="auto"/>
          <w:u w:val="none"/>
        </w:rPr>
        <w:fldChar w:fldCharType="end"/>
      </w:r>
    </w:p>
    <w:p w14:paraId="15E5D56E" w14:textId="266C311B" w:rsidR="00A67717" w:rsidRPr="008E2454"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_Ref153812811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Learn</w:t>
      </w:r>
      <w:r w:rsidRPr="008E2454">
        <w:rPr>
          <w:rFonts w:ascii="Aptos Narrow" w:hAnsi="Aptos Narrow"/>
        </w:rPr>
        <w:fldChar w:fldCharType="end"/>
      </w:r>
      <w:r w:rsidR="00A67717" w:rsidRPr="008E2454">
        <w:rPr>
          <w:rFonts w:ascii="Aptos Narrow" w:hAnsi="Aptos Narrow"/>
        </w:rPr>
        <w:t xml:space="preserve">    </w:t>
      </w:r>
      <w:r w:rsidR="00A67717" w:rsidRPr="008E2454">
        <w:rPr>
          <w:rFonts w:ascii="Aptos Narrow" w:hAnsi="Aptos Narrow"/>
          <w:u w:val="dotted"/>
        </w:rPr>
        <w:tab/>
      </w:r>
      <w:r w:rsidR="00A67717" w:rsidRPr="008E2454">
        <w:rPr>
          <w:rFonts w:ascii="Aptos Narrow" w:hAnsi="Aptos Narrow"/>
        </w:rPr>
        <w:t xml:space="preserve">    Page</w:t>
      </w:r>
      <w:r w:rsidR="00125026"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_Ref153812811 \h </w:instrText>
      </w:r>
      <w:r w:rsidR="00E7396E" w:rsidRPr="008E2454">
        <w:rPr>
          <w:rFonts w:ascii="Aptos Narrow" w:hAnsi="Aptos Narrow"/>
        </w:rPr>
      </w:r>
      <w:r w:rsidR="00E7396E" w:rsidRPr="008E2454">
        <w:rPr>
          <w:rFonts w:ascii="Aptos Narrow" w:hAnsi="Aptos Narrow"/>
        </w:rPr>
        <w:fldChar w:fldCharType="separate"/>
      </w:r>
      <w:r w:rsidR="00C07FE8">
        <w:rPr>
          <w:rFonts w:ascii="Aptos Narrow" w:hAnsi="Aptos Narrow"/>
          <w:noProof/>
        </w:rPr>
        <w:t>32</w:t>
      </w:r>
      <w:r w:rsidR="00E7396E" w:rsidRPr="008E2454">
        <w:rPr>
          <w:rFonts w:ascii="Aptos Narrow" w:hAnsi="Aptos Narrow"/>
        </w:rPr>
        <w:fldChar w:fldCharType="end"/>
      </w:r>
    </w:p>
    <w:p w14:paraId="70C4F19F" w14:textId="4E40A4A1"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_Ref161259721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InBox Apps: Pre-install the application</w:t>
      </w:r>
      <w:r w:rsidRPr="008E2454">
        <w:rPr>
          <w:rFonts w:ascii="Aptos Narrow" w:hAnsi="Aptos Narrow"/>
        </w:rPr>
        <w:fldChar w:fldCharType="end"/>
      </w:r>
      <w:r w:rsidR="002A1B95" w:rsidRPr="008E2454">
        <w:rPr>
          <w:rStyle w:val="Hyperlink"/>
          <w:rFonts w:ascii="Aptos Narrow" w:hAnsi="Aptos Narrow"/>
          <w:color w:val="auto"/>
          <w:u w:val="none"/>
        </w:rPr>
        <w:t xml:space="preserve"> </w:t>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_Ref161259721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33</w:t>
      </w:r>
      <w:r w:rsidR="00E7396E" w:rsidRPr="008E2454">
        <w:rPr>
          <w:rStyle w:val="Hyperlink"/>
          <w:rFonts w:ascii="Aptos Narrow" w:hAnsi="Aptos Narrow"/>
          <w:color w:val="auto"/>
          <w:u w:val="none"/>
        </w:rPr>
        <w:fldChar w:fldCharType="end"/>
      </w:r>
    </w:p>
    <w:p w14:paraId="4E765F64" w14:textId="621EAE6D"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InBox Apps: Installed</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2E365845" w14:textId="1E99CB84"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_Ref148096242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Remove all installed pre-applications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_Ref148096242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35</w:t>
      </w:r>
      <w:r w:rsidR="00E7396E" w:rsidRPr="008E2454">
        <w:rPr>
          <w:rStyle w:val="Hyperlink"/>
          <w:rFonts w:ascii="Aptos Narrow" w:hAnsi="Aptos Narrow"/>
          <w:color w:val="auto"/>
          <w:u w:val="none"/>
        </w:rPr>
        <w:fldChar w:fldCharType="end"/>
      </w:r>
    </w:p>
    <w:p w14:paraId="75E519D8" w14:textId="1D9431D9"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Installing "Local Language Experience Packs (LXPs)" to offline images marks: installed languages</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_Ref148096226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36</w:t>
      </w:r>
      <w:r w:rsidR="00E7396E" w:rsidRPr="008E2454">
        <w:rPr>
          <w:rStyle w:val="Hyperlink"/>
          <w:rFonts w:ascii="Aptos Narrow" w:hAnsi="Aptos Narrow"/>
          <w:color w:val="auto"/>
          <w:u w:val="none"/>
        </w:rPr>
        <w:fldChar w:fldCharType="end"/>
      </w:r>
    </w:p>
    <w:p w14:paraId="711D57F2" w14:textId="5925B967" w:rsidR="00751D8E" w:rsidRPr="008E2454"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_Ref148096223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Offline image has language tag installed: How to add it</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_Ref148096223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36</w:t>
      </w:r>
      <w:r w:rsidR="00E7396E" w:rsidRPr="008E2454">
        <w:rPr>
          <w:rStyle w:val="Hyperlink"/>
          <w:rFonts w:ascii="Aptos Narrow" w:hAnsi="Aptos Narrow"/>
          <w:color w:val="auto"/>
          <w:u w:val="none"/>
        </w:rPr>
        <w:fldChar w:fldCharType="end"/>
      </w:r>
    </w:p>
    <w:p w14:paraId="0DC3CF16" w14:textId="7FA55C09"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InBox Apps: Install</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_Ref148096211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39</w:t>
      </w:r>
      <w:r w:rsidR="00E7396E" w:rsidRPr="008E2454">
        <w:rPr>
          <w:rStyle w:val="Hyperlink"/>
          <w:rFonts w:ascii="Aptos Narrow" w:hAnsi="Aptos Narrow"/>
          <w:color w:val="auto"/>
          <w:u w:val="none"/>
        </w:rPr>
        <w:fldChar w:fldCharType="end"/>
      </w:r>
    </w:p>
    <w:p w14:paraId="2BEC2F53" w14:textId="55AF7900"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ffline image has language tag installed: Remove</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_Ref148096207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CF521EA" w14:textId="3486337F" w:rsidR="00751D8E" w:rsidRPr="008E2454"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_Ref148096204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InBox Apps: optimization</w:t>
      </w:r>
      <w:r w:rsidRPr="008E2454">
        <w:rPr>
          <w:rFonts w:ascii="Aptos Narrow" w:hAnsi="Aptos Narrow"/>
        </w:rPr>
        <w:fldChar w:fldCharType="end"/>
      </w:r>
      <w:r w:rsidR="00C72A5D" w:rsidRPr="008E2454">
        <w:rPr>
          <w:rStyle w:val="Hyperlink"/>
          <w:rFonts w:ascii="Aptos Narrow" w:hAnsi="Aptos Narrow"/>
          <w:color w:val="auto"/>
          <w:u w:val="none"/>
        </w:rPr>
        <w:t xml:space="preserve">    </w:t>
      </w:r>
      <w:r w:rsidR="00C72A5D" w:rsidRPr="008E2454">
        <w:rPr>
          <w:rFonts w:ascii="Aptos Narrow" w:hAnsi="Aptos Narrow"/>
          <w:u w:val="dotted"/>
        </w:rPr>
        <w:tab/>
      </w:r>
      <w:r w:rsidR="00C72A5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_Ref148096204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49</w:t>
      </w:r>
      <w:r w:rsidR="00E7396E" w:rsidRPr="008E2454">
        <w:rPr>
          <w:rStyle w:val="Hyperlink"/>
          <w:rFonts w:ascii="Aptos Narrow" w:hAnsi="Aptos Narrow"/>
          <w:color w:val="auto"/>
          <w:u w:val="none"/>
        </w:rPr>
        <w:fldChar w:fldCharType="end"/>
      </w:r>
    </w:p>
    <w:p w14:paraId="4DE60763" w14:textId="4747F694"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_Ref148096199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E7396E" w:rsidRPr="008E2454">
        <w:rPr>
          <w:rStyle w:val="Hyperlink"/>
          <w:rFonts w:ascii="Aptos Narrow" w:hAnsi="Aptos Narrow"/>
          <w:color w:val="auto"/>
          <w:u w:val="none"/>
        </w:rPr>
        <w:fldChar w:fldCharType="begin"/>
      </w:r>
      <w:r w:rsidR="00E7396E" w:rsidRPr="008E2454">
        <w:rPr>
          <w:rStyle w:val="Hyperlink"/>
          <w:rFonts w:ascii="Aptos Narrow" w:hAnsi="Aptos Narrow"/>
          <w:color w:val="auto"/>
          <w:u w:val="none"/>
        </w:rPr>
        <w:instrText xml:space="preserve"> PAGEREF _Ref148096199 \h </w:instrText>
      </w:r>
      <w:r w:rsidR="00E7396E" w:rsidRPr="008E2454">
        <w:rPr>
          <w:rStyle w:val="Hyperlink"/>
          <w:rFonts w:ascii="Aptos Narrow" w:hAnsi="Aptos Narrow"/>
          <w:color w:val="auto"/>
          <w:u w:val="none"/>
        </w:rPr>
      </w:r>
      <w:r w:rsidR="00E7396E"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50</w:t>
      </w:r>
      <w:r w:rsidR="00E7396E" w:rsidRPr="008E2454">
        <w:rPr>
          <w:rStyle w:val="Hyperlink"/>
          <w:rFonts w:ascii="Aptos Narrow" w:hAnsi="Aptos Narrow"/>
          <w:color w:val="auto"/>
          <w:u w:val="none"/>
        </w:rPr>
        <w:fldChar w:fldCharType="end"/>
      </w:r>
    </w:p>
    <w:p w14:paraId="32FBE693" w14:textId="296247D5"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_Ref153089756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Initial version</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_Ref153089756 \h </w:instrText>
      </w:r>
      <w:r w:rsidR="00E7396E" w:rsidRPr="008E2454">
        <w:rPr>
          <w:rFonts w:ascii="Aptos Narrow" w:hAnsi="Aptos Narrow"/>
        </w:rPr>
      </w:r>
      <w:r w:rsidR="00E7396E" w:rsidRPr="008E2454">
        <w:rPr>
          <w:rFonts w:ascii="Aptos Narrow" w:hAnsi="Aptos Narrow"/>
        </w:rPr>
        <w:fldChar w:fldCharType="separate"/>
      </w:r>
      <w:r w:rsidR="00C07FE8">
        <w:rPr>
          <w:rFonts w:ascii="Aptos Narrow" w:hAnsi="Aptos Narrow"/>
          <w:noProof/>
        </w:rPr>
        <w:t>50</w:t>
      </w:r>
      <w:r w:rsidR="00E7396E" w:rsidRPr="008E2454">
        <w:rPr>
          <w:rFonts w:ascii="Aptos Narrow" w:hAnsi="Aptos Narrow"/>
        </w:rPr>
        <w:fldChar w:fldCharType="end"/>
      </w:r>
    </w:p>
    <w:p w14:paraId="04C9758A" w14:textId="4BCFDFC5"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_Ref148126524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Style w:val="Hyperlink"/>
          <w:rFonts w:ascii="Aptos Narrow" w:hAnsi="Aptos Narrow"/>
          <w:color w:val="auto"/>
          <w:u w:val="none"/>
        </w:rPr>
        <w:t>Other versions</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Page</w:t>
      </w:r>
      <w:r w:rsidR="00E7396E" w:rsidRPr="008E2454">
        <w:rPr>
          <w:rFonts w:ascii="Aptos Narrow" w:hAnsi="Aptos Narrow"/>
        </w:rPr>
        <w:t xml:space="preserve"> </w:t>
      </w:r>
      <w:r w:rsidR="00E7396E" w:rsidRPr="008E2454">
        <w:rPr>
          <w:rFonts w:ascii="Aptos Narrow" w:hAnsi="Aptos Narrow"/>
        </w:rPr>
        <w:fldChar w:fldCharType="begin"/>
      </w:r>
      <w:r w:rsidR="00E7396E" w:rsidRPr="008E2454">
        <w:rPr>
          <w:rFonts w:ascii="Aptos Narrow" w:hAnsi="Aptos Narrow"/>
        </w:rPr>
        <w:instrText xml:space="preserve"> PAGEREF _Ref148126524 \h </w:instrText>
      </w:r>
      <w:r w:rsidR="00E7396E" w:rsidRPr="008E2454">
        <w:rPr>
          <w:rFonts w:ascii="Aptos Narrow" w:hAnsi="Aptos Narrow"/>
        </w:rPr>
      </w:r>
      <w:r w:rsidR="00E7396E" w:rsidRPr="008E2454">
        <w:rPr>
          <w:rFonts w:ascii="Aptos Narrow" w:hAnsi="Aptos Narrow"/>
        </w:rPr>
        <w:fldChar w:fldCharType="separate"/>
      </w:r>
      <w:r w:rsidR="00C07FE8">
        <w:rPr>
          <w:rFonts w:ascii="Aptos Narrow" w:hAnsi="Aptos Narrow"/>
          <w:noProof/>
        </w:rPr>
        <w:t>50</w:t>
      </w:r>
      <w:r w:rsidR="00E7396E" w:rsidRPr="008E2454">
        <w:rPr>
          <w:rFonts w:ascii="Aptos Narrow" w:hAnsi="Aptos Narrow"/>
        </w:rPr>
        <w:fldChar w:fldCharType="end"/>
      </w:r>
    </w:p>
    <w:p w14:paraId="1B5863C2" w14:textId="7EAD3DBD" w:rsidR="00912B33" w:rsidRPr="008E2454"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_Ref148096182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Solidify Updated</w:t>
      </w:r>
      <w:r w:rsidRPr="008E2454">
        <w:rPr>
          <w:rFonts w:ascii="Aptos Narrow" w:hAnsi="Aptos Narrow"/>
        </w:rPr>
        <w:fldChar w:fldCharType="end"/>
      </w:r>
      <w:r w:rsidR="00936947" w:rsidRPr="008E2454">
        <w:rPr>
          <w:rFonts w:ascii="Aptos Narrow" w:hAnsi="Aptos Narrow"/>
        </w:rPr>
        <w:t xml:space="preserve">    </w:t>
      </w:r>
      <w:r w:rsidR="00936947" w:rsidRPr="008E2454">
        <w:rPr>
          <w:rFonts w:ascii="Aptos Narrow" w:hAnsi="Aptos Narrow"/>
          <w:u w:val="dotted"/>
        </w:rPr>
        <w:tab/>
      </w:r>
      <w:r w:rsidR="00936947" w:rsidRPr="008E2454">
        <w:rPr>
          <w:rFonts w:ascii="Aptos Narrow" w:hAnsi="Aptos Narrow"/>
        </w:rPr>
        <w:t xml:space="preserve">    </w:t>
      </w:r>
      <w:r w:rsidR="009575CB" w:rsidRPr="008E2454">
        <w:rPr>
          <w:rFonts w:ascii="Aptos Narrow" w:hAnsi="Aptos Narrow"/>
        </w:rPr>
        <w:t xml:space="preserve">Page </w:t>
      </w:r>
      <w:r w:rsidR="00E7396E" w:rsidRPr="008E2454">
        <w:rPr>
          <w:rFonts w:ascii="Aptos Narrow" w:hAnsi="Aptos Narrow"/>
        </w:rPr>
        <w:fldChar w:fldCharType="begin"/>
      </w:r>
      <w:r w:rsidR="00E7396E" w:rsidRPr="008E2454">
        <w:rPr>
          <w:rFonts w:ascii="Aptos Narrow" w:hAnsi="Aptos Narrow"/>
        </w:rPr>
        <w:instrText xml:space="preserve"> PAGEREF _Ref148096182 \h </w:instrText>
      </w:r>
      <w:r w:rsidR="00E7396E" w:rsidRPr="008E2454">
        <w:rPr>
          <w:rFonts w:ascii="Aptos Narrow" w:hAnsi="Aptos Narrow"/>
        </w:rPr>
      </w:r>
      <w:r w:rsidR="00E7396E" w:rsidRPr="008E2454">
        <w:rPr>
          <w:rFonts w:ascii="Aptos Narrow" w:hAnsi="Aptos Narrow"/>
        </w:rPr>
        <w:fldChar w:fldCharType="separate"/>
      </w:r>
      <w:r w:rsidR="00C07FE8">
        <w:rPr>
          <w:rFonts w:ascii="Aptos Narrow" w:hAnsi="Aptos Narrow"/>
          <w:noProof/>
        </w:rPr>
        <w:t>51</w:t>
      </w:r>
      <w:r w:rsidR="00E7396E" w:rsidRPr="008E2454">
        <w:rPr>
          <w:rFonts w:ascii="Aptos Narrow" w:hAnsi="Aptos Narrow"/>
        </w:rPr>
        <w:fldChar w:fldCharType="end"/>
      </w:r>
    </w:p>
    <w:p w14:paraId="72BE84D9" w14:textId="4288AF01" w:rsidR="00270CA2" w:rsidRPr="008E2454"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8E2454">
        <w:rPr>
          <w:rFonts w:ascii="Aptos Narrow" w:hAnsi="Aptos Narrow"/>
        </w:rPr>
        <w:fldChar w:fldCharType="begin"/>
      </w:r>
      <w:r w:rsidRPr="008E2454">
        <w:rPr>
          <w:rFonts w:ascii="Aptos Narrow" w:hAnsi="Aptos Narrow"/>
        </w:rPr>
        <w:instrText xml:space="preserve"> REF _Ref161448757 \h </w:instrText>
      </w:r>
      <w:r w:rsidR="00987CE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Clean components after curing and updating</w:t>
      </w:r>
      <w:r w:rsidRPr="008E2454">
        <w:rPr>
          <w:rFonts w:ascii="Aptos Narrow" w:hAnsi="Aptos Narrow"/>
        </w:rPr>
        <w:fldChar w:fldCharType="end"/>
      </w:r>
      <w:r w:rsidRPr="008E2454">
        <w:rPr>
          <w:rFonts w:ascii="Aptos Narrow" w:hAnsi="Aptos Narrow"/>
        </w:rPr>
        <w:t xml:space="preserve">    </w:t>
      </w:r>
      <w:r w:rsidRPr="008E2454">
        <w:rPr>
          <w:rFonts w:ascii="Aptos Narrow" w:hAnsi="Aptos Narrow"/>
          <w:u w:val="dotted"/>
        </w:rPr>
        <w:tab/>
      </w:r>
      <w:r w:rsidRPr="008E2454">
        <w:rPr>
          <w:rFonts w:ascii="Aptos Narrow" w:hAnsi="Aptos Narrow"/>
        </w:rPr>
        <w:t xml:space="preserve">    Page </w:t>
      </w:r>
      <w:r w:rsidRPr="008E2454">
        <w:rPr>
          <w:rFonts w:ascii="Aptos Narrow" w:hAnsi="Aptos Narrow"/>
        </w:rPr>
        <w:fldChar w:fldCharType="begin"/>
      </w:r>
      <w:r w:rsidRPr="008E2454">
        <w:rPr>
          <w:rFonts w:ascii="Aptos Narrow" w:hAnsi="Aptos Narrow"/>
        </w:rPr>
        <w:instrText xml:space="preserve"> PAGEREF _Ref161448757 \h </w:instrText>
      </w:r>
      <w:r w:rsidRPr="008E2454">
        <w:rPr>
          <w:rFonts w:ascii="Aptos Narrow" w:hAnsi="Aptos Narrow"/>
        </w:rPr>
      </w:r>
      <w:r w:rsidRPr="008E2454">
        <w:rPr>
          <w:rFonts w:ascii="Aptos Narrow" w:hAnsi="Aptos Narrow"/>
        </w:rPr>
        <w:fldChar w:fldCharType="separate"/>
      </w:r>
      <w:r w:rsidR="00C07FE8">
        <w:rPr>
          <w:rFonts w:ascii="Aptos Narrow" w:hAnsi="Aptos Narrow"/>
          <w:noProof/>
        </w:rPr>
        <w:t>51</w:t>
      </w:r>
      <w:r w:rsidRPr="008E2454">
        <w:rPr>
          <w:rFonts w:ascii="Aptos Narrow" w:hAnsi="Aptos Narrow"/>
        </w:rPr>
        <w:fldChar w:fldCharType="end"/>
      </w:r>
    </w:p>
    <w:p w14:paraId="0CB63A95" w14:textId="7802006E" w:rsidR="00962201" w:rsidRPr="008E2454"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45F222E5" w14:textId="1C44EAC0"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_Ref148096173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Deployment engine: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_Ref148096173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51</w:t>
      </w:r>
      <w:r w:rsidR="00270CA2" w:rsidRPr="008E2454">
        <w:rPr>
          <w:rStyle w:val="Hyperlink"/>
          <w:rFonts w:ascii="Aptos Narrow" w:hAnsi="Aptos Narrow"/>
          <w:color w:val="auto"/>
          <w:u w:val="none"/>
        </w:rPr>
        <w:fldChar w:fldCharType="end"/>
      </w:r>
    </w:p>
    <w:p w14:paraId="753190F1" w14:textId="3C3CD4B8"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Health</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09926105" w14:textId="5AFF36F6"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Replace WinRE.wim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4FA0ACD8" w14:textId="7D04BF85"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_Ref148096160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Save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_Ref148096160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0579F497" w14:textId="54543F36" w:rsidR="00962201"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Unmount image: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67D08937" w14:textId="25E95874" w:rsidR="00CA7B39" w:rsidRPr="008E2454"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_Ref161259861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How to batch replace WinRE.wim in all index numbers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_Ref161259861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3FA8B498" w14:textId="58A30371"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Obtain WimLib</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12C4F24C" w14:textId="2B687935" w:rsidR="00CA7B39" w:rsidRPr="008E2454"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How to extract and update WinRE.wim in Install.wim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52</w:t>
      </w:r>
      <w:r w:rsidR="00270CA2" w:rsidRPr="008E2454">
        <w:rPr>
          <w:rStyle w:val="Hyperlink"/>
          <w:rFonts w:ascii="Aptos Narrow" w:hAnsi="Aptos Narrow"/>
          <w:color w:val="auto"/>
          <w:u w:val="none"/>
        </w:rPr>
        <w:fldChar w:fldCharType="end"/>
      </w:r>
    </w:p>
    <w:p w14:paraId="2797BE2E" w14:textId="7AB93284" w:rsidR="0000713B" w:rsidRPr="008E2454" w:rsidRDefault="009A44DB" w:rsidP="00721D0B">
      <w:pPr>
        <w:pStyle w:val="ListParagraph"/>
        <w:numPr>
          <w:ilvl w:val="0"/>
          <w:numId w:val="38"/>
        </w:numPr>
        <w:tabs>
          <w:tab w:val="right" w:pos="13977"/>
        </w:tabs>
        <w:snapToGrid w:val="0"/>
        <w:spacing w:before="720"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_Ref161962532 \h </w:instrText>
      </w:r>
      <w:r w:rsidR="00357C60"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Rebuilding Install.wim reduces file size</w:t>
      </w:r>
      <w:r w:rsidRPr="008E2454">
        <w:rPr>
          <w:rStyle w:val="Hyperlink"/>
          <w:rFonts w:ascii="Aptos Narrow" w:hAnsi="Aptos Narrow"/>
          <w:color w:val="auto"/>
          <w:u w:val="none"/>
        </w:rPr>
        <w:fldChar w:fldCharType="end"/>
      </w:r>
      <w:r w:rsidRPr="008E2454">
        <w:rPr>
          <w:rStyle w:val="Hyperlink"/>
          <w:rFonts w:ascii="Aptos Narrow" w:hAnsi="Aptos Narrow"/>
          <w:color w:val="auto"/>
          <w:u w:val="none"/>
        </w:rPr>
        <w:t xml:space="preserve">    </w:t>
      </w:r>
      <w:r w:rsidRPr="008E2454">
        <w:rPr>
          <w:rStyle w:val="Hyperlink"/>
          <w:rFonts w:ascii="Aptos Narrow" w:hAnsi="Aptos Narrow"/>
          <w:color w:val="auto"/>
          <w:u w:val="dotted"/>
        </w:rPr>
        <w:tab/>
      </w:r>
      <w:r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_Ref161962532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53</w:t>
      </w:r>
      <w:r w:rsidRPr="008E2454">
        <w:rPr>
          <w:rStyle w:val="Hyperlink"/>
          <w:rFonts w:ascii="Aptos Narrow" w:hAnsi="Aptos Narrow"/>
          <w:color w:val="auto"/>
          <w:u w:val="none"/>
        </w:rPr>
        <w:fldChar w:fldCharType="end"/>
      </w:r>
    </w:p>
    <w:p w14:paraId="12B475F6" w14:textId="34EB733E" w:rsidR="007476F2" w:rsidRPr="008E2454"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_Ref183014184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Split, merge, compress, and convert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_Ref183014184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301E0E19" w14:textId="5DB14972" w:rsidR="007476F2" w:rsidRPr="008E2454"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_Ref183014198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Splitting and merging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_Ref183014198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0C0FA39C" w14:textId="2587D6C3"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_Ref183014206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Splitting</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_Ref183014206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54</w:t>
      </w:r>
      <w:r w:rsidRPr="008E2454">
        <w:rPr>
          <w:rStyle w:val="Hyperlink"/>
          <w:rFonts w:ascii="Aptos Narrow" w:hAnsi="Aptos Narrow"/>
          <w:color w:val="auto"/>
          <w:u w:val="none"/>
        </w:rPr>
        <w:fldChar w:fldCharType="end"/>
      </w:r>
    </w:p>
    <w:p w14:paraId="4F0458EF" w14:textId="69267A4C"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_Ref183014208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Merge</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_Ref183014208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74D4AAAD" w14:textId="533269F8" w:rsidR="007476F2" w:rsidRPr="008E2454" w:rsidRDefault="007C02C7" w:rsidP="007476F2">
      <w:pPr>
        <w:pStyle w:val="ListParagraph"/>
        <w:widowControl w:val="0"/>
        <w:numPr>
          <w:ilvl w:val="1"/>
          <w:numId w:val="38"/>
        </w:numPr>
        <w:tabs>
          <w:tab w:val="right" w:pos="13977"/>
        </w:tabs>
        <w:spacing w:before="720" w:line="360" w:lineRule="auto"/>
        <w:ind w:left="3150" w:hanging="72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_Ref183017575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Solid compressed ESD format and WIM format conversion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_Ref183017575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55</w:t>
      </w:r>
      <w:r w:rsidRPr="008E2454">
        <w:rPr>
          <w:rStyle w:val="Hyperlink"/>
          <w:rFonts w:ascii="Aptos Narrow" w:hAnsi="Aptos Narrow"/>
          <w:color w:val="auto"/>
          <w:u w:val="none"/>
        </w:rPr>
        <w:fldChar w:fldCharType="end"/>
      </w:r>
    </w:p>
    <w:p w14:paraId="1DA4B798" w14:textId="7800F566"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_Ref183014214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Solid compression</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_Ref183014214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56</w:t>
      </w:r>
      <w:r w:rsidRPr="008E2454">
        <w:rPr>
          <w:rStyle w:val="Hyperlink"/>
          <w:rFonts w:ascii="Aptos Narrow" w:hAnsi="Aptos Narrow"/>
          <w:color w:val="auto"/>
          <w:u w:val="none"/>
        </w:rPr>
        <w:fldChar w:fldCharType="end"/>
      </w:r>
    </w:p>
    <w:p w14:paraId="532408BA" w14:textId="6F43E6C2" w:rsidR="007476F2" w:rsidRPr="008E2454"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REF _Ref183017581 \h </w:instrText>
      </w:r>
      <w:r w:rsidR="003C4D23" w:rsidRPr="008E2454">
        <w:rPr>
          <w:rStyle w:val="Hyperlink"/>
          <w:rFonts w:ascii="Aptos Narrow" w:hAnsi="Aptos Narrow"/>
          <w:color w:val="auto"/>
          <w:u w:val="none"/>
        </w:rPr>
        <w:instrText xml:space="preserve"> \* MERGEFORMAT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sidRPr="008E2454">
        <w:rPr>
          <w:rFonts w:ascii="Aptos Narrow" w:hAnsi="Aptos Narrow"/>
        </w:rPr>
        <w:t>Convert compressed files to WIM file format</w:t>
      </w:r>
      <w:r w:rsidRPr="008E2454">
        <w:rPr>
          <w:rStyle w:val="Hyperlink"/>
          <w:rFonts w:ascii="Aptos Narrow" w:hAnsi="Aptos Narrow"/>
          <w:color w:val="auto"/>
          <w:u w:val="none"/>
        </w:rPr>
        <w:fldChar w:fldCharType="end"/>
      </w:r>
      <w:r w:rsidR="007476F2" w:rsidRPr="008E2454">
        <w:rPr>
          <w:rStyle w:val="Hyperlink"/>
          <w:rFonts w:ascii="Aptos Narrow" w:hAnsi="Aptos Narrow"/>
          <w:color w:val="auto"/>
          <w:u w:val="none"/>
        </w:rPr>
        <w:t xml:space="preserve">    </w:t>
      </w:r>
      <w:r w:rsidR="007476F2" w:rsidRPr="008E2454">
        <w:rPr>
          <w:rStyle w:val="Hyperlink"/>
          <w:rFonts w:ascii="Aptos Narrow" w:hAnsi="Aptos Narrow"/>
          <w:color w:val="auto"/>
          <w:u w:val="dotted"/>
        </w:rPr>
        <w:tab/>
      </w:r>
      <w:r w:rsidR="007476F2" w:rsidRPr="008E2454">
        <w:rPr>
          <w:rStyle w:val="Hyperlink"/>
          <w:rFonts w:ascii="Aptos Narrow" w:hAnsi="Aptos Narrow"/>
          <w:color w:val="auto"/>
          <w:u w:val="none"/>
        </w:rPr>
        <w:t xml:space="preserve">    Page </w:t>
      </w:r>
      <w:r w:rsidRPr="008E2454">
        <w:rPr>
          <w:rStyle w:val="Hyperlink"/>
          <w:rFonts w:ascii="Aptos Narrow" w:hAnsi="Aptos Narrow"/>
          <w:color w:val="auto"/>
          <w:u w:val="none"/>
        </w:rPr>
        <w:fldChar w:fldCharType="begin"/>
      </w:r>
      <w:r w:rsidRPr="008E2454">
        <w:rPr>
          <w:rStyle w:val="Hyperlink"/>
          <w:rFonts w:ascii="Aptos Narrow" w:hAnsi="Aptos Narrow"/>
          <w:color w:val="auto"/>
          <w:u w:val="none"/>
        </w:rPr>
        <w:instrText xml:space="preserve"> PAGEREF _Ref183017581 \h </w:instrText>
      </w:r>
      <w:r w:rsidRPr="008E2454">
        <w:rPr>
          <w:rStyle w:val="Hyperlink"/>
          <w:rFonts w:ascii="Aptos Narrow" w:hAnsi="Aptos Narrow"/>
          <w:color w:val="auto"/>
          <w:u w:val="none"/>
        </w:rPr>
      </w:r>
      <w:r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56</w:t>
      </w:r>
      <w:r w:rsidRPr="008E2454">
        <w:rPr>
          <w:rStyle w:val="Hyperlink"/>
          <w:rFonts w:ascii="Aptos Narrow" w:hAnsi="Aptos Narrow"/>
          <w:color w:val="auto"/>
          <w:u w:val="none"/>
        </w:rPr>
        <w:fldChar w:fldCharType="end"/>
      </w:r>
    </w:p>
    <w:p w14:paraId="038D81A5" w14:textId="3D1412D8"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Custom encapsulation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2B66BA8D" w14:textId="090DA4DD"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_Ref148096120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View Boot.wim details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_Ref148096120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1F0F8F29" w14:textId="3CBFD9EC"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Specify the path to mount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32F3ECDD" w14:textId="5D138CA0"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_Ref148096111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Start mounting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_Ref148096111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52D2B360" w14:textId="16A44570"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_Ref148096105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 Boot</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_Ref148096105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57</w:t>
      </w:r>
      <w:r w:rsidR="00270CA2" w:rsidRPr="008E2454">
        <w:rPr>
          <w:rStyle w:val="Hyperlink"/>
          <w:rFonts w:ascii="Aptos Narrow" w:hAnsi="Aptos Narrow"/>
          <w:color w:val="auto"/>
          <w:u w:val="none"/>
        </w:rPr>
        <w:fldChar w:fldCharType="end"/>
      </w:r>
    </w:p>
    <w:p w14:paraId="71E58C24" w14:textId="12B81367"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_Ref148096093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Style w:val="Hyperlink"/>
          <w:rFonts w:ascii="Aptos Narrow" w:hAnsi="Aptos Narrow"/>
          <w:color w:val="auto"/>
          <w:u w:val="none"/>
        </w:rPr>
        <w:t>Language pack: 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_Ref148096093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58</w:t>
      </w:r>
      <w:r w:rsidR="00270CA2" w:rsidRPr="008E2454">
        <w:rPr>
          <w:rStyle w:val="Hyperlink"/>
          <w:rFonts w:ascii="Aptos Narrow" w:hAnsi="Aptos Narrow"/>
          <w:color w:val="auto"/>
          <w:u w:val="none"/>
        </w:rPr>
        <w:fldChar w:fldCharType="end"/>
      </w:r>
    </w:p>
    <w:p w14:paraId="30FE5643" w14:textId="0D26E456" w:rsidR="00E03C96"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Offline image language: change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7A41BA07" w14:textId="046258E7"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Style w:val="Hyperlink"/>
          <w:rFonts w:ascii="Aptos Narrow" w:hAnsi="Aptos Narrow"/>
          <w:color w:val="auto"/>
          <w:u w:val="none"/>
        </w:rPr>
        <w:t>Change default language, regional settings, and other international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61B2D096" w14:textId="2973E4C6" w:rsidR="00067791" w:rsidRPr="008E2454"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Style w:val="Hyperlink"/>
          <w:rFonts w:ascii="Aptos Narrow" w:hAnsi="Aptos Narrow"/>
          <w:color w:val="auto"/>
          <w:u w:val="none"/>
        </w:rPr>
        <w:t>View available language settings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0ED28BEA" w14:textId="392FE6AF" w:rsidR="00E03C96" w:rsidRPr="008E2454" w:rsidRDefault="004E3F8F" w:rsidP="00721D0B">
      <w:pPr>
        <w:pStyle w:val="ListParagraph"/>
        <w:numPr>
          <w:ilvl w:val="1"/>
          <w:numId w:val="37"/>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8E2454">
        <w:rPr>
          <w:rFonts w:ascii="Aptos Narrow" w:hAnsi="Aptos Narrow"/>
        </w:rPr>
        <w:lastRenderedPageBreak/>
        <w:fldChar w:fldCharType="begin"/>
      </w:r>
      <w:r w:rsidRPr="008E2454">
        <w:rPr>
          <w:rStyle w:val="Hyperlink"/>
          <w:rFonts w:ascii="Aptos Narrow" w:hAnsi="Aptos Narrow"/>
          <w:color w:val="auto"/>
          <w:u w:val="none"/>
        </w:rPr>
        <w:instrText xml:space="preserve"> REF _Ref161259939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Style w:val="Hyperlink"/>
          <w:rFonts w:ascii="Aptos Narrow" w:hAnsi="Aptos Narrow"/>
          <w:color w:val="auto"/>
          <w:u w:val="none"/>
        </w:rPr>
        <w:t>Components: All packages installed in the image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_Ref161259939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1192C8FF" w14:textId="5B14D9BE"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Language packs: sync to ISO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5BDEBA0C" w14:textId="56B4BEF0" w:rsidR="003D02FE"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_Ref148096052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Regenerate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_Ref148096052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59</w:t>
      </w:r>
      <w:r w:rsidR="00270CA2" w:rsidRPr="008E2454">
        <w:rPr>
          <w:rStyle w:val="Hyperlink"/>
          <w:rFonts w:ascii="Aptos Narrow" w:hAnsi="Aptos Narrow"/>
          <w:color w:val="auto"/>
          <w:u w:val="none"/>
        </w:rPr>
        <w:fldChar w:fldCharType="end"/>
      </w:r>
    </w:p>
    <w:p w14:paraId="4EB72C15" w14:textId="31932F8B"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_Ref148096047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Regenerate the mounted directory lang.ini</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_Ref148096047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0C6E891B" w14:textId="782274F8" w:rsidR="003D02FE" w:rsidRPr="008E2454"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_Ref148096041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After regenerating lang.ini, sync to the installer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_Ref148096041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78384296" w14:textId="64FABBBA"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Cumulative updates</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44591353" w14:textId="29E79D84"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_Ref148096030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Add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_Ref148096030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2847211C" w14:textId="238A47E7" w:rsidR="00807717"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Delete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552F34B7" w14:textId="6AA6D585" w:rsidR="00812604"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_Ref148096022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Solid update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_Ref148096022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873DA93" w14:textId="7841C57C" w:rsidR="00DD0F7F" w:rsidRPr="008E2454"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Style w:val="Hyperlink"/>
          <w:rFonts w:ascii="Aptos Narrow" w:hAnsi="Aptos Narrow"/>
          <w:color w:val="auto"/>
          <w:u w:val="none"/>
        </w:rPr>
        <w:t>Clean components after curing and updating</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521E88"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215F7718" w14:textId="716CDB85"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_Ref148096013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Drive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_Ref148096013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60</w:t>
      </w:r>
      <w:r w:rsidR="00270CA2" w:rsidRPr="008E2454">
        <w:rPr>
          <w:rStyle w:val="Hyperlink"/>
          <w:rFonts w:ascii="Aptos Narrow" w:hAnsi="Aptos Narrow"/>
          <w:color w:val="auto"/>
          <w:u w:val="none"/>
        </w:rPr>
        <w:fldChar w:fldCharType="end"/>
      </w:r>
    </w:p>
    <w:p w14:paraId="66689E45" w14:textId="308E115C"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Other</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568CB301" w14:textId="488A39F0" w:rsidR="00D5140D" w:rsidRPr="008E2454"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_Ref148096003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Bypass TPM</w:t>
      </w:r>
      <w:r w:rsidR="00C07FE8" w:rsidRPr="008E2454">
        <w:rPr>
          <w:rStyle w:val="Hyperlink"/>
          <w:rFonts w:ascii="Aptos Narrow" w:hAnsi="Aptos Narrow"/>
          <w:color w:val="auto"/>
          <w:u w:val="none"/>
        </w:rPr>
        <w:t xml:space="preserve"> check during installation</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_Ref148096003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EBC0374" w14:textId="6875978D" w:rsidR="00D5140D" w:rsidRPr="008E2454"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Save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6E12D5FD" w14:textId="2F70BBD7" w:rsidR="00D5140D" w:rsidRPr="008E2454"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_Ref148095995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Unmount image: Boot.wim</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_Ref148095995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7F008AF6" w14:textId="16002A7A" w:rsidR="00FC52EB" w:rsidRPr="008E2454"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_Ref148095964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Deployment engine</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_Ref148095964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61</w:t>
      </w:r>
      <w:r w:rsidR="00270CA2" w:rsidRPr="008E2454">
        <w:rPr>
          <w:rStyle w:val="Hyperlink"/>
          <w:rFonts w:ascii="Aptos Narrow" w:hAnsi="Aptos Narrow"/>
          <w:color w:val="auto"/>
          <w:u w:val="none"/>
        </w:rPr>
        <w:fldChar w:fldCharType="end"/>
      </w:r>
    </w:p>
    <w:p w14:paraId="24035B4C" w14:textId="0D6F0019"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_Ref148095968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Add method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Page</w:t>
      </w:r>
      <w:r w:rsidR="00270CA2" w:rsidRPr="008E2454">
        <w:rPr>
          <w:rStyle w:val="Hyperlink"/>
          <w:rFonts w:ascii="Aptos Narrow" w:hAnsi="Aptos Narrow"/>
          <w:color w:val="auto"/>
          <w:u w:val="none"/>
        </w:rPr>
        <w:t xml:space="preserv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_Ref148095968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62</w:t>
      </w:r>
      <w:r w:rsidR="00270CA2" w:rsidRPr="008E2454">
        <w:rPr>
          <w:rStyle w:val="Hyperlink"/>
          <w:rFonts w:ascii="Aptos Narrow" w:hAnsi="Aptos Narrow"/>
          <w:color w:val="auto"/>
          <w:u w:val="none"/>
        </w:rPr>
        <w:fldChar w:fldCharType="end"/>
      </w:r>
    </w:p>
    <w:p w14:paraId="633254A1" w14:textId="1723CAAD" w:rsidR="00D5140D" w:rsidRPr="008E2454"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_Ref148095979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Deployment Engine: Advanced</w:t>
      </w:r>
      <w:r w:rsidRPr="008E2454">
        <w:rPr>
          <w:rFonts w:ascii="Aptos Narrow" w:hAnsi="Aptos Narrow"/>
        </w:rPr>
        <w:fldChar w:fldCharType="end"/>
      </w:r>
      <w:r w:rsidR="00936947" w:rsidRPr="008E2454">
        <w:rPr>
          <w:rStyle w:val="Hyperlink"/>
          <w:rFonts w:ascii="Aptos Narrow" w:hAnsi="Aptos Narrow"/>
          <w:color w:val="auto"/>
          <w:u w:val="none"/>
        </w:rPr>
        <w:t xml:space="preserve">    </w:t>
      </w:r>
      <w:r w:rsidR="00936947" w:rsidRPr="008E2454">
        <w:rPr>
          <w:rFonts w:ascii="Aptos Narrow" w:hAnsi="Aptos Narrow"/>
          <w:u w:val="dotted"/>
        </w:rPr>
        <w:tab/>
      </w:r>
      <w:r w:rsidR="00936947"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_Ref148095979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65</w:t>
      </w:r>
      <w:r w:rsidR="00270CA2" w:rsidRPr="008E2454">
        <w:rPr>
          <w:rStyle w:val="Hyperlink"/>
          <w:rFonts w:ascii="Aptos Narrow" w:hAnsi="Aptos Narrow"/>
          <w:color w:val="auto"/>
          <w:u w:val="none"/>
        </w:rPr>
        <w:fldChar w:fldCharType="end"/>
      </w:r>
    </w:p>
    <w:p w14:paraId="1C22FE85" w14:textId="09BA77DB" w:rsidR="009044CD" w:rsidRPr="008E2454"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_Ref148095886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_Ref148095886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6350DEA3" w14:textId="6B022DD4" w:rsidR="00365E79"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_Ref148095882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Generate ISO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_Ref148095882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67</w:t>
      </w:r>
      <w:r w:rsidR="00270CA2" w:rsidRPr="008E2454">
        <w:rPr>
          <w:rStyle w:val="Hyperlink"/>
          <w:rFonts w:ascii="Aptos Narrow" w:hAnsi="Aptos Narrow"/>
          <w:color w:val="auto"/>
          <w:u w:val="none"/>
        </w:rPr>
        <w:fldChar w:fldCharType="end"/>
      </w:r>
    </w:p>
    <w:p w14:paraId="53A0754E" w14:textId="31F6D7EC" w:rsidR="007B45B2" w:rsidRPr="008E2454"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_Ref148095892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Bypass TPM installation check</w:t>
      </w:r>
      <w:r w:rsidRPr="008E2454">
        <w:rPr>
          <w:rFonts w:ascii="Aptos Narrow" w:hAnsi="Aptos Narrow"/>
        </w:rPr>
        <w:fldChar w:fldCharType="end"/>
      </w:r>
      <w:r w:rsidR="007B45B2" w:rsidRPr="008E2454">
        <w:rPr>
          <w:rStyle w:val="Hyperlink"/>
          <w:rFonts w:ascii="Aptos Narrow" w:hAnsi="Aptos Narrow"/>
          <w:color w:val="auto"/>
          <w:u w:val="none"/>
        </w:rPr>
        <w:t xml:space="preserve">    </w:t>
      </w:r>
      <w:r w:rsidR="007B45B2" w:rsidRPr="008E2454">
        <w:rPr>
          <w:rFonts w:ascii="Aptos Narrow" w:hAnsi="Aptos Narrow"/>
          <w:u w:val="dotted"/>
        </w:rPr>
        <w:tab/>
      </w:r>
      <w:r w:rsidR="007B45B2" w:rsidRPr="008E2454">
        <w:rPr>
          <w:rStyle w:val="Hyperlink"/>
          <w:rFonts w:ascii="Aptos Narrow" w:hAnsi="Aptos Narrow"/>
          <w:color w:val="auto"/>
          <w:u w:val="none"/>
        </w:rPr>
        <w:t xml:space="preserve">    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_Ref148095892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34045DDC" w14:textId="6E566CA6" w:rsidR="003C0E3B"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_Ref161260163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Common problem</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_Ref161260163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26918316" w14:textId="420FC0E9"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Clean all mounts to</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375EA561" w14:textId="613BDC35"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_Ref148095859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Fix the problem of abnormal mounting</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_Ref148095859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44FB5188" w14:textId="58928451" w:rsidR="003C0E3B" w:rsidRPr="008E2454"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_Ref148095865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Clean up</w:t>
      </w:r>
      <w:r w:rsidRPr="008E2454">
        <w:rPr>
          <w:rFonts w:ascii="Aptos Narrow" w:hAnsi="Aptos Narrow"/>
        </w:rPr>
        <w:fldChar w:fldCharType="end"/>
      </w:r>
      <w:r w:rsidR="00062142" w:rsidRPr="008E2454">
        <w:rPr>
          <w:rStyle w:val="Hyperlink"/>
          <w:rFonts w:ascii="Aptos Narrow" w:hAnsi="Aptos Narrow"/>
          <w:color w:val="auto"/>
          <w:u w:val="none"/>
        </w:rPr>
        <w:t xml:space="preserve">    </w:t>
      </w:r>
      <w:r w:rsidR="00062142" w:rsidRPr="008E2454">
        <w:rPr>
          <w:rFonts w:ascii="Aptos Narrow" w:hAnsi="Aptos Narrow"/>
          <w:u w:val="dotted"/>
        </w:rPr>
        <w:tab/>
      </w:r>
      <w:r w:rsidR="00062142"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_Ref148095865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68</w:t>
      </w:r>
      <w:r w:rsidR="00270CA2" w:rsidRPr="008E2454">
        <w:rPr>
          <w:rStyle w:val="Hyperlink"/>
          <w:rFonts w:ascii="Aptos Narrow" w:hAnsi="Aptos Narrow"/>
          <w:color w:val="auto"/>
          <w:u w:val="none"/>
        </w:rPr>
        <w:fldChar w:fldCharType="end"/>
      </w:r>
    </w:p>
    <w:p w14:paraId="0196539E" w14:textId="1E5411C2" w:rsidR="00396691" w:rsidRPr="008E2454"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8E2454">
        <w:rPr>
          <w:rFonts w:ascii="Aptos Narrow" w:hAnsi="Aptos Narrow"/>
        </w:rPr>
        <w:fldChar w:fldCharType="begin"/>
      </w:r>
      <w:r w:rsidRPr="008E2454">
        <w:rPr>
          <w:rStyle w:val="Hyperlink"/>
          <w:rFonts w:ascii="Aptos Narrow" w:hAnsi="Aptos Narrow"/>
          <w:color w:val="auto"/>
          <w:u w:val="none"/>
        </w:rPr>
        <w:instrText xml:space="preserve"> REF _Ref148111445 \h </w:instrText>
      </w:r>
      <w:r w:rsidR="009C7048" w:rsidRPr="008E2454">
        <w:rPr>
          <w:rFonts w:ascii="Aptos Narrow" w:hAnsi="Aptos Narrow"/>
        </w:rPr>
        <w:instrText xml:space="preserve"> \* MERGEFORMAT </w:instrText>
      </w:r>
      <w:r w:rsidRPr="008E2454">
        <w:rPr>
          <w:rFonts w:ascii="Aptos Narrow" w:hAnsi="Aptos Narrow"/>
        </w:rPr>
      </w:r>
      <w:r w:rsidRPr="008E2454">
        <w:rPr>
          <w:rFonts w:ascii="Aptos Narrow" w:hAnsi="Aptos Narrow"/>
        </w:rPr>
        <w:fldChar w:fldCharType="separate"/>
      </w:r>
      <w:r w:rsidR="00C07FE8" w:rsidRPr="008E2454">
        <w:rPr>
          <w:rFonts w:ascii="Aptos Narrow" w:hAnsi="Aptos Narrow"/>
        </w:rPr>
        <w:t>Known issues</w:t>
      </w:r>
      <w:r w:rsidRPr="008E2454">
        <w:rPr>
          <w:rFonts w:ascii="Aptos Narrow" w:hAnsi="Aptos Narrow"/>
        </w:rPr>
        <w:fldChar w:fldCharType="end"/>
      </w:r>
      <w:r w:rsidR="00CF2C9D" w:rsidRPr="008E2454">
        <w:rPr>
          <w:rStyle w:val="Hyperlink"/>
          <w:rFonts w:ascii="Aptos Narrow" w:hAnsi="Aptos Narrow"/>
          <w:color w:val="auto"/>
          <w:u w:val="none"/>
        </w:rPr>
        <w:t xml:space="preserve">    </w:t>
      </w:r>
      <w:r w:rsidR="00CF2C9D" w:rsidRPr="008E2454">
        <w:rPr>
          <w:rFonts w:ascii="Aptos Narrow" w:hAnsi="Aptos Narrow"/>
          <w:u w:val="dotted"/>
        </w:rPr>
        <w:tab/>
      </w:r>
      <w:r w:rsidR="00CF2C9D" w:rsidRPr="008E2454">
        <w:rPr>
          <w:rStyle w:val="Hyperlink"/>
          <w:rFonts w:ascii="Aptos Narrow" w:hAnsi="Aptos Narrow"/>
          <w:color w:val="auto"/>
          <w:u w:val="none"/>
        </w:rPr>
        <w:t xml:space="preserve">    </w:t>
      </w:r>
      <w:r w:rsidR="009575CB" w:rsidRPr="008E2454">
        <w:rPr>
          <w:rStyle w:val="Hyperlink"/>
          <w:rFonts w:ascii="Aptos Narrow" w:hAnsi="Aptos Narrow"/>
          <w:color w:val="auto"/>
          <w:u w:val="none"/>
        </w:rPr>
        <w:t xml:space="preserve">Page </w:t>
      </w:r>
      <w:r w:rsidR="00270CA2" w:rsidRPr="008E2454">
        <w:rPr>
          <w:rStyle w:val="Hyperlink"/>
          <w:rFonts w:ascii="Aptos Narrow" w:hAnsi="Aptos Narrow"/>
          <w:color w:val="auto"/>
          <w:u w:val="none"/>
        </w:rPr>
        <w:fldChar w:fldCharType="begin"/>
      </w:r>
      <w:r w:rsidR="00270CA2" w:rsidRPr="008E2454">
        <w:rPr>
          <w:rStyle w:val="Hyperlink"/>
          <w:rFonts w:ascii="Aptos Narrow" w:hAnsi="Aptos Narrow"/>
          <w:color w:val="auto"/>
          <w:u w:val="none"/>
        </w:rPr>
        <w:instrText xml:space="preserve"> PAGEREF _Ref148111445 \h </w:instrText>
      </w:r>
      <w:r w:rsidR="00270CA2" w:rsidRPr="008E2454">
        <w:rPr>
          <w:rStyle w:val="Hyperlink"/>
          <w:rFonts w:ascii="Aptos Narrow" w:hAnsi="Aptos Narrow"/>
          <w:color w:val="auto"/>
          <w:u w:val="none"/>
        </w:rPr>
      </w:r>
      <w:r w:rsidR="00270CA2" w:rsidRPr="008E2454">
        <w:rPr>
          <w:rStyle w:val="Hyperlink"/>
          <w:rFonts w:ascii="Aptos Narrow" w:hAnsi="Aptos Narrow"/>
          <w:color w:val="auto"/>
          <w:u w:val="none"/>
        </w:rPr>
        <w:fldChar w:fldCharType="separate"/>
      </w:r>
      <w:r w:rsidR="00C07FE8">
        <w:rPr>
          <w:rStyle w:val="Hyperlink"/>
          <w:rFonts w:ascii="Aptos Narrow" w:hAnsi="Aptos Narrow"/>
          <w:noProof/>
          <w:color w:val="auto"/>
          <w:u w:val="none"/>
        </w:rPr>
        <w:t>69</w:t>
      </w:r>
      <w:r w:rsidR="00270CA2" w:rsidRPr="008E2454">
        <w:rPr>
          <w:rStyle w:val="Hyperlink"/>
          <w:rFonts w:ascii="Aptos Narrow" w:hAnsi="Aptos Narrow"/>
          <w:color w:val="auto"/>
          <w:u w:val="none"/>
        </w:rPr>
        <w:fldChar w:fldCharType="end"/>
      </w:r>
    </w:p>
    <w:p w14:paraId="43BF3525" w14:textId="158DF255" w:rsidR="00507396" w:rsidRPr="008E2454" w:rsidRDefault="00507396" w:rsidP="00721D0B">
      <w:pPr>
        <w:tabs>
          <w:tab w:val="right" w:pos="13977"/>
        </w:tabs>
        <w:snapToGrid w:val="0"/>
        <w:spacing w:line="360" w:lineRule="auto"/>
        <w:rPr>
          <w:rFonts w:ascii="Aptos Narrow" w:hAnsi="Aptos Narrow" w:cstheme="majorBidi"/>
          <w:szCs w:val="26"/>
        </w:rPr>
      </w:pPr>
      <w:r w:rsidRPr="008E2454">
        <w:rPr>
          <w:rFonts w:ascii="Aptos Narrow" w:hAnsi="Aptos Narrow"/>
        </w:rPr>
        <w:br w:type="page"/>
      </w:r>
    </w:p>
    <w:p w14:paraId="29A925BE" w14:textId="5F28EDA0" w:rsidR="009044CD" w:rsidRPr="008E2454"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8E2454">
        <w:rPr>
          <w:rFonts w:ascii="Aptos Narrow" w:hAnsi="Aptos Narrow"/>
          <w:szCs w:val="20"/>
        </w:rPr>
        <w:lastRenderedPageBreak/>
        <w:t>Encapsulation</w:t>
      </w:r>
      <w:bookmarkEnd w:id="4"/>
    </w:p>
    <w:p w14:paraId="5919A058" w14:textId="40DB5D73" w:rsidR="009044CD" w:rsidRPr="008E2454"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8E2454">
        <w:rPr>
          <w:rFonts w:ascii="Aptos Narrow" w:hAnsi="Aptos Narrow"/>
        </w:rPr>
        <w:t>Prerequisites</w:t>
      </w:r>
      <w:bookmarkEnd w:id="5"/>
    </w:p>
    <w:p w14:paraId="066FD3B3" w14:textId="77777777" w:rsidR="00015346" w:rsidRPr="008E2454"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8E2454">
        <w:rPr>
          <w:rFonts w:ascii="Aptos Narrow" w:hAnsi="Aptos Narrow"/>
          <w:iCs w:val="0"/>
        </w:rPr>
        <w:t>Running system</w:t>
      </w:r>
      <w:bookmarkEnd w:id="6"/>
    </w:p>
    <w:p w14:paraId="0B19341A" w14:textId="77777777" w:rsidR="00015346" w:rsidRPr="008E2454"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8E2454">
        <w:rPr>
          <w:rFonts w:ascii="Aptos Narrow" w:eastAsia="Microsoft YaHei" w:hAnsi="Aptos Narrow"/>
        </w:rPr>
        <w:t>When using the DISM command to create a higher version image</w:t>
      </w:r>
      <w:bookmarkEnd w:id="11"/>
      <w:r w:rsidRPr="008E2454">
        <w:rPr>
          <w:rFonts w:ascii="Aptos Narrow" w:eastAsia="Microsoft YaHei" w:hAnsi="Aptos Narrow"/>
        </w:rPr>
        <w:t xml:space="preserve"> </w:t>
      </w:r>
    </w:p>
    <w:p w14:paraId="60F07427" w14:textId="77777777" w:rsidR="00015346" w:rsidRPr="008E2454" w:rsidRDefault="00015346" w:rsidP="00721D0B">
      <w:pPr>
        <w:snapToGrid w:val="0"/>
        <w:spacing w:line="360" w:lineRule="auto"/>
        <w:ind w:left="2700"/>
        <w:rPr>
          <w:rFonts w:ascii="Aptos Narrow" w:hAnsi="Aptos Narrow"/>
        </w:rPr>
      </w:pPr>
      <w:r w:rsidRPr="008E2454">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the running operating system or reinstall to a higher version (recommended);</w:t>
      </w:r>
    </w:p>
    <w:p w14:paraId="68C678F6"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Upgrade or install a new version of ADK or PowerShell (not recommended)</w:t>
      </w:r>
    </w:p>
    <w:p w14:paraId="211B647D"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You can try to upgrade to the latest PowerShell 7 or higher version;</w:t>
      </w:r>
    </w:p>
    <w:p w14:paraId="32EAD133" w14:textId="77777777" w:rsidR="00015346" w:rsidRPr="008E2454"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8E2454">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8E2454"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8E2454">
        <w:rPr>
          <w:rFonts w:ascii="Aptos Narrow" w:eastAsia="Microsoft YaHei" w:hAnsi="Aptos Narrow"/>
        </w:rPr>
        <w:t>Disk partition</w:t>
      </w:r>
      <w:bookmarkEnd w:id="12"/>
    </w:p>
    <w:p w14:paraId="3EEF2939"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After the ISO is decompressed, its location is not affected by the REFS partition.</w:t>
      </w:r>
    </w:p>
    <w:p w14:paraId="2E476E80"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3" w:name="_Ref150096813"/>
      <w:bookmarkStart w:id="14" w:name="_Ref171815295"/>
      <w:r w:rsidRPr="008E2454">
        <w:rPr>
          <w:rFonts w:ascii="Aptos Narrow" w:eastAsia="Microsoft YaHei" w:hAnsi="Aptos Narrow"/>
        </w:rPr>
        <w:t>Windows Security</w:t>
      </w:r>
      <w:bookmarkEnd w:id="13"/>
    </w:p>
    <w:p w14:paraId="05670071"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Turning on Windows Security scans files and takes up a lot of CPU.</w:t>
      </w:r>
    </w:p>
    <w:p w14:paraId="23150F20" w14:textId="77777777" w:rsidR="00015346" w:rsidRPr="008E2454"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8E2454">
        <w:rPr>
          <w:rFonts w:ascii="Aptos Narrow" w:hAnsi="Aptos Narrow"/>
        </w:rPr>
        <w:t xml:space="preserve">In test: 1 hour and 22 minutes before shutdown, 20 minutes after shutdown. </w:t>
      </w:r>
    </w:p>
    <w:p w14:paraId="79F1F0F9" w14:textId="77777777" w:rsidR="00015346" w:rsidRPr="008E2454" w:rsidRDefault="00015346" w:rsidP="00721D0B">
      <w:pPr>
        <w:widowControl w:val="0"/>
        <w:snapToGrid w:val="0"/>
        <w:spacing w:before="720" w:line="360" w:lineRule="auto"/>
        <w:ind w:left="2700"/>
        <w:rPr>
          <w:rFonts w:ascii="Aptos Narrow" w:hAnsi="Aptos Narrow"/>
        </w:rPr>
      </w:pPr>
      <w:r w:rsidRPr="008E2454">
        <w:rPr>
          <w:rFonts w:ascii="Aptos Narrow" w:hAnsi="Aptos Narrow"/>
        </w:rPr>
        <w:t>How to close:</w:t>
      </w:r>
    </w:p>
    <w:p w14:paraId="51B6830E" w14:textId="77777777" w:rsidR="00015346" w:rsidRPr="008E2454" w:rsidRDefault="00015346" w:rsidP="00721D0B">
      <w:pPr>
        <w:widowControl w:val="0"/>
        <w:snapToGrid w:val="0"/>
        <w:spacing w:line="360" w:lineRule="auto"/>
        <w:ind w:left="3240"/>
        <w:rPr>
          <w:rFonts w:ascii="Aptos Narrow" w:hAnsi="Aptos Narrow"/>
        </w:rPr>
      </w:pPr>
      <w:r w:rsidRPr="008E2454">
        <w:rPr>
          <w:rFonts w:ascii="Aptos Narrow" w:hAnsi="Aptos Narrow"/>
        </w:rPr>
        <w:t>With the command line in green, hold down the Windows key and press R to launch Run.</w:t>
      </w:r>
    </w:p>
    <w:p w14:paraId="61CEA10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Open Windows Security or run: </w:t>
      </w:r>
      <w:r w:rsidRPr="008E2454">
        <w:rPr>
          <w:rFonts w:ascii="Aptos Narrow" w:hAnsi="Aptos Narrow"/>
          <w:color w:val="70AD47" w:themeColor="accent6"/>
        </w:rPr>
        <w:t>windowsdefender:</w:t>
      </w:r>
    </w:p>
    <w:p w14:paraId="4F0372F0"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Select "Virus &amp; Threat Protection" or Run: </w:t>
      </w:r>
      <w:r w:rsidRPr="008E2454">
        <w:rPr>
          <w:rFonts w:ascii="Aptos Narrow" w:hAnsi="Aptos Narrow"/>
          <w:color w:val="70AD47" w:themeColor="accent6"/>
        </w:rPr>
        <w:t>windowsdefender://threat</w:t>
      </w:r>
    </w:p>
    <w:p w14:paraId="525D3748" w14:textId="77777777" w:rsidR="00015346" w:rsidRPr="008E2454"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8E2454">
        <w:rPr>
          <w:rFonts w:ascii="Aptos Narrow" w:hAnsi="Aptos Narrow"/>
        </w:rPr>
        <w:t xml:space="preserve">Find "Virus &amp; Threat Protection Settings", click "Manage Settings" or Run: </w:t>
      </w:r>
      <w:r w:rsidRPr="008E2454">
        <w:rPr>
          <w:rFonts w:ascii="Aptos Narrow" w:hAnsi="Aptos Narrow"/>
          <w:color w:val="70AD47" w:themeColor="accent6"/>
        </w:rPr>
        <w:t>windowsdefender://threatsettings</w:t>
      </w:r>
      <w:r w:rsidRPr="008E2454">
        <w:rPr>
          <w:rFonts w:ascii="Aptos Narrow" w:hAnsi="Aptos Narrow"/>
        </w:rPr>
        <w:t xml:space="preserve">, we recommend that you turn off some features: </w:t>
      </w:r>
    </w:p>
    <w:p w14:paraId="5D1E93AE"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Real-time protection</w:t>
      </w:r>
    </w:p>
    <w:p w14:paraId="791461D5"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Cloud=delivered protection</w:t>
      </w:r>
    </w:p>
    <w:p w14:paraId="1DFA309A"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Automatic sample submission</w:t>
      </w:r>
    </w:p>
    <w:p w14:paraId="2227401D" w14:textId="77777777" w:rsidR="00015346" w:rsidRPr="008E2454"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8E2454">
        <w:rPr>
          <w:rFonts w:ascii="Aptos Narrow" w:hAnsi="Aptos Narrow"/>
        </w:rPr>
        <w:t>Tamper Protection</w:t>
      </w:r>
    </w:p>
    <w:p w14:paraId="56D36CE7" w14:textId="77777777" w:rsidR="00015346" w:rsidRPr="008E2454"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8E2454">
        <w:rPr>
          <w:rFonts w:ascii="Aptos Narrow" w:hAnsi="Aptos Narrow"/>
        </w:rPr>
        <w:t>When you're not encapsulated, we recommend that you turn on Windows Security.</w:t>
      </w:r>
    </w:p>
    <w:p w14:paraId="0805C7FE"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5" w:name="_Ref173850578"/>
      <w:bookmarkStart w:id="16" w:name="_Ref148194399"/>
      <w:bookmarkStart w:id="17" w:name="_Ref161251324"/>
      <w:r w:rsidRPr="008E2454">
        <w:rPr>
          <w:rFonts w:ascii="Aptos Narrow" w:eastAsia="Microsoft YaHei" w:hAnsi="Aptos Narrow"/>
        </w:rPr>
        <w:lastRenderedPageBreak/>
        <w:t>ISO tools</w:t>
      </w:r>
      <w:bookmarkEnd w:id="15"/>
    </w:p>
    <w:p w14:paraId="60D6083B" w14:textId="77777777" w:rsidR="00015346" w:rsidRPr="008E2454" w:rsidRDefault="00015346" w:rsidP="00721D0B">
      <w:pPr>
        <w:pStyle w:val="ListParagraph"/>
        <w:snapToGrid w:val="0"/>
        <w:spacing w:line="360" w:lineRule="auto"/>
        <w:ind w:left="2700"/>
        <w:contextualSpacing w:val="0"/>
        <w:rPr>
          <w:rFonts w:ascii="Aptos Narrow" w:hAnsi="Aptos Narrow"/>
        </w:rPr>
      </w:pPr>
      <w:r w:rsidRPr="008E2454">
        <w:rPr>
          <w:rFonts w:ascii="Aptos Narrow" w:hAnsi="Aptos Narrow"/>
        </w:rPr>
        <w:t xml:space="preserve">Use a software that can edit ISO files, such as: </w:t>
      </w:r>
      <w:r w:rsidRPr="008E2454">
        <w:rPr>
          <w:rFonts w:ascii="Aptos Narrow" w:hAnsi="Aptos Narrow"/>
          <w:color w:val="7030A0"/>
        </w:rPr>
        <w:t>PowerISO</w:t>
      </w:r>
      <w:r w:rsidRPr="008E2454">
        <w:rPr>
          <w:rFonts w:ascii="Aptos Narrow" w:hAnsi="Aptos Narrow"/>
        </w:rPr>
        <w:t xml:space="preserve">, </w:t>
      </w:r>
      <w:r w:rsidRPr="008E2454">
        <w:rPr>
          <w:rFonts w:ascii="Aptos Narrow" w:hAnsi="Aptos Narrow"/>
          <w:color w:val="7030A0"/>
        </w:rPr>
        <w:t>DAEMON Tools</w:t>
      </w:r>
      <w:r w:rsidRPr="008E2454">
        <w:rPr>
          <w:rFonts w:ascii="Aptos Narrow" w:hAnsi="Aptos Narrow"/>
        </w:rPr>
        <w:t xml:space="preserve">, </w:t>
      </w:r>
      <w:r w:rsidRPr="008E2454">
        <w:rPr>
          <w:rFonts w:ascii="Aptos Narrow" w:hAnsi="Aptos Narrow"/>
          <w:color w:val="7030A0"/>
        </w:rPr>
        <w:t>ISO Workshop</w:t>
      </w:r>
      <w:r w:rsidRPr="008E2454">
        <w:rPr>
          <w:rFonts w:ascii="Aptos Narrow" w:hAnsi="Aptos Narrow"/>
        </w:rPr>
        <w:t>;</w:t>
      </w:r>
    </w:p>
    <w:p w14:paraId="0E0698AD" w14:textId="77777777" w:rsidR="00015346" w:rsidRPr="008E2454"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8" w:name="_Ref173850580"/>
      <w:r w:rsidRPr="008E2454">
        <w:rPr>
          <w:rFonts w:ascii="Aptos Narrow" w:eastAsia="Microsoft YaHei" w:hAnsi="Aptos Narrow"/>
        </w:rPr>
        <w:t>Command line</w:t>
      </w:r>
      <w:bookmarkEnd w:id="16"/>
      <w:bookmarkEnd w:id="17"/>
      <w:bookmarkEnd w:id="18"/>
    </w:p>
    <w:p w14:paraId="2E1BE523" w14:textId="64253CF6"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Optional "Terminal" or "PowerShell ISE", if "Terminal" is not installed, please go to: </w:t>
      </w:r>
      <w:hyperlink r:id="rId9" w:history="1">
        <w:r w:rsidRPr="008E2454">
          <w:rPr>
            <w:rStyle w:val="Hyperlink"/>
            <w:rFonts w:ascii="Aptos Narrow" w:hAnsi="Aptos Narrow"/>
            <w:u w:val="none"/>
          </w:rPr>
          <w:t>https://github.com/microsoft/terminal/releases</w:t>
        </w:r>
      </w:hyperlink>
      <w:r w:rsidRPr="008E2454">
        <w:rPr>
          <w:rFonts w:ascii="Aptos Narrow" w:hAnsi="Aptos Narrow"/>
        </w:rPr>
        <w:t xml:space="preserve"> After downloading;</w:t>
      </w:r>
    </w:p>
    <w:p w14:paraId="7F3243B5"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Open "Terminal" or "PowerShell ISE" as administrator, it is recommended to set the PowerShell execution policy: bypass, PS command line:</w:t>
      </w:r>
    </w:p>
    <w:p w14:paraId="465C6858" w14:textId="77777777" w:rsidR="00015346" w:rsidRPr="008E2454" w:rsidRDefault="00015346" w:rsidP="00721D0B">
      <w:pPr>
        <w:pStyle w:val="ListParagraph"/>
        <w:snapToGrid w:val="0"/>
        <w:spacing w:line="360" w:lineRule="auto"/>
        <w:ind w:left="3420"/>
        <w:contextualSpacing w:val="0"/>
        <w:rPr>
          <w:rFonts w:ascii="Aptos Narrow" w:hAnsi="Aptos Narrow"/>
          <w:color w:val="70AD47" w:themeColor="accent6"/>
        </w:rPr>
      </w:pPr>
      <w:r w:rsidRPr="008E2454">
        <w:rPr>
          <w:rFonts w:ascii="Aptos Narrow" w:hAnsi="Aptos Narrow"/>
          <w:color w:val="70AD47" w:themeColor="accent6"/>
        </w:rPr>
        <w:t>Set-ExecutionPolicy -ExecutionPolicy Bypass -Force</w:t>
      </w:r>
    </w:p>
    <w:p w14:paraId="621BDFE4" w14:textId="77777777" w:rsidR="00015346" w:rsidRPr="008E2454"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8E2454">
        <w:rPr>
          <w:rFonts w:ascii="Aptos Narrow" w:hAnsi="Aptos Narrow"/>
        </w:rPr>
        <w:t>In this article, PS command line, green part, please copy it, paste it into the "Terminal" dialog box, press Enter and start running;</w:t>
      </w:r>
    </w:p>
    <w:p w14:paraId="62692B8E" w14:textId="77777777" w:rsidR="00015346" w:rsidRPr="008E2454"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8E2454">
        <w:rPr>
          <w:rFonts w:ascii="Aptos Narrow" w:hAnsi="Aptos Narrow"/>
        </w:rPr>
        <w:t xml:space="preserve">When there is </w:t>
      </w:r>
      <w:r w:rsidRPr="008E2454">
        <w:rPr>
          <w:rFonts w:ascii="Aptos Narrow" w:hAnsi="Aptos Narrow"/>
          <w:color w:val="7030A0"/>
        </w:rPr>
        <w:t>.ps1</w:t>
      </w:r>
      <w:r w:rsidRPr="008E2454">
        <w:rPr>
          <w:rFonts w:ascii="Aptos Narrow" w:hAnsi="Aptos Narrow"/>
        </w:rPr>
        <w:t xml:space="preserve">, right-click the file and select Run with PowerShell, or copy the path and paste it into Terminal to run, the path with a colon, add the &amp; character in the command line, example: </w:t>
      </w:r>
      <w:r w:rsidRPr="008E2454">
        <w:rPr>
          <w:rFonts w:ascii="Aptos Narrow" w:hAnsi="Aptos Narrow"/>
          <w:color w:val="70AD47" w:themeColor="accent6"/>
        </w:rPr>
        <w:t>&amp; "D:\YiSolutions\_Encapsulation\_SIP.ps1"</w:t>
      </w:r>
    </w:p>
    <w:p w14:paraId="283BC362" w14:textId="0BAB6148" w:rsidR="00C827FA" w:rsidRPr="008E2454" w:rsidRDefault="00DE7021" w:rsidP="00721D0B">
      <w:pPr>
        <w:pStyle w:val="Heading4"/>
        <w:numPr>
          <w:ilvl w:val="0"/>
          <w:numId w:val="67"/>
        </w:numPr>
        <w:snapToGrid w:val="0"/>
        <w:spacing w:before="720" w:line="360" w:lineRule="auto"/>
        <w:ind w:left="2160" w:hanging="720"/>
        <w:rPr>
          <w:rFonts w:ascii="Aptos Narrow" w:hAnsi="Aptos Narrow"/>
        </w:rPr>
      </w:pPr>
      <w:bookmarkStart w:id="19" w:name="_Ref148096564"/>
      <w:bookmarkEnd w:id="7"/>
      <w:bookmarkEnd w:id="8"/>
      <w:bookmarkEnd w:id="9"/>
      <w:bookmarkEnd w:id="10"/>
      <w:bookmarkEnd w:id="14"/>
      <w:r w:rsidRPr="008E2454">
        <w:rPr>
          <w:rFonts w:ascii="Aptos Narrow" w:hAnsi="Aptos Narrow"/>
        </w:rPr>
        <w:t>Requirements</w:t>
      </w:r>
      <w:bookmarkEnd w:id="19"/>
    </w:p>
    <w:p w14:paraId="2913E6FA" w14:textId="04DB0E81" w:rsidR="000540A5" w:rsidRPr="008E2454"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0" w:name="_Ref148096558"/>
      <w:r w:rsidRPr="008E2454">
        <w:rPr>
          <w:rFonts w:ascii="Aptos Narrow" w:eastAsia="Microsoft YaHei" w:hAnsi="Aptos Narrow"/>
        </w:rPr>
        <w:t>System installation package</w:t>
      </w:r>
      <w:bookmarkEnd w:id="20"/>
    </w:p>
    <w:p w14:paraId="5BB55848" w14:textId="70B06116" w:rsidR="00076C66" w:rsidRPr="008E2454" w:rsidRDefault="00783B05" w:rsidP="00721D0B">
      <w:pPr>
        <w:widowControl w:val="0"/>
        <w:snapToGrid w:val="0"/>
        <w:spacing w:line="360" w:lineRule="auto"/>
        <w:ind w:left="2694"/>
        <w:rPr>
          <w:rFonts w:ascii="Aptos Narrow" w:hAnsi="Aptos Narrow"/>
        </w:rPr>
      </w:pPr>
      <w:r w:rsidRPr="008E2454">
        <w:rPr>
          <w:rFonts w:ascii="Aptos Narrow" w:hAnsi="Aptos Narrow"/>
        </w:rPr>
        <w:t xml:space="preserve">Keywords: </w:t>
      </w:r>
      <w:r w:rsidRPr="008E2454">
        <w:rPr>
          <w:rFonts w:ascii="Aptos Narrow" w:hAnsi="Aptos Narrow"/>
          <w:color w:val="7030A0"/>
        </w:rPr>
        <w:t>iteration</w:t>
      </w:r>
      <w:r w:rsidRPr="008E2454">
        <w:rPr>
          <w:rFonts w:ascii="Aptos Narrow" w:hAnsi="Aptos Narrow"/>
        </w:rPr>
        <w:t xml:space="preserve">, </w:t>
      </w:r>
      <w:r w:rsidRPr="008E2454">
        <w:rPr>
          <w:rFonts w:ascii="Aptos Narrow" w:hAnsi="Aptos Narrow"/>
          <w:color w:val="7030A0"/>
        </w:rPr>
        <w:t>cross-version</w:t>
      </w:r>
      <w:r w:rsidRPr="008E2454">
        <w:rPr>
          <w:rFonts w:ascii="Aptos Narrow" w:hAnsi="Aptos Narrow"/>
        </w:rPr>
        <w:t xml:space="preserve">, </w:t>
      </w:r>
      <w:r w:rsidRPr="008E2454">
        <w:rPr>
          <w:rFonts w:ascii="Aptos Narrow" w:hAnsi="Aptos Narrow"/>
          <w:color w:val="7030A0"/>
        </w:rPr>
        <w:t>major version</w:t>
      </w:r>
      <w:r w:rsidRPr="008E2454">
        <w:rPr>
          <w:rFonts w:ascii="Aptos Narrow" w:hAnsi="Aptos Narrow"/>
        </w:rPr>
        <w:t xml:space="preserve">, </w:t>
      </w:r>
      <w:r w:rsidRPr="008E2454">
        <w:rPr>
          <w:rFonts w:ascii="Aptos Narrow" w:hAnsi="Aptos Narrow"/>
          <w:color w:val="7030A0"/>
        </w:rPr>
        <w:t>cumulative update</w:t>
      </w:r>
      <w:r w:rsidRPr="008E2454">
        <w:rPr>
          <w:rFonts w:ascii="Aptos Narrow" w:hAnsi="Aptos Narrow"/>
        </w:rPr>
        <w:t xml:space="preserve">, </w:t>
      </w:r>
      <w:r w:rsidRPr="008E2454">
        <w:rPr>
          <w:rFonts w:ascii="Aptos Narrow" w:hAnsi="Aptos Narrow"/>
          <w:color w:val="7030A0"/>
        </w:rPr>
        <w:t>initial release</w:t>
      </w:r>
    </w:p>
    <w:p w14:paraId="5708A24A" w14:textId="6A37DB97" w:rsidR="00076C66" w:rsidRPr="008E2454"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8E2454">
        <w:rPr>
          <w:rFonts w:ascii="Aptos Narrow" w:hAnsi="Aptos Narrow"/>
        </w:rPr>
        <w:t>illustrate</w:t>
      </w:r>
    </w:p>
    <w:p w14:paraId="0E8823BE" w14:textId="4BA0186E" w:rsidR="00744047" w:rsidRPr="008E2454"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re-create the image for each version update. For example, when jumping from 23H2 to 24H2, avoid other compatibility issues and do not create based on the old image;</w:t>
      </w:r>
      <w:r w:rsidR="00153C59" w:rsidRPr="008E2454">
        <w:rPr>
          <w:rFonts w:ascii="Aptos Narrow" w:hAnsi="Aptos Narrow"/>
        </w:rPr>
        <w:t xml:space="preserve"> </w:t>
      </w:r>
    </w:p>
    <w:p w14:paraId="0146CC73" w14:textId="6399636C" w:rsidR="00076C66" w:rsidRPr="008E2454"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The regulation has been clearly communicated to packagers in various forms by some OEMs, and direct upgrades from iterative versions are not allowed;</w:t>
      </w:r>
    </w:p>
    <w:p w14:paraId="141E09E8" w14:textId="1B4A0AAB" w:rsidR="00076C66" w:rsidRPr="008E2454"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8E2454"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8E2454"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Evolution process: Windows 11 24H2, Build 26100.1742 + (</w:t>
      </w:r>
      <w:r w:rsidR="000A78EC" w:rsidRPr="008E2454">
        <w:rPr>
          <w:rFonts w:ascii="Aptos Narrow" w:hAnsi="Aptos Narrow"/>
        </w:rPr>
        <w:t xml:space="preserve"> </w:t>
      </w:r>
      <w:r w:rsidRPr="008E2454">
        <w:rPr>
          <w:rFonts w:ascii="Aptos Narrow" w:hAnsi="Aptos Narrow"/>
        </w:rPr>
        <w:t>"KB5043080 Checkpoint Update" + "KB5044284 Monthly Cumulative Update"</w:t>
      </w:r>
      <w:r w:rsidR="008C701C" w:rsidRPr="008E2454">
        <w:rPr>
          <w:rFonts w:ascii="Aptos Narrow" w:hAnsi="Aptos Narrow"/>
        </w:rPr>
        <w:t xml:space="preserve"> </w:t>
      </w:r>
      <w:r w:rsidRPr="008E2454">
        <w:rPr>
          <w:rFonts w:ascii="Aptos Narrow" w:hAnsi="Aptos Narrow"/>
        </w:rPr>
        <w:t>) = OS Build 26100.2033</w:t>
      </w:r>
    </w:p>
    <w:p w14:paraId="4C7CD468" w14:textId="13916D8A" w:rsidR="00076C66" w:rsidRPr="008E2454"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8E2454">
        <w:rPr>
          <w:rFonts w:ascii="Aptos Narrow" w:hAnsi="Aptos Narrow"/>
        </w:rPr>
        <w:t>Prepare to download the initial or developer version</w:t>
      </w:r>
    </w:p>
    <w:p w14:paraId="4779D46D" w14:textId="16D22C34" w:rsidR="002E6EEA" w:rsidRPr="008E2454"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8E2454">
        <w:rPr>
          <w:rFonts w:ascii="Aptos Narrow" w:hAnsi="Aptos Narrow"/>
        </w:rPr>
        <w:t>x64</w:t>
      </w:r>
    </w:p>
    <w:p w14:paraId="556A9A24" w14:textId="2C1957E8" w:rsidR="0043472A"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0" w:history="1">
        <w:r w:rsidR="00690253" w:rsidRPr="008E2454">
          <w:rPr>
            <w:rStyle w:val="Hyperlink"/>
            <w:rFonts w:ascii="Aptos Narrow" w:hAnsi="Aptos Narrow"/>
            <w:u w:val="none"/>
          </w:rPr>
          <w:t>en-us_windows_11_consumer_editions_version_24h2_x64_dvd_1d5fcad3.iso</w:t>
        </w:r>
      </w:hyperlink>
    </w:p>
    <w:p w14:paraId="6C027CD5" w14:textId="490981EB"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11" w:history="1">
        <w:r w:rsidR="006B08CE" w:rsidRPr="008E2454">
          <w:rPr>
            <w:rStyle w:val="Hyperlink"/>
            <w:rFonts w:ascii="Aptos Narrow" w:hAnsi="Aptos Narrow"/>
            <w:u w:val="none"/>
          </w:rPr>
          <w:t>https://files.rg-adguard.net/file/1ebf9c88-803f-636e-ad8a-5b60966dcd64</w:t>
        </w:r>
      </w:hyperlink>
    </w:p>
    <w:p w14:paraId="6BED6F46" w14:textId="3B344EBC" w:rsidR="00076C66"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2" w:history="1">
        <w:r w:rsidR="00690253" w:rsidRPr="008E2454">
          <w:rPr>
            <w:rStyle w:val="Hyperlink"/>
            <w:rFonts w:ascii="Aptos Narrow" w:hAnsi="Aptos Narrow"/>
            <w:u w:val="none"/>
          </w:rPr>
          <w:t>en-us_windows_11_business_editions_version_24h2_x64_dvd_59a1851e.iso</w:t>
        </w:r>
      </w:hyperlink>
    </w:p>
    <w:p w14:paraId="77C16F07" w14:textId="5CE32C9C"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3" w:history="1">
        <w:r w:rsidR="006B08CE" w:rsidRPr="008E2454">
          <w:rPr>
            <w:rStyle w:val="Hyperlink"/>
            <w:rFonts w:ascii="Aptos Narrow" w:hAnsi="Aptos Narrow"/>
            <w:u w:val="none"/>
          </w:rPr>
          <w:t>https://files.rg-adguard.net/file/4bfa831a-0073-3bb4-5dde-6c07df68d7e3</w:t>
        </w:r>
      </w:hyperlink>
    </w:p>
    <w:p w14:paraId="3F6C11D6" w14:textId="51129905"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lastRenderedPageBreak/>
        <w:t xml:space="preserve">Filename: </w:t>
      </w:r>
      <w:hyperlink r:id="rId14" w:history="1">
        <w:r w:rsidR="00AF4BB4" w:rsidRPr="008E2454">
          <w:rPr>
            <w:rStyle w:val="Hyperlink"/>
            <w:rFonts w:ascii="Aptos Narrow" w:hAnsi="Aptos Narrow"/>
            <w:u w:val="none"/>
          </w:rPr>
          <w:t>en-us_windows_11_iot_enterprise_version_24h2_x64_dvd_3a99b72b.iso</w:t>
        </w:r>
      </w:hyperlink>
    </w:p>
    <w:p w14:paraId="20895A7E" w14:textId="7FD9D7FD"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5" w:history="1">
        <w:r w:rsidR="006B08CE" w:rsidRPr="008E2454">
          <w:rPr>
            <w:rStyle w:val="Hyperlink"/>
            <w:rFonts w:ascii="Aptos Narrow" w:hAnsi="Aptos Narrow"/>
            <w:u w:val="none"/>
          </w:rPr>
          <w:t>https://files.rg-adguard.net/file/d8ee9445-b9eb-5f45-f75e-e92a057820bf</w:t>
        </w:r>
      </w:hyperlink>
    </w:p>
    <w:p w14:paraId="11C6674D" w14:textId="2ADFF1F9"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6" w:history="1">
        <w:r w:rsidR="00AF4BB4" w:rsidRPr="008E2454">
          <w:rPr>
            <w:rStyle w:val="Hyperlink"/>
            <w:rFonts w:ascii="Aptos Narrow" w:hAnsi="Aptos Narrow"/>
            <w:u w:val="none"/>
          </w:rPr>
          <w:t>en-us_windows_11_enterprise_ltsc_2024_x64_dvd_965cfb00.iso</w:t>
        </w:r>
      </w:hyperlink>
    </w:p>
    <w:p w14:paraId="40D6FFFA" w14:textId="390FF5A8"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7" w:history="1">
        <w:r w:rsidR="006B08CE" w:rsidRPr="008E2454">
          <w:rPr>
            <w:rStyle w:val="Hyperlink"/>
            <w:rFonts w:ascii="Aptos Narrow" w:hAnsi="Aptos Narrow"/>
            <w:u w:val="none"/>
          </w:rPr>
          <w:t>https://files.rg-adguard.net/file/142ca376-487f-e858-a606-e120e70b9d02</w:t>
        </w:r>
      </w:hyperlink>
    </w:p>
    <w:p w14:paraId="0B442039" w14:textId="7D7E855A" w:rsidR="003676F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18" w:history="1">
        <w:r w:rsidR="003676F9" w:rsidRPr="008E2454">
          <w:rPr>
            <w:rStyle w:val="Hyperlink"/>
            <w:rFonts w:ascii="Aptos Narrow" w:hAnsi="Aptos Narrow"/>
            <w:u w:val="none"/>
          </w:rPr>
          <w:t>en-us_windows_11_iot_enterprise_ltsc_2024_x64_dvd_f6b14814.iso</w:t>
        </w:r>
      </w:hyperlink>
    </w:p>
    <w:p w14:paraId="4EF037B8" w14:textId="0E0E3EAF"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19" w:history="1">
        <w:r w:rsidR="006B08CE" w:rsidRPr="008E2454">
          <w:rPr>
            <w:rStyle w:val="Hyperlink"/>
            <w:rFonts w:ascii="Aptos Narrow" w:hAnsi="Aptos Narrow"/>
            <w:u w:val="none"/>
          </w:rPr>
          <w:t>https://files.rg-adguard.net/file/9160d5cf-f480-a1c9-a62c-b75ab0708d2c</w:t>
        </w:r>
      </w:hyperlink>
    </w:p>
    <w:p w14:paraId="711966D8" w14:textId="76EE395F" w:rsidR="002E6EEA" w:rsidRPr="008E2454"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8E2454">
        <w:rPr>
          <w:rFonts w:ascii="Aptos Narrow" w:hAnsi="Aptos Narrow"/>
        </w:rPr>
        <w:t>arm64</w:t>
      </w:r>
    </w:p>
    <w:p w14:paraId="101234EB" w14:textId="0F470089" w:rsidR="003676F9" w:rsidRPr="008E2454"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0" w:history="1">
        <w:r w:rsidR="003676F9" w:rsidRPr="008E2454">
          <w:rPr>
            <w:rStyle w:val="Hyperlink"/>
            <w:rFonts w:ascii="Aptos Narrow" w:hAnsi="Aptos Narrow"/>
            <w:u w:val="none"/>
          </w:rPr>
          <w:t>en-us_windows_11_consumer_editions_version_24h2_arm64_dvd_4cc70bf6.iso</w:t>
        </w:r>
      </w:hyperlink>
    </w:p>
    <w:p w14:paraId="71BBD395" w14:textId="4E75F3E3" w:rsidR="00ED4F5C" w:rsidRPr="008E2454"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8E2454">
        <w:rPr>
          <w:rStyle w:val="Hyperlink"/>
          <w:rFonts w:ascii="Aptos Narrow" w:hAnsi="Aptos Narrow"/>
          <w:color w:val="auto"/>
          <w:u w:val="none"/>
        </w:rPr>
        <w:t>List of files:</w:t>
      </w:r>
      <w:r w:rsidR="006B08CE" w:rsidRPr="008E2454">
        <w:rPr>
          <w:rStyle w:val="Hyperlink"/>
          <w:rFonts w:ascii="Aptos Narrow" w:hAnsi="Aptos Narrow"/>
          <w:color w:val="auto"/>
          <w:u w:val="none"/>
        </w:rPr>
        <w:t xml:space="preserve"> </w:t>
      </w:r>
      <w:hyperlink r:id="rId21" w:history="1">
        <w:r w:rsidR="006B08CE" w:rsidRPr="008E2454">
          <w:rPr>
            <w:rStyle w:val="Hyperlink"/>
            <w:rFonts w:ascii="Aptos Narrow" w:hAnsi="Aptos Narrow"/>
            <w:u w:val="none"/>
          </w:rPr>
          <w:t>https://files.rg-adguard.net/file/9f751f60-0919-4a5a-8fb5-7bd6340a5df6</w:t>
        </w:r>
      </w:hyperlink>
    </w:p>
    <w:p w14:paraId="25CEA99F" w14:textId="6BA2F82E" w:rsidR="00C57555"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2" w:history="1">
        <w:r w:rsidR="00C57555" w:rsidRPr="008E2454">
          <w:rPr>
            <w:rStyle w:val="Hyperlink"/>
            <w:rFonts w:ascii="Aptos Narrow" w:hAnsi="Aptos Narrow"/>
            <w:u w:val="none"/>
          </w:rPr>
          <w:t>en-us_windows_11_business_editions_version_24h2_arm64_dvd_ad92e9d8.iso</w:t>
        </w:r>
      </w:hyperlink>
    </w:p>
    <w:p w14:paraId="70A25B12" w14:textId="3D325E17"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3" w:history="1">
        <w:r w:rsidR="006B08CE" w:rsidRPr="008E2454">
          <w:rPr>
            <w:rStyle w:val="Hyperlink"/>
            <w:rFonts w:ascii="Aptos Narrow" w:hAnsi="Aptos Narrow"/>
            <w:u w:val="none"/>
          </w:rPr>
          <w:t>https://files.rg-adguard.net/file/cfb08972-7f11-f3a5-ae7c-8f084dc1996e</w:t>
        </w:r>
      </w:hyperlink>
    </w:p>
    <w:p w14:paraId="763C7FB5" w14:textId="3645BBD9" w:rsidR="00AF4BB4"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4" w:history="1">
        <w:r w:rsidR="00AF4BB4" w:rsidRPr="008E2454">
          <w:rPr>
            <w:rStyle w:val="Hyperlink"/>
            <w:rFonts w:ascii="Aptos Narrow" w:hAnsi="Aptos Narrow"/>
            <w:u w:val="none"/>
          </w:rPr>
          <w:t>en-us_windows_11_iot_enterprise_version_24h2_arm64_dvd_e9155a10.iso</w:t>
        </w:r>
      </w:hyperlink>
    </w:p>
    <w:p w14:paraId="2032FB05" w14:textId="54C62140"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5" w:history="1">
        <w:r w:rsidR="006B08CE" w:rsidRPr="008E2454">
          <w:rPr>
            <w:rStyle w:val="Hyperlink"/>
            <w:rFonts w:ascii="Aptos Narrow" w:hAnsi="Aptos Narrow"/>
            <w:u w:val="none"/>
          </w:rPr>
          <w:t>https://files.rg-adguard.net/file/bacf17e5-a307-5a01-1a35-71268dc0c2e3</w:t>
        </w:r>
      </w:hyperlink>
    </w:p>
    <w:p w14:paraId="5C281D0C" w14:textId="3A9FA8E7" w:rsidR="00192D49" w:rsidRPr="008E2454"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8E2454">
        <w:rPr>
          <w:rFonts w:ascii="Aptos Narrow" w:hAnsi="Aptos Narrow"/>
        </w:rPr>
        <w:t xml:space="preserve">Filename: </w:t>
      </w:r>
      <w:hyperlink r:id="rId26" w:history="1">
        <w:r w:rsidR="003676F9" w:rsidRPr="008E2454">
          <w:rPr>
            <w:rStyle w:val="Hyperlink"/>
            <w:rFonts w:ascii="Aptos Narrow" w:hAnsi="Aptos Narrow"/>
            <w:u w:val="none"/>
          </w:rPr>
          <w:t>en-us_windows_11_iot_enterprise_ltsc_2024_arm64_dvd_ec517836.iso</w:t>
        </w:r>
      </w:hyperlink>
    </w:p>
    <w:p w14:paraId="25769A38" w14:textId="41AC52BB" w:rsidR="00ED4F5C" w:rsidRPr="008E2454" w:rsidRDefault="00ED4F5C" w:rsidP="00721D0B">
      <w:pPr>
        <w:pStyle w:val="ListParagraph"/>
        <w:widowControl w:val="0"/>
        <w:snapToGrid w:val="0"/>
        <w:spacing w:line="360" w:lineRule="auto"/>
        <w:ind w:left="5400"/>
        <w:contextualSpacing w:val="0"/>
        <w:rPr>
          <w:rFonts w:ascii="Aptos Narrow" w:hAnsi="Aptos Narrow"/>
        </w:rPr>
      </w:pPr>
      <w:r w:rsidRPr="008E2454">
        <w:rPr>
          <w:rFonts w:ascii="Aptos Narrow" w:hAnsi="Aptos Narrow"/>
        </w:rPr>
        <w:t>List of files:</w:t>
      </w:r>
      <w:r w:rsidR="006B08CE" w:rsidRPr="008E2454">
        <w:rPr>
          <w:rFonts w:ascii="Aptos Narrow" w:hAnsi="Aptos Narrow"/>
        </w:rPr>
        <w:t xml:space="preserve"> </w:t>
      </w:r>
      <w:hyperlink r:id="rId27" w:history="1">
        <w:r w:rsidR="006B08CE" w:rsidRPr="008E2454">
          <w:rPr>
            <w:rStyle w:val="Hyperlink"/>
            <w:rFonts w:ascii="Aptos Narrow" w:hAnsi="Aptos Narrow"/>
            <w:u w:val="none"/>
          </w:rPr>
          <w:t>https://files.rg-adguard.net/file/de2234af-1514-ff50-50af-5a3395549c42</w:t>
        </w:r>
      </w:hyperlink>
    </w:p>
    <w:p w14:paraId="3905C016" w14:textId="37096D48" w:rsidR="00632355" w:rsidRPr="008E2454"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8E2454">
        <w:rPr>
          <w:rFonts w:ascii="Aptos Narrow" w:hAnsi="Aptos Narrow"/>
        </w:rPr>
        <w:t xml:space="preserve">After the sample download </w:t>
      </w:r>
      <w:r w:rsidR="0093278A" w:rsidRPr="008E2454">
        <w:rPr>
          <w:rFonts w:ascii="Aptos Narrow" w:hAnsi="Aptos Narrow"/>
          <w:color w:val="7030A0"/>
        </w:rPr>
        <w:t>en-us_windows_11_consumer_editions_version_24h2_x64_dvd_1d5fcad3</w:t>
      </w:r>
      <w:r w:rsidR="004530CE" w:rsidRPr="008E2454">
        <w:rPr>
          <w:rFonts w:ascii="Aptos Narrow" w:hAnsi="Aptos Narrow"/>
          <w:color w:val="7030A0"/>
        </w:rPr>
        <w:t>.iso</w:t>
      </w:r>
      <w:r w:rsidRPr="008E2454">
        <w:rPr>
          <w:rFonts w:ascii="Aptos Narrow" w:hAnsi="Aptos Narrow"/>
        </w:rPr>
        <w:t>,</w:t>
      </w:r>
      <w:r w:rsidR="007806F3" w:rsidRPr="008E2454">
        <w:rPr>
          <w:rFonts w:ascii="Aptos Narrow" w:hAnsi="Aptos Narrow"/>
        </w:rPr>
        <w:t xml:space="preserve"> </w:t>
      </w:r>
      <w:r w:rsidR="00F60A5C" w:rsidRPr="008E2454">
        <w:rPr>
          <w:rFonts w:ascii="Aptos Narrow" w:hAnsi="Aptos Narrow"/>
        </w:rPr>
        <w:t xml:space="preserve">Unzip to: </w:t>
      </w:r>
      <w:r w:rsidR="00150E78"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p>
    <w:p w14:paraId="3994C6DD" w14:textId="5773EE35" w:rsidR="005D5326" w:rsidRPr="008E2454" w:rsidRDefault="005D5326" w:rsidP="00721D0B">
      <w:pPr>
        <w:pStyle w:val="ListParagraph"/>
        <w:snapToGrid w:val="0"/>
        <w:spacing w:line="360" w:lineRule="auto"/>
        <w:ind w:left="3917" w:hanging="490"/>
        <w:contextualSpacing w:val="0"/>
        <w:rPr>
          <w:rFonts w:ascii="Aptos Narrow" w:hAnsi="Aptos Narrow"/>
        </w:rPr>
      </w:pPr>
      <w:r w:rsidRPr="008E2454">
        <w:rPr>
          <w:rFonts w:ascii="Aptos Narrow" w:hAnsi="Aptos Narrow"/>
          <w:color w:val="FF0000"/>
        </w:rPr>
        <w:t xml:space="preserve">Note: </w:t>
      </w:r>
      <w:r w:rsidRPr="008E2454">
        <w:rPr>
          <w:rFonts w:ascii="Aptos Narrow" w:hAnsi="Aptos Narrow"/>
        </w:rPr>
        <w:t xml:space="preserve">Before decompressing to disk D, you should check whether it is a ReFS partition. If it is a ReFS partition, some </w:t>
      </w:r>
      <w:r w:rsidR="00364D71" w:rsidRPr="008E2454">
        <w:rPr>
          <w:rFonts w:ascii="Aptos Narrow" w:hAnsi="Aptos Narrow"/>
        </w:rPr>
        <w:t xml:space="preserve">DISM </w:t>
      </w:r>
      <w:r w:rsidRPr="008E2454">
        <w:rPr>
          <w:rFonts w:ascii="Aptos Narrow" w:hAnsi="Aptos Narrow"/>
        </w:rPr>
        <w:t>commands will fail. Solution: Please use a disk partition in NTFS format.</w:t>
      </w:r>
    </w:p>
    <w:p w14:paraId="087B6FCC" w14:textId="44F73F5F" w:rsidR="00EA34BD" w:rsidRPr="008E2454"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8E2454">
        <w:rPr>
          <w:rFonts w:ascii="Aptos Narrow" w:hAnsi="Aptos Narrow"/>
        </w:rPr>
        <w:t xml:space="preserve">After decompression is complete, change the directory </w:t>
      </w:r>
      <w:r w:rsidR="008E593E" w:rsidRPr="008E2454">
        <w:rPr>
          <w:rFonts w:ascii="Aptos Narrow" w:hAnsi="Aptos Narrow"/>
          <w:color w:val="7030A0"/>
        </w:rPr>
        <w:t>D:\</w:t>
      </w:r>
      <w:r w:rsidR="0093278A" w:rsidRPr="008E2454">
        <w:rPr>
          <w:rFonts w:ascii="Aptos Narrow" w:hAnsi="Aptos Narrow"/>
          <w:color w:val="7030A0"/>
        </w:rPr>
        <w:t>en-us_windows_11_consumer_editions_version_24h2_x64_dvd_1d5fcad3</w:t>
      </w:r>
      <w:r w:rsidR="00D77EA3" w:rsidRPr="008E2454">
        <w:rPr>
          <w:rFonts w:ascii="Aptos Narrow" w:hAnsi="Aptos Narrow"/>
          <w:color w:val="7030A0"/>
        </w:rPr>
        <w:t xml:space="preserve"> </w:t>
      </w:r>
      <w:r w:rsidRPr="008E2454">
        <w:rPr>
          <w:rFonts w:ascii="Aptos Narrow" w:hAnsi="Aptos Narrow"/>
        </w:rPr>
        <w:t>change to</w:t>
      </w:r>
      <w:r w:rsidR="00D77EA3" w:rsidRPr="008E2454">
        <w:rPr>
          <w:rFonts w:ascii="Aptos Narrow" w:hAnsi="Aptos Narrow"/>
        </w:rPr>
        <w:t xml:space="preserve"> </w:t>
      </w:r>
      <w:r w:rsidR="00D77EA3" w:rsidRPr="008E2454">
        <w:rPr>
          <w:rFonts w:ascii="Aptos Narrow" w:hAnsi="Aptos Narrow"/>
          <w:color w:val="70AD47" w:themeColor="accent6"/>
        </w:rPr>
        <w:t>D:\</w:t>
      </w:r>
      <w:r w:rsidR="002E72D8" w:rsidRPr="008E2454">
        <w:rPr>
          <w:rFonts w:ascii="Aptos Narrow" w:hAnsi="Aptos Narrow"/>
          <w:color w:val="70AD47" w:themeColor="accent6"/>
        </w:rPr>
        <w:t>OS_11</w:t>
      </w:r>
    </w:p>
    <w:p w14:paraId="44A140CD" w14:textId="38B89899" w:rsidR="00D77EA3" w:rsidRPr="008E2454"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 xml:space="preserve">All scripts and all paths are set to </w:t>
      </w:r>
      <w:r w:rsidR="00EA34BD" w:rsidRPr="008E2454">
        <w:rPr>
          <w:rFonts w:ascii="Aptos Narrow" w:hAnsi="Aptos Narrow"/>
          <w:color w:val="70AD47" w:themeColor="accent6"/>
        </w:rPr>
        <w:t>D:\</w:t>
      </w:r>
      <w:r w:rsidR="002E72D8" w:rsidRPr="008E2454">
        <w:rPr>
          <w:rFonts w:ascii="Aptos Narrow" w:hAnsi="Aptos Narrow"/>
          <w:color w:val="70AD47" w:themeColor="accent6"/>
        </w:rPr>
        <w:t>OS_11</w:t>
      </w:r>
      <w:r w:rsidR="00EA34BD" w:rsidRPr="008E2454">
        <w:rPr>
          <w:rFonts w:ascii="Aptos Narrow" w:hAnsi="Aptos Narrow"/>
        </w:rPr>
        <w:t xml:space="preserve"> </w:t>
      </w:r>
      <w:r w:rsidRPr="008E2454">
        <w:rPr>
          <w:rFonts w:ascii="Aptos Narrow" w:hAnsi="Aptos Narrow"/>
        </w:rPr>
        <w:t>as the image source.</w:t>
      </w:r>
    </w:p>
    <w:p w14:paraId="63231BBC" w14:textId="762AD3F4" w:rsidR="007C534F" w:rsidRPr="008E2454"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8E2454">
        <w:rPr>
          <w:rFonts w:ascii="Aptos Narrow" w:hAnsi="Aptos Narrow"/>
        </w:rPr>
        <w:t>Installation configuration</w:t>
      </w:r>
    </w:p>
    <w:p w14:paraId="005D06C0" w14:textId="020AB610" w:rsidR="007C534F" w:rsidRPr="008E2454"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8E2454">
        <w:rPr>
          <w:rFonts w:ascii="Aptos Narrow" w:hAnsi="Aptos Narrow"/>
        </w:rPr>
        <w:t xml:space="preserve">Learn: </w:t>
      </w:r>
      <w:hyperlink r:id="rId28" w:history="1">
        <w:r w:rsidRPr="008E2454">
          <w:rPr>
            <w:rStyle w:val="Hyperlink"/>
            <w:rFonts w:ascii="Aptos Narrow" w:hAnsi="Aptos Narrow"/>
            <w:u w:val="none"/>
          </w:rPr>
          <w:t>Windows Setup Edition Configuration and Product ID Files ( EI.cfg and PID.txt )</w:t>
        </w:r>
      </w:hyperlink>
    </w:p>
    <w:p w14:paraId="0BD8A2BC" w14:textId="2694CE6F" w:rsidR="007C534F" w:rsidRPr="008E2454"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8E2454">
        <w:rPr>
          <w:rFonts w:ascii="Aptos Narrow" w:hAnsi="Aptos Narrow"/>
        </w:rPr>
        <w:t>Known issues</w:t>
      </w:r>
    </w:p>
    <w:p w14:paraId="10E7B582" w14:textId="54F90189"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When there is no </w:t>
      </w:r>
      <w:r w:rsidRPr="008E2454">
        <w:rPr>
          <w:rFonts w:ascii="Aptos Narrow" w:hAnsi="Aptos Narrow"/>
          <w:color w:val="7030A0"/>
        </w:rPr>
        <w:t>Ei.cfg</w:t>
      </w:r>
      <w:r w:rsidRPr="008E2454">
        <w:rPr>
          <w:rFonts w:ascii="Aptos Narrow" w:hAnsi="Aptos Narrow"/>
        </w:rPr>
        <w:t xml:space="preserve">, ISO boot installation will report an error when selecting certain versions, prompting: </w:t>
      </w:r>
      <w:r w:rsidRPr="008E2454">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8E2454"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8E2454">
        <w:rPr>
          <w:rFonts w:ascii="Aptos Narrow" w:hAnsi="Aptos Narrow"/>
        </w:rPr>
        <w:t xml:space="preserve">How to solve it? Add </w:t>
      </w:r>
      <w:r w:rsidRPr="008E2454">
        <w:rPr>
          <w:rFonts w:ascii="Aptos Narrow" w:hAnsi="Aptos Narrow"/>
          <w:color w:val="7030A0"/>
        </w:rPr>
        <w:t>ei.cfg</w:t>
      </w:r>
      <w:r w:rsidRPr="008E2454">
        <w:rPr>
          <w:rFonts w:ascii="Aptos Narrow" w:hAnsi="Aptos Narrow"/>
        </w:rPr>
        <w:t xml:space="preserve"> to </w:t>
      </w:r>
      <w:r w:rsidRPr="008E2454">
        <w:rPr>
          <w:rFonts w:ascii="Aptos Narrow" w:hAnsi="Aptos Narrow"/>
          <w:color w:val="7030A0"/>
        </w:rPr>
        <w:t>D:\OS_11\Sources</w:t>
      </w:r>
      <w:r w:rsidRPr="008E2454">
        <w:rPr>
          <w:rFonts w:ascii="Aptos Narrow" w:hAnsi="Aptos Narrow"/>
        </w:rPr>
        <w:t xml:space="preserve"> and create </w:t>
      </w:r>
      <w:r w:rsidRPr="008E2454">
        <w:rPr>
          <w:rFonts w:ascii="Aptos Narrow" w:hAnsi="Aptos Narrow"/>
          <w:color w:val="7030A0"/>
        </w:rPr>
        <w:t>ei.cfg</w:t>
      </w:r>
      <w:r w:rsidRPr="008E2454">
        <w:rPr>
          <w:rFonts w:ascii="Aptos Narrow" w:hAnsi="Aptos Narrow"/>
        </w:rPr>
        <w:t>:</w:t>
      </w:r>
    </w:p>
    <w:p w14:paraId="1D208EC4"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w:t>
      </w:r>
    </w:p>
    <w:p w14:paraId="0511AAAB"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lastRenderedPageBreak/>
        <w:t>[Channel]</w:t>
      </w:r>
    </w:p>
    <w:p w14:paraId="11CD1975"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volume</w:t>
      </w:r>
    </w:p>
    <w:p w14:paraId="04566999"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[VL]</w:t>
      </w:r>
    </w:p>
    <w:p w14:paraId="4B035208" w14:textId="77777777" w:rsidR="007C534F" w:rsidRPr="008E2454"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1</w:t>
      </w:r>
    </w:p>
    <w:p w14:paraId="529FB816" w14:textId="596ED31D" w:rsidR="007C534F" w:rsidRPr="008E2454" w:rsidRDefault="007C534F" w:rsidP="00721D0B">
      <w:pPr>
        <w:pStyle w:val="ListParagraph"/>
        <w:snapToGrid w:val="0"/>
        <w:spacing w:line="360" w:lineRule="auto"/>
        <w:ind w:left="5227"/>
        <w:contextualSpacing w:val="0"/>
        <w:rPr>
          <w:rFonts w:ascii="Aptos Narrow" w:hAnsi="Aptos Narrow"/>
          <w:color w:val="70AD47" w:themeColor="accent6"/>
        </w:rPr>
      </w:pPr>
      <w:r w:rsidRPr="008E2454">
        <w:rPr>
          <w:rFonts w:ascii="Aptos Narrow" w:hAnsi="Aptos Narrow"/>
          <w:color w:val="70AD47" w:themeColor="accent6"/>
        </w:rPr>
        <w:t>"@ | Out-File -FilePath "D:\OS_11\sources\EI.CFG" -Encoding Ascii</w:t>
      </w:r>
    </w:p>
    <w:p w14:paraId="6CAF260E" w14:textId="0CF51608" w:rsidR="002169F5" w:rsidRPr="008E2454"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8E2454">
        <w:rPr>
          <w:rFonts w:ascii="Aptos Narrow" w:hAnsi="Aptos Narrow"/>
        </w:rPr>
        <w:t>Report</w:t>
      </w:r>
    </w:p>
    <w:p w14:paraId="1653D383" w14:textId="4178917E" w:rsidR="002169F5" w:rsidRPr="008E2454" w:rsidRDefault="006E3899" w:rsidP="00721D0B">
      <w:pPr>
        <w:pStyle w:val="ListParagraph"/>
        <w:widowControl w:val="0"/>
        <w:snapToGrid w:val="0"/>
        <w:spacing w:line="360" w:lineRule="auto"/>
        <w:ind w:left="3427"/>
        <w:contextualSpacing w:val="0"/>
        <w:rPr>
          <w:rFonts w:ascii="Aptos Narrow" w:hAnsi="Aptos Narrow"/>
        </w:rPr>
      </w:pPr>
      <w:r w:rsidRPr="008E2454">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8E2454"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Overview</w:t>
      </w:r>
    </w:p>
    <w:p w14:paraId="191274B7" w14:textId="64394431" w:rsidR="002169F5" w:rsidRPr="008E2454" w:rsidRDefault="006E3899"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Contains: ISO system installation package, image version, region, region association, associated language pack components, etc.</w:t>
      </w:r>
    </w:p>
    <w:p w14:paraId="74144467" w14:textId="60B73CB1" w:rsidR="002169F5" w:rsidRPr="008E2454"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8E2454">
        <w:rPr>
          <w:rFonts w:ascii="Aptos Narrow" w:hAnsi="Aptos Narrow"/>
          <w:color w:val="0070C0"/>
        </w:rPr>
        <w:t>Report.Overview.xlsx</w:t>
      </w:r>
    </w:p>
    <w:p w14:paraId="175694A9" w14:textId="7795A023"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8E2454">
          <w:rPr>
            <w:rStyle w:val="Hyperlink"/>
            <w:rFonts w:ascii="Aptos Narrow" w:hAnsi="Aptos Narrow"/>
            <w:u w:val="none"/>
          </w:rPr>
          <w:t>\Expand\Install\Report\Report.Overview.xlsx</w:t>
        </w:r>
      </w:hyperlink>
    </w:p>
    <w:p w14:paraId="5F57E577" w14:textId="5DC25B9B" w:rsidR="005520E9" w:rsidRPr="008E2454"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1378EA" w:rsidRPr="008E2454">
          <w:rPr>
            <w:rStyle w:val="Hyperlink"/>
            <w:rFonts w:ascii="Aptos Narrow" w:hAnsi="Aptos Narrow"/>
            <w:u w:val="none"/>
          </w:rPr>
          <w:t>https://raw.githubusercontent.com/ilikeyi/solutions/main/_Learn/Packaging.tutorial/OS.11/24H2/Expand/Install/Report/Report.Overview.xlsx</w:t>
        </w:r>
      </w:hyperlink>
    </w:p>
    <w:p w14:paraId="48911EE6" w14:textId="46AB0091" w:rsidR="002169F5" w:rsidRPr="008E2454"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8E2454">
        <w:rPr>
          <w:rFonts w:ascii="Aptos Narrow" w:hAnsi="Aptos Narrow"/>
        </w:rPr>
        <w:t>Report: Complete</w:t>
      </w:r>
    </w:p>
    <w:p w14:paraId="025B4496" w14:textId="05BD8FB3" w:rsidR="002169F5" w:rsidRPr="008E2454" w:rsidRDefault="004B6DD3" w:rsidP="00721D0B">
      <w:pPr>
        <w:pStyle w:val="ListParagraph"/>
        <w:widowControl w:val="0"/>
        <w:snapToGrid w:val="0"/>
        <w:spacing w:line="360" w:lineRule="auto"/>
        <w:ind w:left="4234"/>
        <w:contextualSpacing w:val="0"/>
        <w:rPr>
          <w:rFonts w:ascii="Aptos Narrow" w:hAnsi="Aptos Narrow"/>
        </w:rPr>
      </w:pPr>
      <w:r w:rsidRPr="008E2454">
        <w:rPr>
          <w:rFonts w:ascii="Aptos Narrow" w:hAnsi="Aptos Narrow"/>
        </w:rPr>
        <w:t>Inclusion: ISO system installation package, image version, region, region association, associated language pack components, installed InBox Apps pre-installed applications, etc.</w:t>
      </w:r>
    </w:p>
    <w:p w14:paraId="0262D89B" w14:textId="63C9597C" w:rsidR="002169F5" w:rsidRPr="008E2454" w:rsidRDefault="00000000" w:rsidP="00721D0B">
      <w:pPr>
        <w:widowControl w:val="0"/>
        <w:snapToGrid w:val="0"/>
        <w:spacing w:line="360" w:lineRule="auto"/>
        <w:ind w:left="4234"/>
        <w:rPr>
          <w:rFonts w:ascii="Aptos Narrow" w:hAnsi="Aptos Narrow"/>
        </w:rPr>
      </w:pPr>
      <w:hyperlink r:id="rId31" w:history="1">
        <w:r w:rsidR="002169F5" w:rsidRPr="008E2454">
          <w:rPr>
            <w:rStyle w:val="Hyperlink"/>
            <w:rFonts w:ascii="Aptos Narrow" w:hAnsi="Aptos Narrow"/>
            <w:u w:val="none"/>
          </w:rPr>
          <w:t>en-us</w:t>
        </w:r>
      </w:hyperlink>
      <w:r w:rsidR="00302AE0" w:rsidRPr="008E2454">
        <w:rPr>
          <w:rFonts w:ascii="Aptos Narrow" w:hAnsi="Aptos Narrow"/>
        </w:rPr>
        <w:t xml:space="preserve">, </w:t>
      </w:r>
      <w:hyperlink r:id="rId32" w:history="1">
        <w:r w:rsidR="002169F5" w:rsidRPr="008E2454">
          <w:rPr>
            <w:rStyle w:val="Hyperlink"/>
            <w:rFonts w:ascii="Aptos Narrow" w:hAnsi="Aptos Narrow"/>
            <w:u w:val="none"/>
          </w:rPr>
          <w:t>ar-sa</w:t>
        </w:r>
      </w:hyperlink>
      <w:r w:rsidR="00302AE0" w:rsidRPr="008E2454">
        <w:rPr>
          <w:rFonts w:ascii="Aptos Narrow" w:hAnsi="Aptos Narrow"/>
        </w:rPr>
        <w:t xml:space="preserve">, </w:t>
      </w:r>
      <w:hyperlink r:id="rId33" w:history="1">
        <w:r w:rsidR="002169F5" w:rsidRPr="008E2454">
          <w:rPr>
            <w:rStyle w:val="Hyperlink"/>
            <w:rFonts w:ascii="Aptos Narrow" w:hAnsi="Aptos Narrow"/>
            <w:u w:val="none"/>
          </w:rPr>
          <w:t>bg-bg</w:t>
        </w:r>
      </w:hyperlink>
      <w:r w:rsidR="00302AE0" w:rsidRPr="008E2454">
        <w:rPr>
          <w:rFonts w:ascii="Aptos Narrow" w:hAnsi="Aptos Narrow"/>
        </w:rPr>
        <w:t xml:space="preserve">, </w:t>
      </w:r>
      <w:hyperlink r:id="rId34" w:history="1">
        <w:r w:rsidR="002169F5" w:rsidRPr="008E2454">
          <w:rPr>
            <w:rStyle w:val="Hyperlink"/>
            <w:rFonts w:ascii="Aptos Narrow" w:hAnsi="Aptos Narrow"/>
            <w:u w:val="none"/>
          </w:rPr>
          <w:t>cs-cz</w:t>
        </w:r>
      </w:hyperlink>
      <w:r w:rsidR="00302AE0" w:rsidRPr="008E2454">
        <w:rPr>
          <w:rFonts w:ascii="Aptos Narrow" w:hAnsi="Aptos Narrow"/>
        </w:rPr>
        <w:t xml:space="preserve">, </w:t>
      </w:r>
      <w:hyperlink r:id="rId35" w:history="1">
        <w:r w:rsidR="002169F5" w:rsidRPr="008E2454">
          <w:rPr>
            <w:rStyle w:val="Hyperlink"/>
            <w:rFonts w:ascii="Aptos Narrow" w:hAnsi="Aptos Narrow"/>
            <w:u w:val="none"/>
          </w:rPr>
          <w:t>da-dk</w:t>
        </w:r>
      </w:hyperlink>
      <w:r w:rsidR="00302AE0" w:rsidRPr="008E2454">
        <w:rPr>
          <w:rFonts w:ascii="Aptos Narrow" w:hAnsi="Aptos Narrow"/>
        </w:rPr>
        <w:t xml:space="preserve">, </w:t>
      </w:r>
      <w:hyperlink r:id="rId36" w:history="1">
        <w:r w:rsidR="002169F5" w:rsidRPr="008E2454">
          <w:rPr>
            <w:rStyle w:val="Hyperlink"/>
            <w:rFonts w:ascii="Aptos Narrow" w:hAnsi="Aptos Narrow"/>
            <w:u w:val="none"/>
          </w:rPr>
          <w:t>de-de</w:t>
        </w:r>
      </w:hyperlink>
      <w:r w:rsidR="00302AE0" w:rsidRPr="008E2454">
        <w:rPr>
          <w:rFonts w:ascii="Aptos Narrow" w:hAnsi="Aptos Narrow"/>
        </w:rPr>
        <w:t xml:space="preserve">, </w:t>
      </w:r>
      <w:hyperlink r:id="rId37" w:history="1">
        <w:r w:rsidR="002169F5" w:rsidRPr="008E2454">
          <w:rPr>
            <w:rStyle w:val="Hyperlink"/>
            <w:rFonts w:ascii="Aptos Narrow" w:hAnsi="Aptos Narrow"/>
            <w:u w:val="none"/>
          </w:rPr>
          <w:t>el-gr</w:t>
        </w:r>
      </w:hyperlink>
      <w:r w:rsidR="00302AE0" w:rsidRPr="008E2454">
        <w:rPr>
          <w:rFonts w:ascii="Aptos Narrow" w:hAnsi="Aptos Narrow"/>
        </w:rPr>
        <w:t xml:space="preserve">, </w:t>
      </w:r>
      <w:hyperlink r:id="rId38" w:history="1">
        <w:r w:rsidR="002169F5" w:rsidRPr="008E2454">
          <w:rPr>
            <w:rStyle w:val="Hyperlink"/>
            <w:rFonts w:ascii="Aptos Narrow" w:hAnsi="Aptos Narrow"/>
            <w:u w:val="none"/>
          </w:rPr>
          <w:t>en-gb</w:t>
        </w:r>
      </w:hyperlink>
      <w:r w:rsidR="00302AE0" w:rsidRPr="008E2454">
        <w:rPr>
          <w:rFonts w:ascii="Aptos Narrow" w:hAnsi="Aptos Narrow"/>
        </w:rPr>
        <w:t xml:space="preserve">, </w:t>
      </w:r>
      <w:hyperlink r:id="rId39" w:history="1">
        <w:r w:rsidR="002169F5" w:rsidRPr="008E2454">
          <w:rPr>
            <w:rStyle w:val="Hyperlink"/>
            <w:rFonts w:ascii="Aptos Narrow" w:hAnsi="Aptos Narrow"/>
            <w:u w:val="none"/>
          </w:rPr>
          <w:t>es-es</w:t>
        </w:r>
      </w:hyperlink>
      <w:r w:rsidR="00302AE0" w:rsidRPr="008E2454">
        <w:rPr>
          <w:rFonts w:ascii="Aptos Narrow" w:hAnsi="Aptos Narrow"/>
        </w:rPr>
        <w:t xml:space="preserve">, </w:t>
      </w:r>
      <w:hyperlink r:id="rId40" w:history="1">
        <w:r w:rsidR="002169F5" w:rsidRPr="008E2454">
          <w:rPr>
            <w:rStyle w:val="Hyperlink"/>
            <w:rFonts w:ascii="Aptos Narrow" w:hAnsi="Aptos Narrow"/>
            <w:u w:val="none"/>
          </w:rPr>
          <w:t>es-mx</w:t>
        </w:r>
      </w:hyperlink>
      <w:r w:rsidR="00302AE0" w:rsidRPr="008E2454">
        <w:rPr>
          <w:rFonts w:ascii="Aptos Narrow" w:hAnsi="Aptos Narrow"/>
        </w:rPr>
        <w:t xml:space="preserve">, </w:t>
      </w:r>
      <w:hyperlink r:id="rId41" w:history="1">
        <w:r w:rsidR="002169F5" w:rsidRPr="008E2454">
          <w:rPr>
            <w:rStyle w:val="Hyperlink"/>
            <w:rFonts w:ascii="Aptos Narrow" w:hAnsi="Aptos Narrow"/>
            <w:u w:val="none"/>
          </w:rPr>
          <w:t>et-ee</w:t>
        </w:r>
      </w:hyperlink>
      <w:r w:rsidR="00302AE0" w:rsidRPr="008E2454">
        <w:rPr>
          <w:rFonts w:ascii="Aptos Narrow" w:hAnsi="Aptos Narrow"/>
        </w:rPr>
        <w:t xml:space="preserve">, </w:t>
      </w:r>
      <w:hyperlink r:id="rId42" w:history="1">
        <w:r w:rsidR="002169F5" w:rsidRPr="008E2454">
          <w:rPr>
            <w:rStyle w:val="Hyperlink"/>
            <w:rFonts w:ascii="Aptos Narrow" w:hAnsi="Aptos Narrow"/>
            <w:u w:val="none"/>
          </w:rPr>
          <w:t>fi-fi</w:t>
        </w:r>
      </w:hyperlink>
      <w:r w:rsidR="00302AE0" w:rsidRPr="008E2454">
        <w:rPr>
          <w:rFonts w:ascii="Aptos Narrow" w:hAnsi="Aptos Narrow"/>
        </w:rPr>
        <w:t xml:space="preserve">, </w:t>
      </w:r>
      <w:hyperlink r:id="rId43" w:history="1">
        <w:r w:rsidR="002169F5" w:rsidRPr="008E2454">
          <w:rPr>
            <w:rStyle w:val="Hyperlink"/>
            <w:rFonts w:ascii="Aptos Narrow" w:hAnsi="Aptos Narrow"/>
            <w:u w:val="none"/>
          </w:rPr>
          <w:t>fr-ca</w:t>
        </w:r>
      </w:hyperlink>
      <w:r w:rsidR="00302AE0" w:rsidRPr="008E2454">
        <w:rPr>
          <w:rFonts w:ascii="Aptos Narrow" w:hAnsi="Aptos Narrow"/>
        </w:rPr>
        <w:t xml:space="preserve">, </w:t>
      </w:r>
      <w:hyperlink r:id="rId44" w:history="1">
        <w:r w:rsidR="002169F5" w:rsidRPr="008E2454">
          <w:rPr>
            <w:rStyle w:val="Hyperlink"/>
            <w:rFonts w:ascii="Aptos Narrow" w:hAnsi="Aptos Narrow"/>
            <w:u w:val="none"/>
          </w:rPr>
          <w:t>fr-fr</w:t>
        </w:r>
      </w:hyperlink>
      <w:r w:rsidR="00302AE0" w:rsidRPr="008E2454">
        <w:rPr>
          <w:rFonts w:ascii="Aptos Narrow" w:hAnsi="Aptos Narrow"/>
        </w:rPr>
        <w:t xml:space="preserve">, </w:t>
      </w:r>
      <w:hyperlink r:id="rId45" w:history="1">
        <w:r w:rsidR="002169F5" w:rsidRPr="008E2454">
          <w:rPr>
            <w:rStyle w:val="Hyperlink"/>
            <w:rFonts w:ascii="Aptos Narrow" w:hAnsi="Aptos Narrow"/>
            <w:u w:val="none"/>
          </w:rPr>
          <w:t>he-il</w:t>
        </w:r>
      </w:hyperlink>
      <w:r w:rsidR="00302AE0" w:rsidRPr="008E2454">
        <w:rPr>
          <w:rFonts w:ascii="Aptos Narrow" w:hAnsi="Aptos Narrow"/>
        </w:rPr>
        <w:t xml:space="preserve">, </w:t>
      </w:r>
      <w:hyperlink r:id="rId46" w:history="1">
        <w:r w:rsidR="002169F5" w:rsidRPr="008E2454">
          <w:rPr>
            <w:rStyle w:val="Hyperlink"/>
            <w:rFonts w:ascii="Aptos Narrow" w:hAnsi="Aptos Narrow"/>
            <w:u w:val="none"/>
          </w:rPr>
          <w:t>hr-hr</w:t>
        </w:r>
      </w:hyperlink>
      <w:r w:rsidR="00302AE0" w:rsidRPr="008E2454">
        <w:rPr>
          <w:rFonts w:ascii="Aptos Narrow" w:hAnsi="Aptos Narrow"/>
        </w:rPr>
        <w:t xml:space="preserve">, </w:t>
      </w:r>
      <w:hyperlink r:id="rId47" w:history="1">
        <w:r w:rsidR="002169F5" w:rsidRPr="008E2454">
          <w:rPr>
            <w:rStyle w:val="Hyperlink"/>
            <w:rFonts w:ascii="Aptos Narrow" w:hAnsi="Aptos Narrow"/>
            <w:u w:val="none"/>
          </w:rPr>
          <w:t>hu-hu</w:t>
        </w:r>
      </w:hyperlink>
      <w:r w:rsidR="00302AE0" w:rsidRPr="008E2454">
        <w:rPr>
          <w:rFonts w:ascii="Aptos Narrow" w:hAnsi="Aptos Narrow"/>
        </w:rPr>
        <w:t xml:space="preserve">, </w:t>
      </w:r>
      <w:hyperlink r:id="rId48" w:history="1">
        <w:r w:rsidR="002169F5" w:rsidRPr="008E2454">
          <w:rPr>
            <w:rStyle w:val="Hyperlink"/>
            <w:rFonts w:ascii="Aptos Narrow" w:hAnsi="Aptos Narrow"/>
            <w:u w:val="none"/>
          </w:rPr>
          <w:t>it-it</w:t>
        </w:r>
      </w:hyperlink>
      <w:r w:rsidR="00302AE0" w:rsidRPr="008E2454">
        <w:rPr>
          <w:rFonts w:ascii="Aptos Narrow" w:hAnsi="Aptos Narrow"/>
        </w:rPr>
        <w:t xml:space="preserve">, </w:t>
      </w:r>
      <w:hyperlink r:id="rId49" w:history="1">
        <w:r w:rsidR="002169F5" w:rsidRPr="008E2454">
          <w:rPr>
            <w:rStyle w:val="Hyperlink"/>
            <w:rFonts w:ascii="Aptos Narrow" w:hAnsi="Aptos Narrow"/>
            <w:u w:val="none"/>
          </w:rPr>
          <w:t>ja-jp</w:t>
        </w:r>
      </w:hyperlink>
      <w:r w:rsidR="00302AE0" w:rsidRPr="008E2454">
        <w:rPr>
          <w:rFonts w:ascii="Aptos Narrow" w:hAnsi="Aptos Narrow"/>
        </w:rPr>
        <w:t xml:space="preserve">, </w:t>
      </w:r>
      <w:hyperlink r:id="rId50" w:history="1">
        <w:r w:rsidR="002169F5" w:rsidRPr="008E2454">
          <w:rPr>
            <w:rStyle w:val="Hyperlink"/>
            <w:rFonts w:ascii="Aptos Narrow" w:hAnsi="Aptos Narrow"/>
            <w:u w:val="none"/>
          </w:rPr>
          <w:t>ko-kr</w:t>
        </w:r>
      </w:hyperlink>
      <w:r w:rsidR="00302AE0" w:rsidRPr="008E2454">
        <w:rPr>
          <w:rFonts w:ascii="Aptos Narrow" w:hAnsi="Aptos Narrow"/>
        </w:rPr>
        <w:t xml:space="preserve">, </w:t>
      </w:r>
      <w:hyperlink r:id="rId51" w:history="1">
        <w:r w:rsidR="002169F5" w:rsidRPr="008E2454">
          <w:rPr>
            <w:rStyle w:val="Hyperlink"/>
            <w:rFonts w:ascii="Aptos Narrow" w:hAnsi="Aptos Narrow"/>
            <w:u w:val="none"/>
          </w:rPr>
          <w:t>lt-lt</w:t>
        </w:r>
      </w:hyperlink>
      <w:r w:rsidR="00302AE0" w:rsidRPr="008E2454">
        <w:rPr>
          <w:rFonts w:ascii="Aptos Narrow" w:hAnsi="Aptos Narrow"/>
        </w:rPr>
        <w:t xml:space="preserve">, </w:t>
      </w:r>
      <w:hyperlink r:id="rId52" w:history="1">
        <w:r w:rsidR="002169F5" w:rsidRPr="008E2454">
          <w:rPr>
            <w:rStyle w:val="Hyperlink"/>
            <w:rFonts w:ascii="Aptos Narrow" w:hAnsi="Aptos Narrow"/>
            <w:u w:val="none"/>
          </w:rPr>
          <w:t>lv-lv</w:t>
        </w:r>
      </w:hyperlink>
      <w:r w:rsidR="00302AE0" w:rsidRPr="008E2454">
        <w:rPr>
          <w:rFonts w:ascii="Aptos Narrow" w:hAnsi="Aptos Narrow"/>
        </w:rPr>
        <w:t xml:space="preserve">, </w:t>
      </w:r>
      <w:hyperlink r:id="rId53" w:history="1">
        <w:r w:rsidR="002169F5" w:rsidRPr="008E2454">
          <w:rPr>
            <w:rStyle w:val="Hyperlink"/>
            <w:rFonts w:ascii="Aptos Narrow" w:hAnsi="Aptos Narrow"/>
            <w:u w:val="none"/>
          </w:rPr>
          <w:t>nb-no</w:t>
        </w:r>
      </w:hyperlink>
      <w:r w:rsidR="00302AE0" w:rsidRPr="008E2454">
        <w:rPr>
          <w:rFonts w:ascii="Aptos Narrow" w:hAnsi="Aptos Narrow"/>
        </w:rPr>
        <w:t xml:space="preserve">, </w:t>
      </w:r>
      <w:hyperlink r:id="rId54" w:history="1">
        <w:r w:rsidR="002169F5" w:rsidRPr="008E2454">
          <w:rPr>
            <w:rStyle w:val="Hyperlink"/>
            <w:rFonts w:ascii="Aptos Narrow" w:hAnsi="Aptos Narrow"/>
            <w:u w:val="none"/>
          </w:rPr>
          <w:t>nl-nl</w:t>
        </w:r>
      </w:hyperlink>
      <w:r w:rsidR="00302AE0" w:rsidRPr="008E2454">
        <w:rPr>
          <w:rFonts w:ascii="Aptos Narrow" w:hAnsi="Aptos Narrow"/>
        </w:rPr>
        <w:t xml:space="preserve">, </w:t>
      </w:r>
      <w:hyperlink r:id="rId55" w:history="1">
        <w:r w:rsidR="002169F5" w:rsidRPr="008E2454">
          <w:rPr>
            <w:rStyle w:val="Hyperlink"/>
            <w:rFonts w:ascii="Aptos Narrow" w:hAnsi="Aptos Narrow"/>
            <w:u w:val="none"/>
          </w:rPr>
          <w:t>pl-pl</w:t>
        </w:r>
      </w:hyperlink>
      <w:r w:rsidR="00302AE0" w:rsidRPr="008E2454">
        <w:rPr>
          <w:rFonts w:ascii="Aptos Narrow" w:hAnsi="Aptos Narrow"/>
        </w:rPr>
        <w:t xml:space="preserve">, </w:t>
      </w:r>
      <w:hyperlink r:id="rId56" w:history="1">
        <w:r w:rsidR="002169F5" w:rsidRPr="008E2454">
          <w:rPr>
            <w:rStyle w:val="Hyperlink"/>
            <w:rFonts w:ascii="Aptos Narrow" w:hAnsi="Aptos Narrow"/>
            <w:u w:val="none"/>
          </w:rPr>
          <w:t>pt-br</w:t>
        </w:r>
      </w:hyperlink>
      <w:r w:rsidR="00302AE0" w:rsidRPr="008E2454">
        <w:rPr>
          <w:rFonts w:ascii="Aptos Narrow" w:hAnsi="Aptos Narrow"/>
        </w:rPr>
        <w:t xml:space="preserve">, </w:t>
      </w:r>
      <w:hyperlink r:id="rId57" w:history="1">
        <w:r w:rsidR="002169F5" w:rsidRPr="008E2454">
          <w:rPr>
            <w:rStyle w:val="Hyperlink"/>
            <w:rFonts w:ascii="Aptos Narrow" w:hAnsi="Aptos Narrow"/>
            <w:u w:val="none"/>
          </w:rPr>
          <w:t>pt-pt</w:t>
        </w:r>
      </w:hyperlink>
      <w:r w:rsidR="00302AE0" w:rsidRPr="008E2454">
        <w:rPr>
          <w:rFonts w:ascii="Aptos Narrow" w:hAnsi="Aptos Narrow"/>
        </w:rPr>
        <w:t xml:space="preserve">, </w:t>
      </w:r>
      <w:hyperlink r:id="rId58" w:history="1">
        <w:r w:rsidR="002169F5" w:rsidRPr="008E2454">
          <w:rPr>
            <w:rStyle w:val="Hyperlink"/>
            <w:rFonts w:ascii="Aptos Narrow" w:hAnsi="Aptos Narrow"/>
            <w:u w:val="none"/>
          </w:rPr>
          <w:t>ro-ro</w:t>
        </w:r>
      </w:hyperlink>
      <w:r w:rsidR="00302AE0" w:rsidRPr="008E2454">
        <w:rPr>
          <w:rFonts w:ascii="Aptos Narrow" w:hAnsi="Aptos Narrow"/>
        </w:rPr>
        <w:t xml:space="preserve">, </w:t>
      </w:r>
      <w:hyperlink r:id="rId59" w:history="1">
        <w:r w:rsidR="002169F5" w:rsidRPr="008E2454">
          <w:rPr>
            <w:rStyle w:val="Hyperlink"/>
            <w:rFonts w:ascii="Aptos Narrow" w:hAnsi="Aptos Narrow"/>
            <w:u w:val="none"/>
          </w:rPr>
          <w:t>ru-ru</w:t>
        </w:r>
      </w:hyperlink>
      <w:r w:rsidR="00302AE0" w:rsidRPr="008E2454">
        <w:rPr>
          <w:rFonts w:ascii="Aptos Narrow" w:hAnsi="Aptos Narrow"/>
        </w:rPr>
        <w:t xml:space="preserve">, </w:t>
      </w:r>
      <w:hyperlink r:id="rId60" w:history="1">
        <w:r w:rsidR="002169F5" w:rsidRPr="008E2454">
          <w:rPr>
            <w:rStyle w:val="Hyperlink"/>
            <w:rFonts w:ascii="Aptos Narrow" w:hAnsi="Aptos Narrow"/>
            <w:u w:val="none"/>
          </w:rPr>
          <w:t>sk-sk</w:t>
        </w:r>
      </w:hyperlink>
      <w:r w:rsidR="00302AE0" w:rsidRPr="008E2454">
        <w:rPr>
          <w:rFonts w:ascii="Aptos Narrow" w:hAnsi="Aptos Narrow"/>
        </w:rPr>
        <w:t xml:space="preserve">, </w:t>
      </w:r>
      <w:hyperlink r:id="rId61" w:history="1">
        <w:r w:rsidR="002169F5" w:rsidRPr="008E2454">
          <w:rPr>
            <w:rStyle w:val="Hyperlink"/>
            <w:rFonts w:ascii="Aptos Narrow" w:hAnsi="Aptos Narrow"/>
            <w:u w:val="none"/>
          </w:rPr>
          <w:t>sl-si</w:t>
        </w:r>
      </w:hyperlink>
      <w:r w:rsidR="00302AE0" w:rsidRPr="008E2454">
        <w:rPr>
          <w:rFonts w:ascii="Aptos Narrow" w:hAnsi="Aptos Narrow"/>
        </w:rPr>
        <w:t xml:space="preserve">, </w:t>
      </w:r>
      <w:hyperlink r:id="rId62" w:history="1">
        <w:r w:rsidR="002169F5" w:rsidRPr="008E2454">
          <w:rPr>
            <w:rStyle w:val="Hyperlink"/>
            <w:rFonts w:ascii="Aptos Narrow" w:hAnsi="Aptos Narrow"/>
            <w:u w:val="none"/>
          </w:rPr>
          <w:t>sr-latn-rs</w:t>
        </w:r>
      </w:hyperlink>
      <w:r w:rsidR="00302AE0" w:rsidRPr="008E2454">
        <w:rPr>
          <w:rFonts w:ascii="Aptos Narrow" w:hAnsi="Aptos Narrow"/>
        </w:rPr>
        <w:t xml:space="preserve">, </w:t>
      </w:r>
      <w:hyperlink r:id="rId63" w:history="1">
        <w:r w:rsidR="002169F5" w:rsidRPr="008E2454">
          <w:rPr>
            <w:rStyle w:val="Hyperlink"/>
            <w:rFonts w:ascii="Aptos Narrow" w:hAnsi="Aptos Narrow"/>
            <w:u w:val="none"/>
          </w:rPr>
          <w:t>sv-se</w:t>
        </w:r>
      </w:hyperlink>
      <w:r w:rsidR="00302AE0" w:rsidRPr="008E2454">
        <w:rPr>
          <w:rFonts w:ascii="Aptos Narrow" w:hAnsi="Aptos Narrow"/>
        </w:rPr>
        <w:t xml:space="preserve">, </w:t>
      </w:r>
      <w:hyperlink r:id="rId64" w:history="1">
        <w:r w:rsidR="002169F5" w:rsidRPr="008E2454">
          <w:rPr>
            <w:rStyle w:val="Hyperlink"/>
            <w:rFonts w:ascii="Aptos Narrow" w:hAnsi="Aptos Narrow"/>
            <w:u w:val="none"/>
          </w:rPr>
          <w:t>th-th</w:t>
        </w:r>
      </w:hyperlink>
      <w:r w:rsidR="00302AE0" w:rsidRPr="008E2454">
        <w:rPr>
          <w:rFonts w:ascii="Aptos Narrow" w:hAnsi="Aptos Narrow"/>
        </w:rPr>
        <w:t xml:space="preserve">, </w:t>
      </w:r>
      <w:hyperlink r:id="rId65" w:history="1">
        <w:r w:rsidR="002169F5" w:rsidRPr="008E2454">
          <w:rPr>
            <w:rStyle w:val="Hyperlink"/>
            <w:rFonts w:ascii="Aptos Narrow" w:hAnsi="Aptos Narrow"/>
            <w:u w:val="none"/>
          </w:rPr>
          <w:t>tr-tr</w:t>
        </w:r>
      </w:hyperlink>
      <w:r w:rsidR="00302AE0" w:rsidRPr="008E2454">
        <w:rPr>
          <w:rFonts w:ascii="Aptos Narrow" w:hAnsi="Aptos Narrow"/>
        </w:rPr>
        <w:t xml:space="preserve">, </w:t>
      </w:r>
      <w:hyperlink r:id="rId66" w:history="1">
        <w:r w:rsidR="002169F5" w:rsidRPr="008E2454">
          <w:rPr>
            <w:rStyle w:val="Hyperlink"/>
            <w:rFonts w:ascii="Aptos Narrow" w:hAnsi="Aptos Narrow"/>
            <w:u w:val="none"/>
          </w:rPr>
          <w:t>uk-ua</w:t>
        </w:r>
      </w:hyperlink>
      <w:r w:rsidR="00302AE0" w:rsidRPr="008E2454">
        <w:rPr>
          <w:rFonts w:ascii="Aptos Narrow" w:hAnsi="Aptos Narrow"/>
        </w:rPr>
        <w:t xml:space="preserve">, </w:t>
      </w:r>
      <w:hyperlink r:id="rId67" w:history="1">
        <w:r w:rsidR="002169F5" w:rsidRPr="008E2454">
          <w:rPr>
            <w:rStyle w:val="Hyperlink"/>
            <w:rFonts w:ascii="Aptos Narrow" w:hAnsi="Aptos Narrow"/>
            <w:u w:val="none"/>
          </w:rPr>
          <w:t>zh-cn</w:t>
        </w:r>
      </w:hyperlink>
      <w:r w:rsidR="00302AE0" w:rsidRPr="008E2454">
        <w:rPr>
          <w:rFonts w:ascii="Aptos Narrow" w:hAnsi="Aptos Narrow"/>
        </w:rPr>
        <w:t xml:space="preserve">, </w:t>
      </w:r>
      <w:hyperlink r:id="rId68" w:history="1">
        <w:r w:rsidR="002169F5" w:rsidRPr="008E2454">
          <w:rPr>
            <w:rStyle w:val="Hyperlink"/>
            <w:rFonts w:ascii="Aptos Narrow" w:hAnsi="Aptos Narrow"/>
            <w:u w:val="none"/>
          </w:rPr>
          <w:t>zh-tw</w:t>
        </w:r>
      </w:hyperlink>
    </w:p>
    <w:p w14:paraId="4A0719A4" w14:textId="75C55AC1" w:rsidR="00632355" w:rsidRPr="008E2454"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1" w:name="_Ref161259291"/>
      <w:r w:rsidRPr="008E2454">
        <w:rPr>
          <w:rFonts w:ascii="Aptos Narrow" w:eastAsia="Microsoft YaHei" w:hAnsi="Aptos Narrow"/>
        </w:rPr>
        <w:t>L</w:t>
      </w:r>
      <w:bookmarkStart w:id="22" w:name="_Ref148096550"/>
      <w:r w:rsidRPr="008E2454">
        <w:rPr>
          <w:rFonts w:ascii="Aptos Narrow" w:eastAsia="Microsoft YaHei" w:hAnsi="Aptos Narrow"/>
        </w:rPr>
        <w:t>anguage pack</w:t>
      </w:r>
      <w:bookmarkEnd w:id="21"/>
      <w:bookmarkEnd w:id="22"/>
    </w:p>
    <w:p w14:paraId="43078951" w14:textId="5B6D8942" w:rsidR="006F0F70" w:rsidRPr="008E2454"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3" w:name="_Ref148096546"/>
      <w:r w:rsidRPr="008E2454">
        <w:rPr>
          <w:rFonts w:ascii="Aptos Narrow" w:eastAsia="Microsoft YaHei" w:hAnsi="Aptos Narrow"/>
        </w:rPr>
        <w:t>Learn</w:t>
      </w:r>
      <w:bookmarkEnd w:id="23"/>
    </w:p>
    <w:p w14:paraId="6B64B1E4" w14:textId="32013B1A" w:rsidR="00657431" w:rsidRPr="008E2454" w:rsidRDefault="00657431" w:rsidP="00721D0B">
      <w:pPr>
        <w:snapToGrid w:val="0"/>
        <w:spacing w:line="360" w:lineRule="auto"/>
        <w:ind w:left="3402"/>
        <w:rPr>
          <w:rFonts w:ascii="Aptos Narrow" w:hAnsi="Aptos Narrow"/>
        </w:rPr>
      </w:pPr>
      <w:r w:rsidRPr="008E2454">
        <w:rPr>
          <w:rFonts w:ascii="Aptos Narrow" w:hAnsi="Aptos Narrow"/>
        </w:rPr>
        <w:t>As you read, please understand the important highlights of "Blue"</w:t>
      </w:r>
      <w:r w:rsidR="00BC2E4A" w:rsidRPr="008E2454">
        <w:rPr>
          <w:rFonts w:ascii="Aptos Narrow" w:hAnsi="Aptos Narrow"/>
        </w:rPr>
        <w:t>.</w:t>
      </w:r>
    </w:p>
    <w:p w14:paraId="0976E811" w14:textId="0A93A0C8" w:rsidR="00C83A4D"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8E2454">
          <w:rPr>
            <w:rStyle w:val="Hyperlink"/>
            <w:rFonts w:ascii="Aptos Narrow" w:hAnsi="Aptos Narrow"/>
            <w:u w:val="none"/>
          </w:rPr>
          <w:t>Languages overview</w:t>
        </w:r>
      </w:hyperlink>
    </w:p>
    <w:p w14:paraId="53CE1A00" w14:textId="7AF4DC94"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8E2454">
          <w:rPr>
            <w:rStyle w:val="Hyperlink"/>
            <w:rFonts w:ascii="Aptos Narrow" w:hAnsi="Aptos Narrow"/>
            <w:u w:val="none"/>
          </w:rPr>
          <w:t>Add languages to a Windows 11 image</w:t>
        </w:r>
      </w:hyperlink>
    </w:p>
    <w:p w14:paraId="24C8434D" w14:textId="252BA738" w:rsidR="000732CC" w:rsidRPr="008E2454"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8E2454">
          <w:rPr>
            <w:rStyle w:val="Hyperlink"/>
            <w:rFonts w:ascii="Aptos Narrow" w:hAnsi="Aptos Narrow"/>
            <w:u w:val="none"/>
          </w:rPr>
          <w:t>Language and region Features on Demand (FOD)</w:t>
        </w:r>
      </w:hyperlink>
    </w:p>
    <w:p w14:paraId="2D6448CF" w14:textId="77777777" w:rsidR="00730DAE" w:rsidRPr="008E2454"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8E2454">
        <w:rPr>
          <w:rFonts w:ascii="Aptos Narrow" w:eastAsia="Microsoft YaHei" w:hAnsi="Aptos Narrow"/>
        </w:rPr>
        <w:t>Fonts</w:t>
      </w:r>
    </w:p>
    <w:p w14:paraId="7B49FEA5" w14:textId="1782D06F"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When adding a language pack, when the corresponding region is triggered, the required font functions need to be added, download "</w:t>
      </w:r>
      <w:hyperlink r:id="rId72" w:history="1">
        <w:r w:rsidRPr="008E2454">
          <w:rPr>
            <w:rStyle w:val="Hyperlink"/>
            <w:rFonts w:ascii="Aptos Narrow" w:hAnsi="Aptos Narrow"/>
            <w:u w:val="none"/>
          </w:rPr>
          <w:t>List of all available language FODs</w:t>
        </w:r>
      </w:hyperlink>
      <w:r w:rsidRPr="008E2454">
        <w:rPr>
          <w:rFonts w:ascii="Aptos Narrow" w:hAnsi="Aptos Narrow"/>
        </w:rPr>
        <w:t>" learn more.</w:t>
      </w:r>
    </w:p>
    <w:p w14:paraId="60BAEACA" w14:textId="3FC7FDB8" w:rsidR="00730DAE" w:rsidRPr="008E2454"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8E2454">
        <w:rPr>
          <w:rFonts w:ascii="Aptos Narrow" w:hAnsi="Aptos Narrow"/>
        </w:rPr>
        <w:t xml:space="preserve">In "Language Pack: Extract", the automatic recognition function has been added, and you can understand the functions: </w:t>
      </w:r>
      <w:r w:rsidRPr="008E2454">
        <w:rPr>
          <w:rFonts w:ascii="Aptos Narrow" w:hAnsi="Aptos Narrow"/>
          <w:color w:val="7030A0"/>
        </w:rPr>
        <w:t>Function Match_Required_Fonts</w:t>
      </w:r>
    </w:p>
    <w:p w14:paraId="70B4CB4D" w14:textId="6E9BC723" w:rsidR="00EC51A2" w:rsidRPr="008E2454"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Regional association</w:t>
      </w:r>
    </w:p>
    <w:p w14:paraId="62E84294" w14:textId="15B234DD" w:rsidR="00EC51A2" w:rsidRPr="008E2454" w:rsidRDefault="00905157" w:rsidP="00721D0B">
      <w:pPr>
        <w:pStyle w:val="ListParagraph"/>
        <w:snapToGrid w:val="0"/>
        <w:spacing w:line="360" w:lineRule="auto"/>
        <w:ind w:left="5245"/>
        <w:contextualSpacing w:val="0"/>
        <w:rPr>
          <w:rFonts w:ascii="Aptos Narrow" w:hAnsi="Aptos Narrow"/>
        </w:rPr>
      </w:pPr>
      <w:r w:rsidRPr="008E2454">
        <w:rPr>
          <w:rFonts w:ascii="Aptos Narrow" w:hAnsi="Aptos Narrow"/>
        </w:rPr>
        <w:lastRenderedPageBreak/>
        <w:t xml:space="preserve">What are regional connections? </w:t>
      </w:r>
    </w:p>
    <w:p w14:paraId="034F207B" w14:textId="12A7E7D8" w:rsidR="00EC51A2" w:rsidRPr="008E2454"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8E2454">
        <w:rPr>
          <w:rFonts w:ascii="Aptos Narrow" w:hAnsi="Aptos Narrow"/>
        </w:rPr>
        <w:t xml:space="preserve">When the image language is only in English, after adding the </w:t>
      </w:r>
      <w:r w:rsidRPr="008E2454">
        <w:rPr>
          <w:rFonts w:ascii="Aptos Narrow" w:hAnsi="Aptos Narrow"/>
          <w:color w:val="7030A0"/>
        </w:rPr>
        <w:t>zh-HK</w:t>
      </w:r>
      <w:r w:rsidRPr="008E2454">
        <w:rPr>
          <w:rFonts w:ascii="Aptos Narrow" w:hAnsi="Aptos Narrow"/>
        </w:rPr>
        <w:t xml:space="preserve"> language pack, the image language will not be added. You should install </w:t>
      </w:r>
      <w:r w:rsidRPr="008E2454">
        <w:rPr>
          <w:rFonts w:ascii="Aptos Narrow" w:hAnsi="Aptos Narrow"/>
          <w:color w:val="7030A0"/>
        </w:rPr>
        <w:t>zh-TW</w:t>
      </w:r>
      <w:r w:rsidRPr="008E2454">
        <w:rPr>
          <w:rFonts w:ascii="Aptos Narrow" w:hAnsi="Aptos Narrow"/>
        </w:rPr>
        <w:t xml:space="preserve"> first, and then install </w:t>
      </w:r>
      <w:r w:rsidRPr="008E2454">
        <w:rPr>
          <w:rFonts w:ascii="Aptos Narrow" w:hAnsi="Aptos Narrow"/>
          <w:color w:val="7030A0"/>
        </w:rPr>
        <w:t>zh-HK</w:t>
      </w:r>
      <w:r w:rsidRPr="008E2454">
        <w:rPr>
          <w:rFonts w:ascii="Aptos Narrow" w:hAnsi="Aptos Narrow"/>
        </w:rPr>
        <w:t xml:space="preserve"> to obtain the corresponding association.</w:t>
      </w:r>
    </w:p>
    <w:p w14:paraId="18C3062D" w14:textId="3247792A" w:rsidR="00005964" w:rsidRPr="008E2454" w:rsidRDefault="00DE27D5" w:rsidP="00721D0B">
      <w:pPr>
        <w:snapToGrid w:val="0"/>
        <w:spacing w:before="720" w:line="360" w:lineRule="auto"/>
        <w:ind w:left="5220"/>
        <w:rPr>
          <w:rFonts w:ascii="Aptos Narrow" w:hAnsi="Aptos Narrow"/>
        </w:rPr>
      </w:pPr>
      <w:r w:rsidRPr="008E2454">
        <w:rPr>
          <w:rFonts w:ascii="Aptos Narrow" w:hAnsi="Aptos Narrow"/>
        </w:rPr>
        <w:t>Known regional associations:</w:t>
      </w:r>
    </w:p>
    <w:p w14:paraId="4A18DF60" w14:textId="50A65057" w:rsidR="005163A4" w:rsidRPr="008E2454"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ar-sa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5D501C4D" w14:textId="7B2B073F"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82D4D60" w14:textId="59CB02BF"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5123854" w14:textId="77DA10B6"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bg-bg</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868A34C" w14:textId="4D4A2838" w:rsidR="005D46A5"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Microsoft-Windows-LanguageFeatures-Basic-es-us-Package~31bf3856ad364e35~amd64~~.cab</w:t>
      </w:r>
    </w:p>
    <w:p w14:paraId="16A413CA" w14:textId="21224680" w:rsidR="00FD334D" w:rsidRPr="008E2454"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8E2454">
        <w:rPr>
          <w:rFonts w:ascii="Aptos Narrow" w:hAnsi="Aptos Narrow"/>
        </w:rPr>
        <w:t>Microsoft-Windows-LanguageFeatures-OCR-en-us-Package~31bf3856ad364e35~amd64~~.cab</w:t>
      </w:r>
    </w:p>
    <w:p w14:paraId="5611ABC8" w14:textId="7E8402BC"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da-dk</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C13C3FD" w14:textId="7C9791E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2DEAAC00" w14:textId="56EE1B0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C7E4B81" w14:textId="6067068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el-gr</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9395B7B" w14:textId="12391865"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6B8AF611" w14:textId="7C553170"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F515B85" w14:textId="2836B12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fr-ca</w:t>
      </w:r>
      <w:r w:rsidRPr="008E2454">
        <w:rPr>
          <w:rFonts w:ascii="Aptos Narrow" w:hAnsi="Aptos Narrow"/>
        </w:rPr>
        <w:t xml:space="preserve">, Optional associated areas: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fr-fr</w:t>
      </w:r>
      <w:r w:rsidR="00B640B9" w:rsidRPr="008E2454">
        <w:rPr>
          <w:rFonts w:ascii="Aptos Narrow" w:hAnsi="Aptos Narrow"/>
        </w:rPr>
        <w:t>, associated installation package:</w:t>
      </w:r>
    </w:p>
    <w:p w14:paraId="475AC1BC" w14:textId="266022CB" w:rsidR="005D46A5"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Microsoft-Windows-LanguageFeatures-Basic-es-us-Package~31bf3856ad364e35~amd64~~.cab</w:t>
      </w:r>
    </w:p>
    <w:p w14:paraId="2F7236D2" w14:textId="7FC80861"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Microsoft-Windows-LanguageFeatures-OCR-en-us-Package~31bf3856ad364e35~amd64~~.cab</w:t>
      </w:r>
    </w:p>
    <w:p w14:paraId="3E4E306F" w14:textId="22B644E0"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Microsoft-Windows-LanguageFeatures-Basic-fr-fr-Package~31bf3856ad364e35~amd64~~.cab</w:t>
      </w:r>
    </w:p>
    <w:p w14:paraId="5BF98742" w14:textId="39E29CD6" w:rsidR="00FD334D" w:rsidRPr="008E2454"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8E2454">
        <w:rPr>
          <w:rFonts w:ascii="Aptos Narrow" w:hAnsi="Aptos Narrow"/>
        </w:rPr>
        <w:t>Microsoft-Windows-LanguageFeatures-Handwriting-fi-fi-Package~31bf3856ad364e35~amd64~~.cab</w:t>
      </w:r>
    </w:p>
    <w:p w14:paraId="25DC9B09" w14:textId="3DDD6677"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he-il</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4AB75254" w14:textId="6195BBF1"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lastRenderedPageBreak/>
        <w:t>Microsoft-Windows-LanguageFeatures-Basic-es-us-Package~31bf3856ad364e35~amd64~~.cab</w:t>
      </w:r>
    </w:p>
    <w:p w14:paraId="196A12CA" w14:textId="17CD360E"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39D91DA4" w14:textId="2756513E"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ru-ru</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7437E1F7" w14:textId="26DDC300"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77A193BC" w14:textId="17747E31"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79831AC5" w14:textId="6A7B2D0B"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th-th</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272CD2B1" w14:textId="70E69213" w:rsidR="005D46A5"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075C8959" w14:textId="523C111A"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138428D4" w14:textId="35A2B984" w:rsidR="005163A4" w:rsidRPr="008E2454"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Pr="008E2454">
        <w:rPr>
          <w:rFonts w:ascii="Aptos Narrow" w:hAnsi="Aptos Narrow"/>
          <w:color w:val="7030A0"/>
        </w:rPr>
        <w:t>uk-ua</w:t>
      </w:r>
      <w:r w:rsidRPr="008E2454">
        <w:rPr>
          <w:rFonts w:ascii="Aptos Narrow" w:hAnsi="Aptos Narrow"/>
        </w:rPr>
        <w:t xml:space="preserve">, Optional associated areas: </w:t>
      </w:r>
      <w:r w:rsidRPr="008E2454">
        <w:rPr>
          <w:rFonts w:ascii="Aptos Narrow" w:hAnsi="Aptos Narrow"/>
          <w:color w:val="7030A0"/>
        </w:rPr>
        <w:t>en-US</w:t>
      </w:r>
      <w:r w:rsidR="00B640B9" w:rsidRPr="008E2454">
        <w:rPr>
          <w:rFonts w:ascii="Aptos Narrow" w:hAnsi="Aptos Narrow"/>
        </w:rPr>
        <w:t>, associated installation package:</w:t>
      </w:r>
    </w:p>
    <w:p w14:paraId="17AF3EE6" w14:textId="5A1EBEC7" w:rsidR="00E133BD" w:rsidRPr="008E2454"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Microsoft-Windows-LanguageFeatures-Basic-es-us-Package~31bf3856ad364e35~amd64~~.cab</w:t>
      </w:r>
    </w:p>
    <w:p w14:paraId="3138C976" w14:textId="1785C198" w:rsidR="00FD334D" w:rsidRPr="008E2454"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Microsoft-Windows-LanguageFeatures-OCR-en-us-Package~31bf3856ad364e35~amd64~~.cab</w:t>
      </w:r>
    </w:p>
    <w:p w14:paraId="0CD0A5D2" w14:textId="53EC5CB9" w:rsidR="00005964" w:rsidRPr="008E2454"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8E2454">
        <w:rPr>
          <w:rFonts w:ascii="Aptos Narrow" w:hAnsi="Aptos Narrow"/>
        </w:rPr>
        <w:t xml:space="preserve">Region: </w:t>
      </w:r>
      <w:r w:rsidR="00005964" w:rsidRPr="008E2454">
        <w:rPr>
          <w:rFonts w:ascii="Aptos Narrow" w:hAnsi="Aptos Narrow"/>
          <w:color w:val="7030A0"/>
        </w:rPr>
        <w:t>zh-TW</w:t>
      </w:r>
      <w:r w:rsidRPr="008E2454">
        <w:rPr>
          <w:rFonts w:ascii="Aptos Narrow" w:hAnsi="Aptos Narrow"/>
        </w:rPr>
        <w:t xml:space="preserve">, Optional associated areas: </w:t>
      </w:r>
      <w:r w:rsidR="00005964" w:rsidRPr="008E2454">
        <w:rPr>
          <w:rFonts w:ascii="Aptos Narrow" w:hAnsi="Aptos Narrow"/>
          <w:color w:val="7030A0"/>
        </w:rPr>
        <w:t>zh-HK</w:t>
      </w:r>
      <w:r w:rsidR="00B640B9" w:rsidRPr="008E2454">
        <w:rPr>
          <w:rFonts w:ascii="Aptos Narrow" w:hAnsi="Aptos Narrow"/>
        </w:rPr>
        <w:t>, associated installation package:</w:t>
      </w:r>
    </w:p>
    <w:p w14:paraId="4EF81618" w14:textId="0C858BA5" w:rsidR="00FA009D"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Microsoft-Windows-LanguageFeatures-Basic-zh-hk-Package~31bf3856ad364e35~amd64~~.cab</w:t>
      </w:r>
    </w:p>
    <w:p w14:paraId="29B0443C" w14:textId="076CC656"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Microsoft-Windows-LanguageFeatures-Speech-zh-hk-Package~31bf3856ad364e35~amd64~~.cab</w:t>
      </w:r>
    </w:p>
    <w:p w14:paraId="3D62DFB7" w14:textId="3BA33295" w:rsidR="00A609C8" w:rsidRPr="008E2454"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8E2454">
        <w:rPr>
          <w:rFonts w:ascii="Aptos Narrow" w:hAnsi="Aptos Narrow"/>
        </w:rPr>
        <w:t>Microsoft-Windows-LanguageFeatures-TextToSpeech-zh-hk-Package~31bf3856ad364e35~amd64~~.cab</w:t>
      </w:r>
    </w:p>
    <w:p w14:paraId="1B4ABDD0" w14:textId="20A1B809" w:rsidR="000732CC" w:rsidRPr="008E2454"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8E2454">
        <w:rPr>
          <w:rFonts w:ascii="Aptos Narrow" w:eastAsia="Microsoft YaHei" w:hAnsi="Aptos Narrow"/>
        </w:rPr>
        <w:t>Other region-specific requirements</w:t>
      </w:r>
    </w:p>
    <w:p w14:paraId="1147AA7C" w14:textId="53F20B41" w:rsidR="00875FFD" w:rsidRPr="008E2454" w:rsidRDefault="00875FFD" w:rsidP="00721D0B">
      <w:pPr>
        <w:snapToGrid w:val="0"/>
        <w:spacing w:line="360" w:lineRule="auto"/>
        <w:ind w:left="5245"/>
        <w:rPr>
          <w:rFonts w:ascii="Aptos Narrow" w:hAnsi="Aptos Narrow"/>
        </w:rPr>
      </w:pPr>
      <w:r w:rsidRPr="008E2454">
        <w:rPr>
          <w:rFonts w:ascii="Aptos Narrow" w:hAnsi="Aptos Narrow"/>
        </w:rPr>
        <w:t>When triggering a known area, a specific "package" needs to be added.</w:t>
      </w:r>
    </w:p>
    <w:p w14:paraId="76F57681" w14:textId="6AAB8BD9" w:rsidR="007B1363" w:rsidRPr="008E2454"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8E2454">
        <w:rPr>
          <w:rFonts w:ascii="Aptos Narrow" w:eastAsia="Microsoft YaHei" w:hAnsi="Aptos Narrow"/>
        </w:rPr>
        <w:t xml:space="preserve">Region: </w:t>
      </w:r>
      <w:r w:rsidRPr="008E2454">
        <w:rPr>
          <w:rFonts w:ascii="Aptos Narrow" w:eastAsia="Microsoft YaHei" w:hAnsi="Aptos Narrow"/>
          <w:color w:val="7030A0"/>
        </w:rPr>
        <w:t>zh-TW</w:t>
      </w:r>
    </w:p>
    <w:p w14:paraId="2C458FB1" w14:textId="195542E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Package: </w:t>
      </w:r>
      <w:r w:rsidRPr="008E2454">
        <w:rPr>
          <w:rFonts w:ascii="Aptos Narrow" w:hAnsi="Aptos Narrow"/>
          <w:color w:val="7030A0"/>
        </w:rPr>
        <w:t>Microsoft-Windows-InternationalFeatures-Taiwan-Package~31bf3856ad364e35~amd64~~.cab</w:t>
      </w:r>
    </w:p>
    <w:p w14:paraId="76BE7739" w14:textId="34392B8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Description: </w:t>
      </w:r>
      <w:r w:rsidRPr="008E2454">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8E2454" w:rsidRDefault="00C112BD" w:rsidP="00721D0B">
      <w:pPr>
        <w:pStyle w:val="ListParagraph"/>
        <w:snapToGrid w:val="0"/>
        <w:spacing w:line="360" w:lineRule="auto"/>
        <w:ind w:left="6521"/>
        <w:contextualSpacing w:val="0"/>
        <w:rPr>
          <w:rFonts w:ascii="Aptos Narrow" w:hAnsi="Aptos Narrow"/>
        </w:rPr>
      </w:pPr>
      <w:r w:rsidRPr="008E2454">
        <w:rPr>
          <w:rFonts w:ascii="Aptos Narrow" w:hAnsi="Aptos Narrow"/>
        </w:rPr>
        <w:t xml:space="preserve">Recommendation: </w:t>
      </w:r>
      <w:r w:rsidRPr="008E2454">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8E2454" w:rsidRDefault="00481E5C" w:rsidP="00721D0B">
      <w:pPr>
        <w:snapToGrid w:val="0"/>
        <w:spacing w:before="720" w:line="360" w:lineRule="auto"/>
        <w:ind w:left="5245"/>
        <w:rPr>
          <w:rFonts w:ascii="Aptos Narrow" w:hAnsi="Aptos Narrow"/>
          <w:color w:val="FF0000"/>
        </w:rPr>
      </w:pPr>
      <w:r w:rsidRPr="008E2454">
        <w:rPr>
          <w:rFonts w:ascii="Aptos Narrow" w:hAnsi="Aptos Narrow"/>
          <w:color w:val="FF0000"/>
        </w:rPr>
        <w:lastRenderedPageBreak/>
        <w:t>THERE IS CONTROVERSY:</w:t>
      </w:r>
    </w:p>
    <w:p w14:paraId="2674C6AF" w14:textId="7BB8B97D" w:rsidR="00A06B7F" w:rsidRPr="008E2454"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8E2454">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8E2454"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4" w:name="_Ref148096537"/>
      <w:r w:rsidRPr="008E2454">
        <w:rPr>
          <w:rFonts w:ascii="Aptos Narrow" w:eastAsia="Microsoft YaHei" w:hAnsi="Aptos Narrow"/>
        </w:rPr>
        <w:t>L</w:t>
      </w:r>
      <w:r w:rsidR="002B5844" w:rsidRPr="008E2454">
        <w:rPr>
          <w:rFonts w:ascii="Aptos Narrow" w:eastAsia="Microsoft YaHei" w:hAnsi="Aptos Narrow"/>
        </w:rPr>
        <w:t>anguage pac</w:t>
      </w:r>
      <w:r w:rsidR="003E619D" w:rsidRPr="008E2454">
        <w:rPr>
          <w:rFonts w:ascii="Aptos Narrow" w:eastAsia="Microsoft YaHei" w:hAnsi="Aptos Narrow"/>
        </w:rPr>
        <w:t>k: Download</w:t>
      </w:r>
      <w:bookmarkEnd w:id="24"/>
    </w:p>
    <w:p w14:paraId="2CE5CA8A" w14:textId="0D206853" w:rsidR="008769FC" w:rsidRPr="008E2454"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8E2454">
        <w:rPr>
          <w:rFonts w:ascii="Aptos Narrow" w:hAnsi="Aptos Narrow"/>
        </w:rPr>
        <w:t xml:space="preserve">Download: </w:t>
      </w:r>
      <w:hyperlink r:id="rId73" w:history="1">
        <w:r w:rsidRPr="008E2454">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0062004C" w:rsidR="00867A2B" w:rsidRPr="008E2454" w:rsidRDefault="00867A2B" w:rsidP="00721D0B">
      <w:pPr>
        <w:pStyle w:val="ListParagraph"/>
        <w:snapToGrid w:val="0"/>
        <w:spacing w:line="360" w:lineRule="auto"/>
        <w:ind w:left="4230"/>
        <w:contextualSpacing w:val="0"/>
        <w:rPr>
          <w:rFonts w:ascii="Aptos Narrow" w:hAnsi="Aptos Narrow"/>
        </w:rPr>
      </w:pPr>
      <w:r w:rsidRPr="008E2454">
        <w:rPr>
          <w:rFonts w:ascii="Aptos Narrow" w:hAnsi="Aptos Narrow"/>
        </w:rPr>
        <w:t xml:space="preserve">List of files: </w:t>
      </w:r>
      <w:hyperlink r:id="rId74" w:history="1">
        <w:r w:rsidRPr="008E2454">
          <w:rPr>
            <w:rStyle w:val="Hyperlink"/>
            <w:rFonts w:ascii="Aptos Narrow" w:hAnsi="Aptos Narrow"/>
            <w:u w:val="none"/>
          </w:rPr>
          <w:t>https://files.rg-adguard.net/file/025cfc5d-f5fa-7d00-246e-76c04a40e210</w:t>
        </w:r>
      </w:hyperlink>
    </w:p>
    <w:p w14:paraId="74DB90AE" w14:textId="1DBE6F75" w:rsidR="00632355" w:rsidRPr="008E2454"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313"/>
      <w:r w:rsidRPr="008E2454">
        <w:rPr>
          <w:rFonts w:ascii="Aptos Narrow" w:eastAsia="Microsoft YaHei" w:hAnsi="Aptos Narrow"/>
        </w:rPr>
        <w:t>I</w:t>
      </w:r>
      <w:bookmarkStart w:id="26" w:name="_Ref148096524"/>
      <w:r w:rsidRPr="008E2454">
        <w:rPr>
          <w:rFonts w:ascii="Aptos Narrow" w:eastAsia="Microsoft YaHei" w:hAnsi="Aptos Narrow"/>
        </w:rPr>
        <w:t>nBox App</w:t>
      </w:r>
      <w:r w:rsidR="00A40C8F" w:rsidRPr="008E2454">
        <w:rPr>
          <w:rFonts w:ascii="Aptos Narrow" w:eastAsia="Microsoft YaHei" w:hAnsi="Aptos Narrow"/>
        </w:rPr>
        <w:t>s</w:t>
      </w:r>
      <w:bookmarkEnd w:id="25"/>
      <w:bookmarkEnd w:id="26"/>
    </w:p>
    <w:p w14:paraId="20E8573F" w14:textId="2A9FF606" w:rsidR="006409CD" w:rsidRPr="008E2454"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8E2454">
        <w:rPr>
          <w:rFonts w:ascii="Aptos Narrow" w:hAnsi="Aptos Narrow"/>
        </w:rPr>
        <w:t xml:space="preserve">Download: </w:t>
      </w:r>
      <w:hyperlink r:id="rId75" w:history="1">
        <w:r w:rsidR="00E713BC" w:rsidRPr="008E2454">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124FA82D" w:rsidR="005B7E3F" w:rsidRPr="008E2454" w:rsidRDefault="005B7E3F" w:rsidP="00721D0B">
      <w:pPr>
        <w:pStyle w:val="ListParagraph"/>
        <w:snapToGrid w:val="0"/>
        <w:spacing w:line="360" w:lineRule="auto"/>
        <w:ind w:left="3402"/>
        <w:contextualSpacing w:val="0"/>
        <w:rPr>
          <w:rFonts w:ascii="Aptos Narrow" w:hAnsi="Aptos Narrow"/>
        </w:rPr>
      </w:pPr>
      <w:r w:rsidRPr="008E2454">
        <w:rPr>
          <w:rStyle w:val="Hyperlink"/>
          <w:rFonts w:ascii="Aptos Narrow" w:hAnsi="Aptos Narrow"/>
          <w:color w:val="auto"/>
          <w:u w:val="none"/>
        </w:rPr>
        <w:t xml:space="preserve">List of files: </w:t>
      </w:r>
      <w:hyperlink r:id="rId76" w:history="1">
        <w:r w:rsidRPr="008E2454">
          <w:rPr>
            <w:rStyle w:val="Hyperlink"/>
            <w:rFonts w:ascii="Aptos Narrow" w:hAnsi="Aptos Narrow"/>
            <w:u w:val="none"/>
          </w:rPr>
          <w:t>https://files.rg-adguard.net/file/81c83696-3f5f-0ab8-1c0f-fffb59921b41</w:t>
        </w:r>
      </w:hyperlink>
    </w:p>
    <w:p w14:paraId="38646081" w14:textId="519C7E57" w:rsidR="00835F28"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5F4943">
        <w:rPr>
          <w:rFonts w:ascii="Aptos Narrow" w:hAnsi="Aptos Narrow"/>
        </w:rPr>
        <w:t>Fix missing items</w:t>
      </w:r>
    </w:p>
    <w:p w14:paraId="7DD6F84C" w14:textId="77777777" w:rsidR="00835F28" w:rsidRDefault="00835F28" w:rsidP="00BD65FE">
      <w:pPr>
        <w:pStyle w:val="ListParagraph"/>
        <w:widowControl w:val="0"/>
        <w:numPr>
          <w:ilvl w:val="2"/>
          <w:numId w:val="45"/>
        </w:numPr>
        <w:spacing w:line="360" w:lineRule="auto"/>
        <w:ind w:left="4230" w:hanging="900"/>
        <w:contextualSpacing w:val="0"/>
        <w:rPr>
          <w:rFonts w:ascii="Aptos Narrow" w:hAnsi="Aptos Narrow"/>
        </w:rPr>
      </w:pPr>
      <w:r w:rsidRPr="00480DDB">
        <w:rPr>
          <w:rFonts w:ascii="Aptos Narrow" w:hAnsi="Aptos Narrow"/>
        </w:rPr>
        <w:t>Microsoft.GetHelp</w:t>
      </w:r>
    </w:p>
    <w:p w14:paraId="3B0067BB" w14:textId="194EFB35" w:rsidR="00835F28" w:rsidRPr="00627C18" w:rsidRDefault="005F4943" w:rsidP="00BD65FE">
      <w:pPr>
        <w:pStyle w:val="ListParagraph"/>
        <w:widowControl w:val="0"/>
        <w:numPr>
          <w:ilvl w:val="3"/>
          <w:numId w:val="45"/>
        </w:numPr>
        <w:spacing w:line="360" w:lineRule="auto"/>
        <w:ind w:left="5400" w:hanging="1170"/>
        <w:contextualSpacing w:val="0"/>
        <w:rPr>
          <w:rFonts w:ascii="Aptos Narrow" w:hAnsi="Aptos Narrow"/>
        </w:rPr>
      </w:pPr>
      <w:r w:rsidRPr="005F4943">
        <w:rPr>
          <w:rFonts w:ascii="Aptos Narrow" w:hAnsi="Aptos Narrow"/>
        </w:rPr>
        <w:t>Download from Microsoft's official subscription website:</w:t>
      </w:r>
      <w:r>
        <w:rPr>
          <w:rFonts w:ascii="Aptos Narrow" w:hAnsi="Aptos Narrow"/>
        </w:rPr>
        <w:t xml:space="preserve"> </w:t>
      </w:r>
      <w:r w:rsidR="00835F28" w:rsidRPr="00627C18">
        <w:rPr>
          <w:rFonts w:ascii="Aptos Narrow" w:hAnsi="Aptos Narrow"/>
          <w:color w:val="7030A0"/>
        </w:rPr>
        <w:t>26100.1.240331-1435.ge_release_amd64fre_InboxApps.iso</w:t>
      </w:r>
    </w:p>
    <w:p w14:paraId="19984EF9" w14:textId="5AB24F8A" w:rsidR="00835F28" w:rsidRPr="00B8062D" w:rsidRDefault="006D3B17" w:rsidP="00BD65FE">
      <w:pPr>
        <w:widowControl w:val="0"/>
        <w:spacing w:line="360" w:lineRule="auto"/>
        <w:ind w:left="5400"/>
        <w:rPr>
          <w:rFonts w:ascii="Aptos Narrow" w:hAnsi="Aptos Narrow"/>
        </w:rPr>
      </w:pPr>
      <w:r w:rsidRPr="008E2454">
        <w:rPr>
          <w:rFonts w:ascii="Aptos Narrow" w:hAnsi="Aptos Narrow"/>
        </w:rPr>
        <w:t>List of files</w:t>
      </w:r>
      <w:r>
        <w:rPr>
          <w:rFonts w:ascii="Aptos Narrow" w:hAnsi="Aptos Narrow"/>
        </w:rPr>
        <w:t xml:space="preserve">: </w:t>
      </w:r>
      <w:hyperlink r:id="rId77" w:history="1">
        <w:r w:rsidR="00835F28" w:rsidRPr="00B8062D">
          <w:rPr>
            <w:rStyle w:val="Hyperlink"/>
            <w:rFonts w:ascii="Aptos Narrow" w:hAnsi="Aptos Narrow"/>
            <w:u w:val="none"/>
          </w:rPr>
          <w:t>https://files.rg-adguard.net/file/88595d91-89e4-df54-5e04-f83f45c1f3d5</w:t>
        </w:r>
      </w:hyperlink>
    </w:p>
    <w:p w14:paraId="031A585D" w14:textId="6D5BE44F" w:rsidR="00835F28" w:rsidRDefault="00A930E6" w:rsidP="00BD65FE">
      <w:pPr>
        <w:pStyle w:val="ListParagraph"/>
        <w:widowControl w:val="0"/>
        <w:spacing w:before="720" w:line="360" w:lineRule="auto"/>
        <w:ind w:left="5400"/>
        <w:contextualSpacing w:val="0"/>
        <w:rPr>
          <w:rFonts w:ascii="Aptos Narrow" w:hAnsi="Aptos Narrow"/>
        </w:rPr>
      </w:pPr>
      <w:r w:rsidRPr="00A930E6">
        <w:rPr>
          <w:rFonts w:ascii="Aptos Narrow" w:hAnsi="Aptos Narrow"/>
        </w:rPr>
        <w:t xml:space="preserve">After the download is complete, double-click to open or unzip to any location, find the following files in the </w:t>
      </w:r>
      <w:r w:rsidRPr="00A930E6">
        <w:rPr>
          <w:rFonts w:ascii="Aptos Narrow" w:hAnsi="Aptos Narrow"/>
          <w:color w:val="7030A0"/>
        </w:rPr>
        <w:t>[ISO]:\Package</w:t>
      </w:r>
      <w:r w:rsidRPr="00A930E6">
        <w:rPr>
          <w:rFonts w:ascii="Aptos Narrow" w:hAnsi="Aptos Narrow"/>
        </w:rPr>
        <w:t xml:space="preserve"> directory, and copy them to the Desktop:</w:t>
      </w:r>
    </w:p>
    <w:p w14:paraId="24BC9A37" w14:textId="77777777" w:rsidR="00835F28" w:rsidRPr="004403E0" w:rsidRDefault="00835F28" w:rsidP="00BD65FE">
      <w:pPr>
        <w:pStyle w:val="ListParagraph"/>
        <w:widowControl w:val="0"/>
        <w:numPr>
          <w:ilvl w:val="4"/>
          <w:numId w:val="45"/>
        </w:numPr>
        <w:spacing w:line="360" w:lineRule="auto"/>
        <w:ind w:left="6660" w:hanging="1260"/>
        <w:contextualSpacing w:val="0"/>
        <w:rPr>
          <w:rFonts w:ascii="Aptos Narrow" w:hAnsi="Aptos Narrow"/>
          <w:color w:val="7030A0"/>
        </w:rPr>
      </w:pPr>
      <w:r w:rsidRPr="004403E0">
        <w:rPr>
          <w:rFonts w:ascii="Aptos Narrow" w:hAnsi="Aptos Narrow"/>
          <w:color w:val="7030A0"/>
        </w:rPr>
        <w:t>Microsoft.GetHelp_8wekyb3d8bbwe.appxbundle</w:t>
      </w:r>
    </w:p>
    <w:p w14:paraId="7274ECD2" w14:textId="6BB343E6" w:rsidR="00835F28" w:rsidRDefault="00A575E7" w:rsidP="00BD65FE">
      <w:pPr>
        <w:pStyle w:val="ListParagraph"/>
        <w:widowControl w:val="0"/>
        <w:numPr>
          <w:ilvl w:val="3"/>
          <w:numId w:val="45"/>
        </w:numPr>
        <w:spacing w:before="720" w:line="360" w:lineRule="auto"/>
        <w:ind w:left="5400" w:hanging="1080"/>
        <w:contextualSpacing w:val="0"/>
        <w:rPr>
          <w:rFonts w:ascii="Aptos Narrow" w:hAnsi="Aptos Narrow"/>
        </w:rPr>
      </w:pPr>
      <w:r w:rsidRPr="00A575E7">
        <w:rPr>
          <w:rFonts w:ascii="Aptos Narrow" w:hAnsi="Aptos Narrow"/>
        </w:rPr>
        <w:t>If the file cannot be obtained, please download it manually:</w:t>
      </w:r>
    </w:p>
    <w:p w14:paraId="0AAE3804" w14:textId="5D84AF08" w:rsidR="00835F28" w:rsidRDefault="00A575E7" w:rsidP="00BD65FE">
      <w:pPr>
        <w:pStyle w:val="ListParagraph"/>
        <w:widowControl w:val="0"/>
        <w:numPr>
          <w:ilvl w:val="4"/>
          <w:numId w:val="45"/>
        </w:numPr>
        <w:spacing w:line="360" w:lineRule="auto"/>
        <w:ind w:left="6750" w:hanging="1350"/>
        <w:contextualSpacing w:val="0"/>
        <w:rPr>
          <w:rFonts w:ascii="Aptos Narrow" w:hAnsi="Aptos Narrow"/>
        </w:rPr>
      </w:pPr>
      <w:r w:rsidRPr="00A575E7">
        <w:rPr>
          <w:rFonts w:ascii="Aptos Narrow" w:hAnsi="Aptos Narrow"/>
        </w:rPr>
        <w:t>Direct download</w:t>
      </w:r>
    </w:p>
    <w:p w14:paraId="58A7B184" w14:textId="3E77B4B4" w:rsidR="00835F28" w:rsidRPr="0085386B" w:rsidRDefault="00000000" w:rsidP="0085386B">
      <w:pPr>
        <w:pStyle w:val="ListParagraph"/>
        <w:widowControl w:val="0"/>
        <w:numPr>
          <w:ilvl w:val="0"/>
          <w:numId w:val="16"/>
        </w:numPr>
        <w:spacing w:line="360" w:lineRule="auto"/>
        <w:ind w:left="7114"/>
        <w:contextualSpacing w:val="0"/>
        <w:rPr>
          <w:rFonts w:ascii="Aptos Narrow" w:hAnsi="Aptos Narrow"/>
        </w:rPr>
      </w:pPr>
      <w:hyperlink r:id="rId78" w:history="1">
        <w:r w:rsidR="00835F28" w:rsidRPr="0085386B">
          <w:rPr>
            <w:rStyle w:val="Hyperlink"/>
            <w:rFonts w:ascii="Aptos Narrow" w:hAnsi="Aptos Narrow"/>
            <w:u w:val="none"/>
          </w:rPr>
          <w:t>https://github.com/ilikeyi/Solutions/raw/refs/heads/main/_Learn/Download.Package/Windows.11.24H2/Microsoft.GetHelp_8wekyb3d8bbwe.appxbundle</w:t>
        </w:r>
      </w:hyperlink>
    </w:p>
    <w:p w14:paraId="3451FA68" w14:textId="19160BBD" w:rsidR="00835F28" w:rsidRPr="00851274" w:rsidRDefault="00703CF1" w:rsidP="00BD65FE">
      <w:pPr>
        <w:pStyle w:val="ListParagraph"/>
        <w:widowControl w:val="0"/>
        <w:numPr>
          <w:ilvl w:val="4"/>
          <w:numId w:val="45"/>
        </w:numPr>
        <w:spacing w:before="720" w:line="360" w:lineRule="auto"/>
        <w:ind w:left="6750" w:hanging="1440"/>
        <w:contextualSpacing w:val="0"/>
        <w:rPr>
          <w:rFonts w:ascii="Aptos Narrow" w:hAnsi="Aptos Narrow"/>
        </w:rPr>
      </w:pPr>
      <w:r w:rsidRPr="00703CF1">
        <w:rPr>
          <w:rFonts w:ascii="Aptos Narrow" w:hAnsi="Aptos Narrow"/>
        </w:rPr>
        <w:t>Open the website:</w:t>
      </w:r>
      <w:r>
        <w:rPr>
          <w:rFonts w:ascii="Aptos Narrow" w:hAnsi="Aptos Narrow"/>
        </w:rPr>
        <w:t xml:space="preserve"> </w:t>
      </w:r>
      <w:hyperlink r:id="rId79" w:history="1">
        <w:r w:rsidR="00835F28" w:rsidRPr="00851274">
          <w:rPr>
            <w:rStyle w:val="Hyperlink"/>
            <w:rFonts w:ascii="Aptos Narrow" w:hAnsi="Aptos Narrow"/>
            <w:u w:val="none"/>
          </w:rPr>
          <w:t>https://store.rg-adguard.net</w:t>
        </w:r>
      </w:hyperlink>
    </w:p>
    <w:p w14:paraId="48003F5F" w14:textId="2350E828" w:rsidR="00835F28" w:rsidRPr="00851274"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703CF1">
        <w:rPr>
          <w:rFonts w:ascii="Aptos Narrow" w:hAnsi="Aptos Narrow"/>
        </w:rPr>
        <w:t>Search keywords:</w:t>
      </w:r>
      <w:r>
        <w:rPr>
          <w:rFonts w:ascii="Aptos Narrow" w:hAnsi="Aptos Narrow"/>
        </w:rPr>
        <w:t xml:space="preserve"> </w:t>
      </w:r>
      <w:r w:rsidR="00835F28" w:rsidRPr="008E1EB9">
        <w:rPr>
          <w:rFonts w:ascii="Aptos Narrow" w:hAnsi="Aptos Narrow"/>
          <w:color w:val="7030A0"/>
        </w:rPr>
        <w:t>https://www.microsoft.com/store/productId/</w:t>
      </w:r>
      <w:r w:rsidR="00835F28" w:rsidRPr="008E1EB9">
        <w:rPr>
          <w:rFonts w:ascii="Aptos Narrow" w:hAnsi="Aptos Narrow" w:cstheme="minorBidi"/>
          <w:color w:val="7030A0"/>
        </w:rPr>
        <w:t>9PKDZBMV1H3T</w:t>
      </w:r>
    </w:p>
    <w:p w14:paraId="4C8C0650" w14:textId="41FCC760" w:rsidR="00835F28"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703CF1">
        <w:rPr>
          <w:rFonts w:ascii="Aptos Narrow" w:hAnsi="Aptos Narrow"/>
        </w:rPr>
        <w:t>Search results:</w:t>
      </w:r>
      <w:r>
        <w:rPr>
          <w:rFonts w:ascii="Aptos Narrow" w:hAnsi="Aptos Narrow"/>
        </w:rPr>
        <w:t xml:space="preserve"> </w:t>
      </w:r>
      <w:r w:rsidR="00835F28" w:rsidRPr="00791A57">
        <w:rPr>
          <w:rFonts w:ascii="Aptos Narrow" w:hAnsi="Aptos Narrow"/>
          <w:color w:val="7030A0"/>
        </w:rPr>
        <w:t>Microsoft.GetHelp_10.2302.10601.0_neutral_~_8wekyb3d8bbwe.AppxBundle</w:t>
      </w:r>
    </w:p>
    <w:p w14:paraId="32DB0CFF" w14:textId="3903AE1A" w:rsidR="00835F28" w:rsidRPr="00851274" w:rsidRDefault="00350B0F" w:rsidP="00BD65FE">
      <w:pPr>
        <w:pStyle w:val="ListParagraph"/>
        <w:widowControl w:val="0"/>
        <w:numPr>
          <w:ilvl w:val="5"/>
          <w:numId w:val="45"/>
        </w:numPr>
        <w:spacing w:line="360" w:lineRule="auto"/>
        <w:ind w:left="8100" w:hanging="1350"/>
        <w:contextualSpacing w:val="0"/>
        <w:rPr>
          <w:rFonts w:ascii="Aptos Narrow" w:hAnsi="Aptos Narrow"/>
        </w:rPr>
      </w:pPr>
      <w:r w:rsidRPr="00350B0F">
        <w:rPr>
          <w:rFonts w:ascii="Aptos Narrow" w:hAnsi="Aptos Narrow"/>
        </w:rPr>
        <w:t>After downloading, save it to the "</w:t>
      </w:r>
      <w:r w:rsidRPr="00350B0F">
        <w:rPr>
          <w:rFonts w:ascii="Aptos Narrow" w:hAnsi="Aptos Narrow"/>
          <w:color w:val="7030A0"/>
        </w:rPr>
        <w:t>Desktop</w:t>
      </w:r>
      <w:r w:rsidRPr="00350B0F">
        <w:rPr>
          <w:rFonts w:ascii="Aptos Narrow" w:hAnsi="Aptos Narrow"/>
        </w:rPr>
        <w:t>" and rename it:</w:t>
      </w:r>
      <w:r>
        <w:rPr>
          <w:rFonts w:ascii="Aptos Narrow" w:hAnsi="Aptos Narrow"/>
        </w:rPr>
        <w:t xml:space="preserve"> </w:t>
      </w:r>
      <w:r w:rsidR="00835F28" w:rsidRPr="00B26B4B">
        <w:rPr>
          <w:rFonts w:ascii="Aptos Narrow" w:hAnsi="Aptos Narrow"/>
          <w:color w:val="7030A0"/>
        </w:rPr>
        <w:t xml:space="preserve">Microsoft.GetHelp_8wekyb3d8bbwe.appxbundle </w:t>
      </w:r>
    </w:p>
    <w:p w14:paraId="188E55A0" w14:textId="548083AE" w:rsidR="00835F28" w:rsidRPr="00851274" w:rsidRDefault="00350B0F" w:rsidP="00BD65FE">
      <w:pPr>
        <w:pStyle w:val="ListParagraph"/>
        <w:widowControl w:val="0"/>
        <w:spacing w:before="720" w:line="360" w:lineRule="auto"/>
        <w:ind w:left="4230"/>
        <w:contextualSpacing w:val="0"/>
        <w:rPr>
          <w:rFonts w:ascii="Aptos Narrow" w:hAnsi="Aptos Narrow"/>
          <w:color w:val="FF0000"/>
        </w:rPr>
      </w:pPr>
      <w:r>
        <w:rPr>
          <w:rFonts w:ascii="Aptos Narrow" w:hAnsi="Aptos Narrow"/>
          <w:color w:val="FF0000"/>
        </w:rPr>
        <w:t>W</w:t>
      </w:r>
      <w:r w:rsidRPr="00350B0F">
        <w:rPr>
          <w:rFonts w:ascii="Aptos Narrow" w:hAnsi="Aptos Narrow"/>
          <w:color w:val="FF0000"/>
        </w:rPr>
        <w:t>arning</w:t>
      </w:r>
    </w:p>
    <w:p w14:paraId="27779D70" w14:textId="215852C0" w:rsidR="00835F28" w:rsidRPr="00A575E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A575E7">
        <w:rPr>
          <w:rFonts w:ascii="Aptos Narrow" w:hAnsi="Aptos Narrow"/>
        </w:rPr>
        <w:lastRenderedPageBreak/>
        <w:t xml:space="preserve">The installation version number of </w:t>
      </w:r>
      <w:r w:rsidRPr="00A575E7">
        <w:rPr>
          <w:rFonts w:ascii="Aptos Narrow" w:hAnsi="Aptos Narrow"/>
          <w:color w:val="7030A0"/>
        </w:rPr>
        <w:t>Microsoft.GetHelp_8wekyb3d8bbwe.appxbundle</w:t>
      </w:r>
      <w:r w:rsidRPr="00A575E7">
        <w:rPr>
          <w:rFonts w:ascii="Aptos Narrow" w:hAnsi="Aptos Narrow"/>
        </w:rPr>
        <w:t xml:space="preserve"> provided in the </w:t>
      </w:r>
      <w:r w:rsidRPr="00A575E7">
        <w:rPr>
          <w:rFonts w:ascii="Aptos Narrow" w:hAnsi="Aptos Narrow"/>
          <w:color w:val="7030A0"/>
        </w:rPr>
        <w:t>26100.1742.240904-1906.ge_release_svc_prod1_amd64fre_InboxApps.iso</w:t>
      </w:r>
      <w:r w:rsidRPr="00A575E7">
        <w:rPr>
          <w:rFonts w:ascii="Aptos Narrow" w:hAnsi="Aptos Narrow"/>
        </w:rPr>
        <w:t xml:space="preserve"> file is: </w:t>
      </w:r>
      <w:r w:rsidRPr="00A575E7">
        <w:rPr>
          <w:rFonts w:ascii="Aptos Narrow" w:hAnsi="Aptos Narrow"/>
          <w:color w:val="00B050"/>
        </w:rPr>
        <w:t>10.2407.22193.0</w:t>
      </w:r>
      <w:r w:rsidRPr="00A575E7">
        <w:rPr>
          <w:rFonts w:ascii="Aptos Narrow" w:hAnsi="Aptos Narrow"/>
        </w:rPr>
        <w:t>. After installing this version number, it cannot run normally.</w:t>
      </w:r>
    </w:p>
    <w:p w14:paraId="32DFA203" w14:textId="12FE4DDE" w:rsidR="00835F28" w:rsidRPr="00A575E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A575E7">
        <w:rPr>
          <w:rFonts w:ascii="Aptos Narrow" w:hAnsi="Aptos Narrow"/>
        </w:rPr>
        <w:t xml:space="preserve">The version number provided in the initial version of </w:t>
      </w:r>
      <w:r w:rsidRPr="00A575E7">
        <w:rPr>
          <w:rFonts w:ascii="Aptos Narrow" w:hAnsi="Aptos Narrow"/>
          <w:color w:val="7030A0"/>
        </w:rPr>
        <w:t>Windows 11 24H2 26100.1742</w:t>
      </w:r>
      <w:r w:rsidRPr="00A575E7">
        <w:rPr>
          <w:rFonts w:ascii="Aptos Narrow" w:hAnsi="Aptos Narrow"/>
        </w:rPr>
        <w:t xml:space="preserve"> is: </w:t>
      </w:r>
      <w:r w:rsidRPr="00A575E7">
        <w:rPr>
          <w:rFonts w:ascii="Aptos Narrow" w:hAnsi="Aptos Narrow"/>
          <w:color w:val="00B050"/>
        </w:rPr>
        <w:t>10.2302.10601.0</w:t>
      </w:r>
      <w:r w:rsidRPr="00A575E7">
        <w:rPr>
          <w:rFonts w:ascii="Aptos Narrow" w:hAnsi="Aptos Narrow"/>
        </w:rPr>
        <w:t>. Installing this version number can run normally.</w:t>
      </w:r>
    </w:p>
    <w:p w14:paraId="48571C24" w14:textId="77777777" w:rsidR="00835F28" w:rsidRPr="00851274" w:rsidRDefault="00835F28" w:rsidP="00581181">
      <w:pPr>
        <w:pStyle w:val="ListParagraph"/>
        <w:widowControl w:val="0"/>
        <w:numPr>
          <w:ilvl w:val="2"/>
          <w:numId w:val="45"/>
        </w:numPr>
        <w:spacing w:before="720" w:line="360" w:lineRule="auto"/>
        <w:ind w:left="4230" w:hanging="900"/>
        <w:contextualSpacing w:val="0"/>
        <w:rPr>
          <w:rFonts w:ascii="Aptos Narrow" w:hAnsi="Aptos Narrow"/>
        </w:rPr>
      </w:pPr>
      <w:r w:rsidRPr="0071507C">
        <w:rPr>
          <w:rFonts w:ascii="Aptos Narrow" w:hAnsi="Aptos Narrow"/>
        </w:rPr>
        <w:t>Microsoft.HEVCVideoExtension</w:t>
      </w:r>
    </w:p>
    <w:p w14:paraId="50DF5CC1" w14:textId="30EE7739" w:rsidR="00835F28" w:rsidRPr="00A575E7" w:rsidRDefault="00A575E7" w:rsidP="00BD65FE">
      <w:pPr>
        <w:pStyle w:val="ListParagraph"/>
        <w:widowControl w:val="0"/>
        <w:spacing w:line="360" w:lineRule="auto"/>
        <w:ind w:left="4230"/>
        <w:contextualSpacing w:val="0"/>
        <w:rPr>
          <w:rFonts w:ascii="Aptos Narrow" w:hAnsi="Aptos Narrow"/>
        </w:rPr>
      </w:pPr>
      <w:r w:rsidRPr="00A575E7">
        <w:rPr>
          <w:rFonts w:ascii="Aptos Narrow" w:hAnsi="Aptos Narrow"/>
          <w:color w:val="7030A0"/>
        </w:rPr>
        <w:t>26100.1742.240904-1906.ge_release_svc_prod1_amd64fre_InboxApps.iso</w:t>
      </w:r>
      <w:r w:rsidRPr="00A575E7">
        <w:rPr>
          <w:rFonts w:ascii="Aptos Narrow" w:hAnsi="Aptos Narrow"/>
        </w:rPr>
        <w:t xml:space="preserve"> does not contain the </w:t>
      </w:r>
      <w:r w:rsidRPr="00A575E7">
        <w:rPr>
          <w:rFonts w:ascii="Aptos Narrow" w:hAnsi="Aptos Narrow"/>
          <w:color w:val="7030A0"/>
        </w:rPr>
        <w:t>Microsoft.HEVCVideoExtension_8wekyb3d8bbwe.appxbundle</w:t>
      </w:r>
      <w:r w:rsidRPr="00A575E7">
        <w:rPr>
          <w:rFonts w:ascii="Aptos Narrow" w:hAnsi="Aptos Narrow"/>
        </w:rPr>
        <w:t xml:space="preserve"> installation package file, which can be obtained in the following ways:</w:t>
      </w:r>
    </w:p>
    <w:p w14:paraId="23F6437D" w14:textId="23F99AD6" w:rsidR="00835F28" w:rsidRPr="00286FB8" w:rsidRDefault="00A575E7" w:rsidP="00BD65FE">
      <w:pPr>
        <w:pStyle w:val="ListParagraph"/>
        <w:widowControl w:val="0"/>
        <w:numPr>
          <w:ilvl w:val="3"/>
          <w:numId w:val="45"/>
        </w:numPr>
        <w:spacing w:line="360" w:lineRule="auto"/>
        <w:ind w:left="5310" w:hanging="1080"/>
        <w:contextualSpacing w:val="0"/>
        <w:rPr>
          <w:rFonts w:ascii="Aptos Narrow" w:hAnsi="Aptos Narrow"/>
        </w:rPr>
      </w:pPr>
      <w:r w:rsidRPr="00A575E7">
        <w:rPr>
          <w:rFonts w:ascii="Aptos Narrow" w:hAnsi="Aptos Narrow"/>
        </w:rPr>
        <w:t>Download from Microsoft's official subscription website:</w:t>
      </w:r>
      <w:r>
        <w:rPr>
          <w:rFonts w:ascii="Aptos Narrow" w:hAnsi="Aptos Narrow"/>
        </w:rPr>
        <w:t xml:space="preserve"> </w:t>
      </w:r>
      <w:r w:rsidR="00835F28" w:rsidRPr="00286FB8">
        <w:rPr>
          <w:rFonts w:ascii="Aptos Narrow" w:hAnsi="Aptos Narrow"/>
          <w:color w:val="7030A0"/>
        </w:rPr>
        <w:t>X23-75752_HEVCappxbundle.img</w:t>
      </w:r>
    </w:p>
    <w:p w14:paraId="3987D10D" w14:textId="3F2AEBCA" w:rsidR="00835F28" w:rsidRPr="00385E8C" w:rsidRDefault="006D3B17" w:rsidP="00BD65FE">
      <w:pPr>
        <w:pStyle w:val="ListParagraph"/>
        <w:widowControl w:val="0"/>
        <w:spacing w:line="360" w:lineRule="auto"/>
        <w:ind w:left="5310"/>
        <w:contextualSpacing w:val="0"/>
        <w:rPr>
          <w:rFonts w:ascii="Aptos Narrow" w:hAnsi="Aptos Narrow"/>
        </w:rPr>
      </w:pPr>
      <w:r w:rsidRPr="008E2454">
        <w:rPr>
          <w:rFonts w:ascii="Aptos Narrow" w:hAnsi="Aptos Narrow"/>
        </w:rPr>
        <w:t>List of files</w:t>
      </w:r>
      <w:r>
        <w:rPr>
          <w:rFonts w:ascii="Aptos Narrow" w:hAnsi="Aptos Narrow"/>
        </w:rPr>
        <w:t xml:space="preserve">: </w:t>
      </w:r>
      <w:hyperlink r:id="rId80" w:history="1">
        <w:r w:rsidR="00835F28" w:rsidRPr="00385E8C">
          <w:rPr>
            <w:rStyle w:val="Hyperlink"/>
            <w:rFonts w:ascii="Aptos Narrow" w:hAnsi="Aptos Narrow"/>
            <w:u w:val="none"/>
          </w:rPr>
          <w:t>https://files.rg-adguard.net/file/d6624138-77bb-13c1-9766-47b6b5e5864b</w:t>
        </w:r>
      </w:hyperlink>
    </w:p>
    <w:p w14:paraId="2A6BB3DE" w14:textId="115F27B0" w:rsidR="00835F28" w:rsidRPr="00851274" w:rsidRDefault="00A575E7" w:rsidP="00BD65FE">
      <w:pPr>
        <w:pStyle w:val="ListParagraph"/>
        <w:widowControl w:val="0"/>
        <w:numPr>
          <w:ilvl w:val="4"/>
          <w:numId w:val="45"/>
        </w:numPr>
        <w:spacing w:before="720" w:line="360" w:lineRule="auto"/>
        <w:ind w:left="6570" w:hanging="1260"/>
        <w:contextualSpacing w:val="0"/>
        <w:rPr>
          <w:rFonts w:ascii="Aptos Narrow" w:hAnsi="Aptos Narrow"/>
        </w:rPr>
      </w:pPr>
      <w:r w:rsidRPr="00A575E7">
        <w:rPr>
          <w:rFonts w:ascii="Aptos Narrow" w:hAnsi="Aptos Narrow"/>
        </w:rPr>
        <w:t xml:space="preserve">After the download is complete, double-click to open or unzip to any location. There will be a file named </w:t>
      </w:r>
      <w:r w:rsidRPr="00A575E7">
        <w:rPr>
          <w:rFonts w:ascii="Aptos Narrow" w:hAnsi="Aptos Narrow"/>
          <w:color w:val="7030A0"/>
        </w:rPr>
        <w:t>latest_Microsoft.HEVCVideoExtension_8wekyb3d8bbwe.appxbundle.zip</w:t>
      </w:r>
      <w:r w:rsidRPr="00A575E7">
        <w:rPr>
          <w:rFonts w:ascii="Aptos Narrow" w:hAnsi="Aptos Narrow"/>
        </w:rPr>
        <w:t>.</w:t>
      </w:r>
    </w:p>
    <w:p w14:paraId="00E024D1" w14:textId="319CC958" w:rsidR="00835F28" w:rsidRPr="00851274"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A575E7">
        <w:rPr>
          <w:rFonts w:ascii="Aptos Narrow" w:hAnsi="Aptos Narrow"/>
        </w:rPr>
        <w:t xml:space="preserve">Unzip </w:t>
      </w:r>
      <w:r w:rsidRPr="00A575E7">
        <w:rPr>
          <w:rFonts w:ascii="Aptos Narrow" w:hAnsi="Aptos Narrow"/>
          <w:color w:val="7030A0"/>
        </w:rPr>
        <w:t>latest_Microsoft.HEVCVideoExtension_8wekyb3d8bbwe.appxbundle.zip</w:t>
      </w:r>
      <w:r w:rsidRPr="00A575E7">
        <w:rPr>
          <w:rFonts w:ascii="Aptos Narrow" w:hAnsi="Aptos Narrow"/>
        </w:rPr>
        <w:t xml:space="preserve"> to the </w:t>
      </w:r>
      <w:r w:rsidRPr="00A575E7">
        <w:rPr>
          <w:rFonts w:ascii="Aptos Narrow" w:hAnsi="Aptos Narrow"/>
          <w:color w:val="7030A0"/>
        </w:rPr>
        <w:t>Desktop</w:t>
      </w:r>
    </w:p>
    <w:p w14:paraId="31F11F3F" w14:textId="5463C67C" w:rsidR="00835F28" w:rsidRPr="00851274"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A575E7">
        <w:rPr>
          <w:rFonts w:ascii="Aptos Narrow" w:hAnsi="Aptos Narrow"/>
        </w:rPr>
        <w:t>After decompression, you will get the following files:</w:t>
      </w:r>
      <w:r>
        <w:rPr>
          <w:rFonts w:ascii="Aptos Narrow" w:hAnsi="Aptos Narrow"/>
        </w:rPr>
        <w:t xml:space="preserve"> </w:t>
      </w:r>
    </w:p>
    <w:p w14:paraId="0A488C02"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15a6383d188a454ca98e15931ce48dc4_License1.xml</w:t>
      </w:r>
    </w:p>
    <w:p w14:paraId="1C2FD8B8"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Microsoft.HEVCVideoExtension_8wekyb3d8bbwe.appxbundle</w:t>
      </w:r>
    </w:p>
    <w:p w14:paraId="7299DE93"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AUMIDs.txt</w:t>
      </w:r>
    </w:p>
    <w:p w14:paraId="13FC99CA" w14:textId="77777777" w:rsidR="00835F28" w:rsidRPr="00851274"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851274">
        <w:rPr>
          <w:rFonts w:ascii="Aptos Narrow" w:hAnsi="Aptos Narrow"/>
          <w:color w:val="7030A0"/>
        </w:rPr>
        <w:t>MPAP_15a6383d188a454ca98e15931ce48dc4_001.provxml</w:t>
      </w:r>
    </w:p>
    <w:p w14:paraId="5CA4974C" w14:textId="7C34DC17" w:rsidR="00835F28" w:rsidRDefault="00A575E7" w:rsidP="00BD65FE">
      <w:pPr>
        <w:pStyle w:val="ListParagraph"/>
        <w:widowControl w:val="0"/>
        <w:numPr>
          <w:ilvl w:val="3"/>
          <w:numId w:val="45"/>
        </w:numPr>
        <w:spacing w:before="720" w:line="360" w:lineRule="auto"/>
        <w:ind w:left="5310" w:hanging="1080"/>
        <w:contextualSpacing w:val="0"/>
        <w:rPr>
          <w:rFonts w:ascii="Aptos Narrow" w:hAnsi="Aptos Narrow"/>
        </w:rPr>
      </w:pPr>
      <w:r w:rsidRPr="00A575E7">
        <w:rPr>
          <w:rFonts w:ascii="Aptos Narrow" w:hAnsi="Aptos Narrow"/>
        </w:rPr>
        <w:t>If the file cannot be obtained, please download it manually:</w:t>
      </w:r>
    </w:p>
    <w:p w14:paraId="314D324D" w14:textId="77777777" w:rsidR="00835F28"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E85EDA">
        <w:rPr>
          <w:rFonts w:ascii="Aptos Narrow" w:hAnsi="Aptos Narrow"/>
        </w:rPr>
        <w:t>Microsoft.HEVCVideoExtension_8wekyb3d8bbwe.appxbundle</w:t>
      </w:r>
    </w:p>
    <w:p w14:paraId="798F78D4" w14:textId="18E4DDBB" w:rsidR="00835F28"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A575E7">
        <w:rPr>
          <w:rFonts w:ascii="Aptos Narrow" w:hAnsi="Aptos Narrow"/>
        </w:rPr>
        <w:t>Direct download</w:t>
      </w:r>
    </w:p>
    <w:p w14:paraId="101B5A73" w14:textId="7DD5DF03" w:rsidR="00835F28" w:rsidRPr="008263D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1" w:history="1">
        <w:r w:rsidR="00835F28" w:rsidRPr="008263D0">
          <w:rPr>
            <w:rStyle w:val="Hyperlink"/>
            <w:rFonts w:ascii="Aptos Narrow" w:hAnsi="Aptos Narrow"/>
            <w:u w:val="none"/>
          </w:rPr>
          <w:t>https://github.com/ilikeyi/Solutions/raw/refs/heads/main/_Learn/Download.Package/Windows.11.24H2/Microsoft.HEVCVideoExtension_8wekyb3d8bbwe.appxbundle</w:t>
        </w:r>
      </w:hyperlink>
    </w:p>
    <w:p w14:paraId="0469A3F4" w14:textId="02BB6010" w:rsidR="00835F28" w:rsidRPr="008263D0"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2" w:history="1">
        <w:r w:rsidR="00835F28" w:rsidRPr="008263D0">
          <w:rPr>
            <w:rStyle w:val="Hyperlink"/>
            <w:rFonts w:ascii="Aptos Narrow" w:hAnsi="Aptos Narrow"/>
            <w:u w:val="none"/>
          </w:rPr>
          <w:t>https://archive.org/download/microsoft.-hevcvideo-extension-2.0.61931.0-neutral-8wekyb-3d-8bbwe_20231114/Microsoft.HEVCVideoExtension_2.0.61931.0_neutral_~_8wekyb3d8bbwe.zip</w:t>
        </w:r>
      </w:hyperlink>
    </w:p>
    <w:p w14:paraId="63C387A1" w14:textId="0541B2DE" w:rsidR="00835F28" w:rsidRDefault="00A575E7" w:rsidP="008263D0">
      <w:pPr>
        <w:pStyle w:val="ListParagraph"/>
        <w:widowControl w:val="0"/>
        <w:spacing w:line="360" w:lineRule="auto"/>
        <w:ind w:left="8366"/>
        <w:contextualSpacing w:val="0"/>
        <w:rPr>
          <w:rFonts w:ascii="Aptos Narrow" w:hAnsi="Aptos Narrow"/>
        </w:rPr>
      </w:pPr>
      <w:r w:rsidRPr="00A575E7">
        <w:rPr>
          <w:rFonts w:ascii="Aptos Narrow" w:hAnsi="Aptos Narrow"/>
        </w:rPr>
        <w:t>After downloading, save it to the "</w:t>
      </w:r>
      <w:r w:rsidRPr="00A575E7">
        <w:rPr>
          <w:rFonts w:ascii="Aptos Narrow" w:hAnsi="Aptos Narrow"/>
          <w:color w:val="7030A0"/>
        </w:rPr>
        <w:t>Desktop</w:t>
      </w:r>
      <w:r w:rsidRPr="00A575E7">
        <w:rPr>
          <w:rFonts w:ascii="Aptos Narrow" w:hAnsi="Aptos Narrow"/>
        </w:rPr>
        <w:t xml:space="preserve">" and unzip it to get the file: </w:t>
      </w:r>
      <w:r w:rsidRPr="00A575E7">
        <w:rPr>
          <w:rFonts w:ascii="Aptos Narrow" w:hAnsi="Aptos Narrow"/>
          <w:color w:val="7030A0"/>
        </w:rPr>
        <w:t>Microsoft.HEVCVideoExtension_2.0.61931.0_neutral_~_8wekyb3d8bbwe.AppxBundle</w:t>
      </w:r>
      <w:r w:rsidRPr="00A575E7">
        <w:rPr>
          <w:rFonts w:ascii="Aptos Narrow" w:hAnsi="Aptos Narrow"/>
        </w:rPr>
        <w:t>, rename it:</w:t>
      </w:r>
      <w:r>
        <w:rPr>
          <w:rFonts w:ascii="Aptos Narrow" w:hAnsi="Aptos Narrow"/>
        </w:rPr>
        <w:t xml:space="preserve"> </w:t>
      </w:r>
      <w:r w:rsidR="00835F28" w:rsidRPr="00286FB8">
        <w:rPr>
          <w:rFonts w:ascii="Aptos Narrow" w:hAnsi="Aptos Narrow"/>
          <w:color w:val="7030A0"/>
        </w:rPr>
        <w:t>Microsoft.HEVCVideoExtension_8wekyb3d8bbwe.appxbundle</w:t>
      </w:r>
    </w:p>
    <w:p w14:paraId="5F3709F9" w14:textId="4ABDE13C" w:rsidR="00835F28" w:rsidRPr="00851274"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350B0F">
        <w:rPr>
          <w:rFonts w:ascii="Aptos Narrow" w:hAnsi="Aptos Narrow"/>
        </w:rPr>
        <w:t>Open the website:</w:t>
      </w:r>
      <w:r>
        <w:rPr>
          <w:rFonts w:ascii="Aptos Narrow" w:hAnsi="Aptos Narrow"/>
        </w:rPr>
        <w:t xml:space="preserve"> </w:t>
      </w:r>
      <w:hyperlink r:id="rId83" w:history="1">
        <w:r w:rsidR="00835F28" w:rsidRPr="00851274">
          <w:rPr>
            <w:rStyle w:val="Hyperlink"/>
            <w:rFonts w:ascii="Aptos Narrow" w:hAnsi="Aptos Narrow"/>
            <w:u w:val="none"/>
          </w:rPr>
          <w:t>https://store.rg-adguard.net</w:t>
        </w:r>
      </w:hyperlink>
    </w:p>
    <w:p w14:paraId="5D86712B" w14:textId="23B9471E" w:rsidR="00835F28" w:rsidRPr="00851274"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350B0F">
        <w:rPr>
          <w:rFonts w:ascii="Aptos Narrow" w:hAnsi="Aptos Narrow"/>
        </w:rPr>
        <w:t>Search keywords:</w:t>
      </w:r>
      <w:r>
        <w:rPr>
          <w:rFonts w:ascii="Aptos Narrow" w:hAnsi="Aptos Narrow"/>
        </w:rPr>
        <w:t xml:space="preserve"> </w:t>
      </w:r>
      <w:r w:rsidR="00835F28" w:rsidRPr="00851274">
        <w:rPr>
          <w:rFonts w:ascii="Aptos Narrow" w:hAnsi="Aptos Narrow"/>
          <w:color w:val="7030A0"/>
        </w:rPr>
        <w:t>https://www.microsoft.com/store/productId/9N4WGH0Z6VHQ</w:t>
      </w:r>
    </w:p>
    <w:p w14:paraId="09B0650D" w14:textId="73665F8C" w:rsidR="00835F28" w:rsidRPr="00851274"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350B0F">
        <w:rPr>
          <w:rFonts w:ascii="Aptos Narrow" w:hAnsi="Aptos Narrow"/>
        </w:rPr>
        <w:lastRenderedPageBreak/>
        <w:t>Search results:</w:t>
      </w:r>
      <w:r>
        <w:rPr>
          <w:rFonts w:ascii="Aptos Narrow" w:hAnsi="Aptos Narrow"/>
        </w:rPr>
        <w:t xml:space="preserve"> </w:t>
      </w:r>
      <w:r w:rsidR="00835F28" w:rsidRPr="00851274">
        <w:rPr>
          <w:rFonts w:ascii="Aptos Narrow" w:hAnsi="Aptos Narrow"/>
          <w:color w:val="7030A0"/>
        </w:rPr>
        <w:t>Microsoft.HEVCVideoExtension_</w:t>
      </w:r>
      <w:r w:rsidR="00835F28" w:rsidRPr="00851274">
        <w:rPr>
          <w:rFonts w:ascii="Aptos Narrow" w:hAnsi="Aptos Narrow" w:hint="eastAsia"/>
          <w:color w:val="7030A0"/>
        </w:rPr>
        <w:t>*</w:t>
      </w:r>
      <w:r w:rsidR="00835F28" w:rsidRPr="00851274">
        <w:rPr>
          <w:rFonts w:ascii="Aptos Narrow" w:hAnsi="Aptos Narrow"/>
          <w:color w:val="7030A0"/>
        </w:rPr>
        <w:t>.appxbundle</w:t>
      </w:r>
    </w:p>
    <w:p w14:paraId="4F2162D0" w14:textId="2B6C5000" w:rsidR="00835F28" w:rsidRPr="00851274"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350B0F">
        <w:rPr>
          <w:rFonts w:ascii="Aptos Narrow" w:hAnsi="Aptos Narrow"/>
        </w:rPr>
        <w:t>After downloading, save it to the "</w:t>
      </w:r>
      <w:r w:rsidRPr="00350B0F">
        <w:rPr>
          <w:rFonts w:ascii="Aptos Narrow" w:hAnsi="Aptos Narrow"/>
          <w:color w:val="7030A0"/>
        </w:rPr>
        <w:t>Desktop</w:t>
      </w:r>
      <w:r w:rsidRPr="00350B0F">
        <w:rPr>
          <w:rFonts w:ascii="Aptos Narrow" w:hAnsi="Aptos Narrow"/>
        </w:rPr>
        <w:t>" and rename it:</w:t>
      </w:r>
      <w:r>
        <w:rPr>
          <w:rFonts w:ascii="Aptos Narrow" w:hAnsi="Aptos Narrow"/>
        </w:rPr>
        <w:t xml:space="preserve"> </w:t>
      </w:r>
      <w:r w:rsidR="00835F28" w:rsidRPr="00851274">
        <w:rPr>
          <w:rFonts w:ascii="Aptos Narrow" w:hAnsi="Aptos Narrow"/>
          <w:color w:val="7030A0"/>
        </w:rPr>
        <w:t>Microsoft.HEVCVideoExtension_8wekyb3d8bbwe.appxbundle</w:t>
      </w:r>
    </w:p>
    <w:p w14:paraId="4ED89D27" w14:textId="73859D17" w:rsidR="00835F28" w:rsidRPr="00851274"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Pr>
          <w:rFonts w:ascii="Aptos Narrow" w:hAnsi="Aptos Narrow"/>
        </w:rPr>
        <w:t>L</w:t>
      </w:r>
      <w:r w:rsidRPr="00350B0F">
        <w:rPr>
          <w:rFonts w:ascii="Aptos Narrow" w:hAnsi="Aptos Narrow"/>
        </w:rPr>
        <w:t>icense</w:t>
      </w:r>
    </w:p>
    <w:p w14:paraId="6711C7F8" w14:textId="23DB0DD3" w:rsidR="00835F28" w:rsidRPr="00851274"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350B0F">
        <w:rPr>
          <w:rFonts w:ascii="Aptos Narrow" w:hAnsi="Aptos Narrow"/>
        </w:rPr>
        <w:t>Pre-saved licenses</w:t>
      </w:r>
      <w:r w:rsidR="00835F28" w:rsidRPr="00851274">
        <w:rPr>
          <w:rFonts w:ascii="Aptos Narrow" w:hAnsi="Aptos Narrow" w:hint="eastAsia"/>
        </w:rPr>
        <w:t xml:space="preserve"> </w:t>
      </w:r>
    </w:p>
    <w:p w14:paraId="30315707" w14:textId="0F61ED79" w:rsidR="00835F28" w:rsidRPr="00851274" w:rsidRDefault="00350B0F" w:rsidP="00606808">
      <w:pPr>
        <w:pStyle w:val="ListParagraph"/>
        <w:widowControl w:val="0"/>
        <w:spacing w:line="360" w:lineRule="auto"/>
        <w:ind w:left="7830"/>
        <w:contextualSpacing w:val="0"/>
        <w:rPr>
          <w:rFonts w:ascii="Aptos Narrow" w:hAnsi="Aptos Narrow"/>
        </w:rPr>
      </w:pPr>
      <w:r w:rsidRPr="00350B0F">
        <w:rPr>
          <w:rFonts w:ascii="Aptos Narrow" w:hAnsi="Aptos Narrow"/>
        </w:rPr>
        <w:t xml:space="preserve">Copy </w:t>
      </w:r>
      <w:r w:rsidRPr="00350B0F">
        <w:rPr>
          <w:rFonts w:ascii="Aptos Narrow" w:hAnsi="Aptos Narrow"/>
          <w:color w:val="7030A0"/>
        </w:rPr>
        <w:t>{location}:\YiSolutions\_Learn\Packaging.tutorial\OS.11\24H2\Expand\License\15a6383d188a454ca98e15931ce48dc4_License1.xml</w:t>
      </w:r>
      <w:r w:rsidRPr="00350B0F">
        <w:rPr>
          <w:rFonts w:ascii="Aptos Narrow" w:hAnsi="Aptos Narrow"/>
        </w:rPr>
        <w:t xml:space="preserve"> to the desktop. If it is not available locally, download it online.</w:t>
      </w:r>
    </w:p>
    <w:p w14:paraId="6FE46A87" w14:textId="08A51F62" w:rsidR="00835F28" w:rsidRPr="00851274"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350B0F">
        <w:rPr>
          <w:rFonts w:ascii="Aptos Narrow" w:hAnsi="Aptos Narrow"/>
        </w:rPr>
        <w:t>After downloading the file through the online download link, save it to the desktop</w:t>
      </w:r>
    </w:p>
    <w:p w14:paraId="28D7A5B8" w14:textId="6D8CFEBF" w:rsidR="00835F28" w:rsidRPr="00851274" w:rsidRDefault="00000000" w:rsidP="00606808">
      <w:pPr>
        <w:pStyle w:val="ListParagraph"/>
        <w:widowControl w:val="0"/>
        <w:spacing w:line="360" w:lineRule="auto"/>
        <w:ind w:left="7830"/>
        <w:contextualSpacing w:val="0"/>
        <w:rPr>
          <w:rFonts w:ascii="Aptos Narrow" w:hAnsi="Aptos Narrow"/>
          <w:color w:val="0563C1" w:themeColor="hyperlink"/>
        </w:rPr>
      </w:pPr>
      <w:hyperlink r:id="rId84" w:history="1">
        <w:r w:rsidR="00835F28">
          <w:rPr>
            <w:rStyle w:val="Hyperlink"/>
            <w:rFonts w:ascii="Aptos Narrow" w:hAnsi="Aptos Narrow"/>
            <w:u w:val="none"/>
          </w:rPr>
          <w:t>https://github.com/ilikeyi/Solutions/raw/refs/heads/main/_Learn/Download.Package/Windows.11.24H2/15a6383d188a454ca98e15931ce48dc4_License1.xml</w:t>
        </w:r>
      </w:hyperlink>
    </w:p>
    <w:p w14:paraId="563B7A67" w14:textId="77777777" w:rsidR="00EE4C1D" w:rsidRPr="008E2454"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8E2454">
        <w:rPr>
          <w:rFonts w:ascii="Aptos Narrow" w:hAnsi="Aptos Narrow"/>
        </w:rPr>
        <w:t>After downloading through the above method, you will get the following 4 files:</w:t>
      </w:r>
    </w:p>
    <w:p w14:paraId="4F44CC8C" w14:textId="0B289B5B" w:rsidR="00EE4C1D"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Microsoft.GetHelp_8wekyb3d8bbwe.appxbundle</w:t>
      </w:r>
    </w:p>
    <w:p w14:paraId="0F65FF2B" w14:textId="3C665555" w:rsidR="00FB50E9"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Microsoft.GetHelp_8wekyb3d8bbwe.xml</w:t>
      </w:r>
    </w:p>
    <w:p w14:paraId="22AB1619" w14:textId="548E9BD7" w:rsidR="00FB50E9"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Microsoft.HEVCVideoExtension_8wekyb3d8bbwe.appxbundle</w:t>
      </w:r>
    </w:p>
    <w:p w14:paraId="5E1865AD" w14:textId="49701750" w:rsidR="00FB50E9" w:rsidRPr="008E2454"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8E2454">
        <w:rPr>
          <w:rFonts w:ascii="Aptos Narrow" w:hAnsi="Aptos Narrow"/>
          <w:color w:val="7030A0"/>
        </w:rPr>
        <w:t>15a6383d188a454ca98e15931ce48dc4_License1.xml</w:t>
      </w:r>
    </w:p>
    <w:p w14:paraId="3A5FC690" w14:textId="5DACAB2B" w:rsidR="00216785" w:rsidRPr="008E2454"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8E2454">
        <w:rPr>
          <w:rFonts w:ascii="Aptos Narrow" w:hAnsi="Aptos Narrow"/>
        </w:rPr>
        <w:t xml:space="preserve">Use ISO editing tools to edit </w:t>
      </w:r>
      <w:r w:rsidRPr="008E2454">
        <w:rPr>
          <w:rFonts w:ascii="Aptos Narrow" w:hAnsi="Aptos Narrow"/>
          <w:color w:val="7030A0"/>
        </w:rPr>
        <w:t>26100.1742.240904-1906.ge_release_svc_prod1_amd64fre_InboxApps.iso</w:t>
      </w:r>
      <w:r w:rsidRPr="008E2454">
        <w:rPr>
          <w:rFonts w:ascii="Aptos Narrow" w:hAnsi="Aptos Narrow"/>
        </w:rPr>
        <w:t xml:space="preserve"> and add the prepared files to the </w:t>
      </w:r>
      <w:r w:rsidRPr="008E2454">
        <w:rPr>
          <w:rFonts w:ascii="Aptos Narrow" w:hAnsi="Aptos Narrow"/>
          <w:color w:val="7030A0"/>
        </w:rPr>
        <w:t>[ISO]:\packages</w:t>
      </w:r>
      <w:r w:rsidRPr="008E2454">
        <w:rPr>
          <w:rFonts w:ascii="Aptos Narrow" w:hAnsi="Aptos Narrow"/>
        </w:rPr>
        <w:t xml:space="preserve"> directory;</w:t>
      </w:r>
    </w:p>
    <w:p w14:paraId="5EFFF59C" w14:textId="0E31BB03" w:rsidR="005F3E25" w:rsidRPr="008E2454" w:rsidRDefault="005F3E25" w:rsidP="00721D0B">
      <w:pPr>
        <w:pStyle w:val="Heading3"/>
        <w:numPr>
          <w:ilvl w:val="0"/>
          <w:numId w:val="49"/>
        </w:numPr>
        <w:snapToGrid w:val="0"/>
        <w:spacing w:before="720" w:line="360" w:lineRule="auto"/>
        <w:ind w:left="1418" w:hanging="567"/>
        <w:rPr>
          <w:rFonts w:ascii="Aptos Narrow" w:hAnsi="Aptos Narrow"/>
        </w:rPr>
      </w:pPr>
      <w:bookmarkStart w:id="27" w:name="_Ref148096499"/>
      <w:r w:rsidRPr="008E2454">
        <w:rPr>
          <w:rFonts w:ascii="Aptos Narrow" w:hAnsi="Aptos Narrow"/>
        </w:rPr>
        <w:t>Language Pack: Extract</w:t>
      </w:r>
      <w:bookmarkEnd w:id="27"/>
    </w:p>
    <w:p w14:paraId="24608121" w14:textId="25468769" w:rsidR="0050702B" w:rsidRPr="008E2454" w:rsidRDefault="0050702B" w:rsidP="00721D0B">
      <w:pPr>
        <w:pStyle w:val="Heading4"/>
        <w:numPr>
          <w:ilvl w:val="0"/>
          <w:numId w:val="46"/>
        </w:numPr>
        <w:snapToGrid w:val="0"/>
        <w:spacing w:line="360" w:lineRule="auto"/>
        <w:ind w:left="2127" w:hanging="709"/>
        <w:rPr>
          <w:rFonts w:ascii="Aptos Narrow" w:hAnsi="Aptos Narrow"/>
        </w:rPr>
      </w:pPr>
      <w:bookmarkStart w:id="28" w:name="_Ref148096495"/>
      <w:r w:rsidRPr="008E2454">
        <w:rPr>
          <w:rFonts w:ascii="Aptos Narrow" w:hAnsi="Aptos Narrow"/>
        </w:rPr>
        <w:t>Language pack: Ready</w:t>
      </w:r>
      <w:bookmarkEnd w:id="28"/>
    </w:p>
    <w:p w14:paraId="7F20765D" w14:textId="11560BAA" w:rsidR="00056A25" w:rsidRPr="008E2454" w:rsidRDefault="00D30399" w:rsidP="00721D0B">
      <w:pPr>
        <w:pStyle w:val="ListParagraph"/>
        <w:snapToGrid w:val="0"/>
        <w:spacing w:line="360" w:lineRule="auto"/>
        <w:ind w:left="2127"/>
        <w:contextualSpacing w:val="0"/>
        <w:rPr>
          <w:rFonts w:ascii="Aptos Narrow" w:hAnsi="Aptos Narrow"/>
        </w:rPr>
      </w:pPr>
      <w:r w:rsidRPr="008E2454">
        <w:rPr>
          <w:rFonts w:ascii="Aptos Narrow" w:hAnsi="Aptos Narrow"/>
        </w:rPr>
        <w:t>Mount</w:t>
      </w:r>
      <w:r w:rsidR="00241F6E" w:rsidRPr="008E2454">
        <w:rPr>
          <w:rFonts w:ascii="Aptos Narrow" w:hAnsi="Aptos Narrow"/>
        </w:rPr>
        <w:t xml:space="preserve"> </w:t>
      </w:r>
      <w:r w:rsidR="00241F6E" w:rsidRPr="008E2454">
        <w:rPr>
          <w:rFonts w:ascii="Aptos Narrow" w:hAnsi="Aptos Narrow"/>
          <w:color w:val="7030A0"/>
        </w:rPr>
        <w:t>26100.1.240331-1435.ge_release_amd64fre_CLIENT_LOF_PACKAGES_OEM.iso</w:t>
      </w:r>
      <w:r w:rsidRPr="008E2454">
        <w:rPr>
          <w:rFonts w:ascii="Aptos Narrow" w:hAnsi="Aptos Narrow"/>
        </w:rPr>
        <w:t xml:space="preserve"> or unzipped to any location; </w:t>
      </w:r>
    </w:p>
    <w:p w14:paraId="0AFB714C" w14:textId="5CC3EA05" w:rsidR="00FD3962" w:rsidRPr="008E2454" w:rsidRDefault="00F002DC" w:rsidP="00721D0B">
      <w:pPr>
        <w:pStyle w:val="Heading4"/>
        <w:numPr>
          <w:ilvl w:val="0"/>
          <w:numId w:val="46"/>
        </w:numPr>
        <w:snapToGrid w:val="0"/>
        <w:spacing w:before="720" w:line="360" w:lineRule="auto"/>
        <w:ind w:left="2127" w:hanging="709"/>
        <w:rPr>
          <w:rFonts w:ascii="Aptos Narrow" w:hAnsi="Aptos Narrow"/>
        </w:rPr>
      </w:pPr>
      <w:bookmarkStart w:id="29" w:name="_Ref161259341"/>
      <w:r w:rsidRPr="008E2454">
        <w:rPr>
          <w:rFonts w:ascii="Aptos Narrow" w:hAnsi="Aptos Narrow"/>
        </w:rPr>
        <w:t>L</w:t>
      </w:r>
      <w:bookmarkStart w:id="30" w:name="_Ref148096490"/>
      <w:r w:rsidR="00713347" w:rsidRPr="008E2454">
        <w:rPr>
          <w:rFonts w:ascii="Aptos Narrow" w:hAnsi="Aptos Narrow"/>
        </w:rPr>
        <w:t>anguage pack</w:t>
      </w:r>
      <w:r w:rsidR="00446CD4" w:rsidRPr="008E2454">
        <w:rPr>
          <w:rFonts w:ascii="Aptos Narrow" w:hAnsi="Aptos Narrow"/>
        </w:rPr>
        <w:t>:</w:t>
      </w:r>
      <w:r w:rsidR="00713347" w:rsidRPr="008E2454">
        <w:rPr>
          <w:rFonts w:ascii="Aptos Narrow" w:hAnsi="Aptos Narrow"/>
        </w:rPr>
        <w:t xml:space="preserve"> </w:t>
      </w:r>
      <w:r w:rsidR="000829F2" w:rsidRPr="008E2454">
        <w:rPr>
          <w:rFonts w:ascii="Aptos Narrow" w:hAnsi="Aptos Narrow"/>
        </w:rPr>
        <w:t>S</w:t>
      </w:r>
      <w:r w:rsidR="00713347" w:rsidRPr="008E2454">
        <w:rPr>
          <w:rFonts w:ascii="Aptos Narrow" w:hAnsi="Aptos Narrow"/>
        </w:rPr>
        <w:t>cheme</w:t>
      </w:r>
      <w:bookmarkEnd w:id="29"/>
      <w:bookmarkEnd w:id="30"/>
    </w:p>
    <w:p w14:paraId="6B3616AC" w14:textId="20665DF7" w:rsidR="00FD3962" w:rsidRPr="008E2454"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8E2454">
        <w:rPr>
          <w:rFonts w:ascii="Aptos Narrow" w:eastAsia="Microsoft YaHei" w:hAnsi="Aptos Narrow"/>
        </w:rPr>
        <w:t>Add</w:t>
      </w:r>
    </w:p>
    <w:p w14:paraId="1510A8D1" w14:textId="2962EC3B"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Simplified Chinese - China</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zh-CN</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3235EB9B" w14:textId="78F6FB56" w:rsidR="00FD3962" w:rsidRPr="008E2454"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8E2454">
        <w:rPr>
          <w:rFonts w:ascii="Aptos Narrow" w:eastAsia="Microsoft YaHei" w:hAnsi="Aptos Narrow"/>
        </w:rPr>
        <w:t>Delete</w:t>
      </w:r>
    </w:p>
    <w:p w14:paraId="599C717F" w14:textId="097065BC" w:rsidR="00FD3962" w:rsidRPr="008E2454"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8E2454">
        <w:rPr>
          <w:rFonts w:ascii="Aptos Narrow" w:hAnsi="Aptos Narrow"/>
        </w:rPr>
        <w:t xml:space="preserve">Language name: </w:t>
      </w:r>
      <w:r w:rsidR="000809ED" w:rsidRPr="008E2454">
        <w:rPr>
          <w:rFonts w:ascii="Aptos Narrow" w:hAnsi="Aptos Narrow"/>
          <w:color w:val="7030A0"/>
        </w:rPr>
        <w:t>English - United States</w:t>
      </w:r>
      <w:r w:rsidRPr="008E2454">
        <w:rPr>
          <w:rFonts w:ascii="Aptos Narrow" w:hAnsi="Aptos Narrow"/>
        </w:rPr>
        <w:t xml:space="preserve">, </w:t>
      </w:r>
      <w:r w:rsidR="00D865D7" w:rsidRPr="008E2454">
        <w:rPr>
          <w:rFonts w:ascii="Aptos Narrow" w:hAnsi="Aptos Narrow"/>
        </w:rPr>
        <w:t>Regio</w:t>
      </w:r>
      <w:r w:rsidR="00302C16" w:rsidRPr="008E2454">
        <w:rPr>
          <w:rFonts w:ascii="Aptos Narrow" w:hAnsi="Aptos Narrow"/>
        </w:rPr>
        <w:t>n</w:t>
      </w:r>
      <w:r w:rsidRPr="008E2454">
        <w:rPr>
          <w:rFonts w:ascii="Aptos Narrow" w:hAnsi="Aptos Narrow"/>
        </w:rPr>
        <w:t xml:space="preserve">: </w:t>
      </w:r>
      <w:r w:rsidR="00FD3962" w:rsidRPr="008E2454">
        <w:rPr>
          <w:rFonts w:ascii="Aptos Narrow" w:hAnsi="Aptos Narrow"/>
          <w:color w:val="7030A0"/>
        </w:rPr>
        <w:t>en-US</w:t>
      </w:r>
      <w:r w:rsidR="00A766A9" w:rsidRPr="008E2454">
        <w:rPr>
          <w:rFonts w:ascii="Aptos Narrow" w:hAnsi="Aptos Narrow"/>
        </w:rPr>
        <w:t xml:space="preserve">, Scope of application: </w:t>
      </w:r>
      <w:r w:rsidR="00FD3962" w:rsidRPr="008E2454">
        <w:rPr>
          <w:rFonts w:ascii="Aptos Narrow" w:hAnsi="Aptos Narrow"/>
          <w:color w:val="7030A0"/>
        </w:rPr>
        <w:t>Install.Wim</w:t>
      </w:r>
      <w:r w:rsidR="00CB0337" w:rsidRPr="008E2454">
        <w:rPr>
          <w:rFonts w:ascii="Aptos Narrow" w:hAnsi="Aptos Narrow"/>
        </w:rPr>
        <w:t xml:space="preserve">, </w:t>
      </w:r>
      <w:r w:rsidR="00FD3962" w:rsidRPr="008E2454">
        <w:rPr>
          <w:rFonts w:ascii="Aptos Narrow" w:hAnsi="Aptos Narrow"/>
          <w:color w:val="7030A0"/>
        </w:rPr>
        <w:t>Boot.Wim</w:t>
      </w:r>
      <w:r w:rsidR="00CB0337" w:rsidRPr="008E2454">
        <w:rPr>
          <w:rFonts w:ascii="Aptos Narrow" w:hAnsi="Aptos Narrow"/>
        </w:rPr>
        <w:t xml:space="preserve">, </w:t>
      </w:r>
      <w:r w:rsidR="00FD3962" w:rsidRPr="008E2454">
        <w:rPr>
          <w:rFonts w:ascii="Aptos Narrow" w:hAnsi="Aptos Narrow"/>
          <w:color w:val="7030A0"/>
        </w:rPr>
        <w:t>WinRE.Wim</w:t>
      </w:r>
    </w:p>
    <w:p w14:paraId="5FBA0BD8" w14:textId="2CF1BC7C" w:rsidR="009044CD" w:rsidRPr="008E2454" w:rsidRDefault="00007164" w:rsidP="00721D0B">
      <w:pPr>
        <w:pStyle w:val="Heading4"/>
        <w:numPr>
          <w:ilvl w:val="0"/>
          <w:numId w:val="46"/>
        </w:numPr>
        <w:snapToGrid w:val="0"/>
        <w:spacing w:before="720" w:line="360" w:lineRule="auto"/>
        <w:ind w:left="2127" w:hanging="709"/>
        <w:rPr>
          <w:rFonts w:ascii="Aptos Narrow" w:hAnsi="Aptos Narrow"/>
        </w:rPr>
      </w:pPr>
      <w:bookmarkStart w:id="31" w:name="_Ref148096484"/>
      <w:r w:rsidRPr="008E2454">
        <w:rPr>
          <w:rFonts w:ascii="Aptos Narrow" w:hAnsi="Aptos Narrow"/>
        </w:rPr>
        <w:t>Execute the extract command</w:t>
      </w:r>
      <w:bookmarkEnd w:id="31"/>
    </w:p>
    <w:p w14:paraId="76E9EDE2" w14:textId="39F99B08"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color w:val="7030A0"/>
        </w:rPr>
        <w:lastRenderedPageBreak/>
        <w:t>Auto</w:t>
      </w:r>
      <w:r w:rsidRPr="008E2454">
        <w:rPr>
          <w:rFonts w:ascii="Aptos Narrow" w:hAnsi="Aptos Narrow"/>
        </w:rPr>
        <w:t xml:space="preserve"> = automatically search all local disks, default;</w:t>
      </w:r>
    </w:p>
    <w:p w14:paraId="0757E074" w14:textId="77777777" w:rsidR="006A2CE9" w:rsidRPr="008E2454"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 xml:space="preserve">Customize the path, for example, specify the E drive: </w:t>
      </w:r>
      <w:r w:rsidRPr="008E2454">
        <w:rPr>
          <w:rFonts w:ascii="Aptos Narrow" w:hAnsi="Aptos Narrow"/>
          <w:color w:val="7030A0"/>
        </w:rPr>
        <w:t>$ISO = "E:\"</w:t>
      </w:r>
    </w:p>
    <w:p w14:paraId="0A61E4C1" w14:textId="431EC016" w:rsidR="008D5ABC" w:rsidRPr="008E2454"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8E2454">
        <w:rPr>
          <w:rFonts w:ascii="Aptos Narrow" w:hAnsi="Aptos Narrow"/>
        </w:rPr>
        <w:t>Extract.ps1</w:t>
      </w:r>
    </w:p>
    <w:p w14:paraId="7D7E01C3" w14:textId="41864117" w:rsidR="00FC1CB0" w:rsidRPr="008E2454"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5" w:history="1">
        <w:r w:rsidR="00084B65" w:rsidRPr="008E2454">
          <w:rPr>
            <w:rStyle w:val="Hyperlink"/>
            <w:rFonts w:ascii="Aptos Narrow" w:hAnsi="Aptos Narrow"/>
            <w:u w:val="none"/>
          </w:rPr>
          <w:t>\E</w:t>
        </w:r>
        <w:r w:rsidR="00120B19" w:rsidRPr="008E2454">
          <w:rPr>
            <w:rStyle w:val="Hyperlink"/>
            <w:rFonts w:ascii="Aptos Narrow" w:hAnsi="Aptos Narrow"/>
            <w:u w:val="none"/>
          </w:rPr>
          <w:t>xpand\Extract.ps1</w:t>
        </w:r>
      </w:hyperlink>
    </w:p>
    <w:p w14:paraId="6A81BDBC" w14:textId="68BCAB35" w:rsidR="00FC1CB0" w:rsidRPr="008E2454"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6" w:history="1">
        <w:r w:rsidR="00EA2070"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EA2070" w:rsidRPr="008E2454">
          <w:rPr>
            <w:rStyle w:val="Hyperlink"/>
            <w:rFonts w:ascii="Aptos Narrow" w:hAnsi="Aptos Narrow"/>
            <w:u w:val="none"/>
          </w:rPr>
          <w:t>/</w:t>
        </w:r>
        <w:r w:rsidR="002D5B9E" w:rsidRPr="008E2454">
          <w:rPr>
            <w:rStyle w:val="Hyperlink"/>
            <w:rFonts w:ascii="Aptos Narrow" w:hAnsi="Aptos Narrow"/>
            <w:u w:val="none"/>
          </w:rPr>
          <w:t>Packaging.tutorial/</w:t>
        </w:r>
        <w:r w:rsidR="00EA2070" w:rsidRPr="008E2454">
          <w:rPr>
            <w:rStyle w:val="Hyperlink"/>
            <w:rFonts w:ascii="Aptos Narrow" w:hAnsi="Aptos Narrow"/>
            <w:u w:val="none"/>
          </w:rPr>
          <w:t>OS.11/</w:t>
        </w:r>
        <w:r w:rsidR="00067EE8" w:rsidRPr="008E2454">
          <w:rPr>
            <w:rStyle w:val="Hyperlink"/>
            <w:rFonts w:ascii="Aptos Narrow" w:hAnsi="Aptos Narrow"/>
            <w:u w:val="none"/>
          </w:rPr>
          <w:t>24H2</w:t>
        </w:r>
        <w:r w:rsidR="00EA2070" w:rsidRPr="008E2454">
          <w:rPr>
            <w:rStyle w:val="Hyperlink"/>
            <w:rFonts w:ascii="Aptos Narrow" w:hAnsi="Aptos Narrow"/>
            <w:u w:val="none"/>
          </w:rPr>
          <w:t>/Expand/Extract.ps1</w:t>
        </w:r>
      </w:hyperlink>
    </w:p>
    <w:p w14:paraId="7F6549BD" w14:textId="387AE7B6" w:rsidR="009044CD" w:rsidRPr="008E2454"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8E2454">
        <w:rPr>
          <w:rFonts w:ascii="Aptos Narrow" w:hAnsi="Aptos Narrow"/>
        </w:rPr>
        <w:t>Copy the code</w:t>
      </w:r>
    </w:p>
    <w:p w14:paraId="470EB9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Function Extract_Language</w:t>
      </w:r>
    </w:p>
    <w:p w14:paraId="1AF26C7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6138A55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param($Act, $NewLang, $Expand, $ISO, $SaveTo)</w:t>
      </w:r>
    </w:p>
    <w:p w14:paraId="0F7EB43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Match_Required_Fonts</w:t>
      </w:r>
    </w:p>
    <w:p w14:paraId="0AD3BB0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7BAE5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4D239C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$Fonts = @(</w:t>
      </w:r>
    </w:p>
    <w:p w14:paraId="6A4A42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@("bn-IN", "as-IN", "bn", "bn-BD", "bpy-Beng"); Name = "Beng"; }</w:t>
      </w:r>
    </w:p>
    <w:p w14:paraId="7BB8725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@("da-dk", "iu-Cans", "iu-Cans-CA"); Name = "Cans"; }</w:t>
      </w:r>
    </w:p>
    <w:p w14:paraId="6E072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@("chr-Cher-US", "chr-Cher"); Name = "Cher"; }</w:t>
      </w:r>
    </w:p>
    <w:p w14:paraId="22762DC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@("gu", "gu-IN"); Name = "Gujr"; }</w:t>
      </w:r>
    </w:p>
    <w:p w14:paraId="644D5B7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@("pa", "pa-IN", "pa-Guru"); Name = "Guru"; }</w:t>
      </w:r>
    </w:p>
    <w:p w14:paraId="06BAB7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@("he", "he-IL", "yi"); Name = "Hebr"; }</w:t>
      </w:r>
    </w:p>
    <w:p w14:paraId="31067F8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@("ja", "ja-JP"); Name = "Jpan"; }</w:t>
      </w:r>
    </w:p>
    <w:p w14:paraId="61562AE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@("km", "km-KH"); Name = "Khmr"; }</w:t>
      </w:r>
    </w:p>
    <w:p w14:paraId="41B83B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@("kn", "kn-IN"); Name = "Knda"; }</w:t>
      </w:r>
    </w:p>
    <w:p w14:paraId="53BE53D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@("ko", "ko-KR"); Name = "Kore"; }</w:t>
      </w:r>
    </w:p>
    <w:p w14:paraId="47A32B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@("de-de", "lo", "lo-LA"); Name = "Laoo"; }</w:t>
      </w:r>
    </w:p>
    <w:p w14:paraId="59B8A5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 Match = @("ml", "ml-IN"); Name = "Mlym"; }</w:t>
      </w:r>
    </w:p>
    <w:p w14:paraId="1BB267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@("or", "or-IN"); Name = "Orya"; }</w:t>
      </w:r>
    </w:p>
    <w:p w14:paraId="262A72D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@("si", "si-LK"); Name = "Sinh"; }</w:t>
      </w:r>
    </w:p>
    <w:p w14:paraId="4583870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@("tr-tr", "arc-Syrc", "syr", "syr-SY", "syr-Syrc"); Name = "Syrc"; }</w:t>
      </w:r>
    </w:p>
    <w:p w14:paraId="61DF0B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@("ta", "ta-IN", "ta-LK", "ta-MY", "ta-SG"); Name = "Taml"; }</w:t>
      </w:r>
    </w:p>
    <w:p w14:paraId="44C35B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@("te", "te-IN"); Name = "Telu"; }</w:t>
      </w:r>
    </w:p>
    <w:p w14:paraId="1592907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@("th", "th-TH"); Name = "Thai"; }</w:t>
      </w:r>
    </w:p>
    <w:p w14:paraId="32BDB4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73809F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$Fonts) {</w:t>
      </w:r>
    </w:p>
    <w:p w14:paraId="2BE2E0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39D07E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0E927BB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A146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DBC30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"Not_matched"</w:t>
      </w:r>
    </w:p>
    <w:p w14:paraId="379D809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7DA40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Match_Other_Region_Specific_Requirements</w:t>
      </w:r>
    </w:p>
    <w:p w14:paraId="0F0A6D7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E1769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param($Lang)</w:t>
      </w:r>
    </w:p>
    <w:p w14:paraId="107E4C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$RegionSpecific = @(</w:t>
      </w:r>
    </w:p>
    <w:p w14:paraId="584EF33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Match = @("zh-TW"); Name = "Taiwan"; }</w:t>
      </w:r>
    </w:p>
    <w:p w14:paraId="67D65CD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79431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$RegionSpecific) {</w:t>
      </w:r>
    </w:p>
    <w:p w14:paraId="3B10351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(($item.Match) -Contains $Lang) {</w:t>
      </w:r>
    </w:p>
    <w:p w14:paraId="77D12B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$item.Name</w:t>
      </w:r>
    </w:p>
    <w:p w14:paraId="2E6CF2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49676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6699D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return "Skip_specific_packages"</w:t>
      </w:r>
    </w:p>
    <w:p w14:paraId="5CBE04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7C4F3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Function Extract_Process</w:t>
      </w:r>
    </w:p>
    <w:p w14:paraId="10F8D5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2BAAC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param($Package, $Name, $NewSaveTo)</w:t>
      </w:r>
    </w:p>
    <w:p w14:paraId="10777D3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$NewSaveTo = "$($SaveTo)\$($NewSaveTo)\Language\$($Act)\$($NewLang)"</w:t>
      </w:r>
    </w:p>
    <w:p w14:paraId="530BF98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New-Item -Path $NewSaveTo -ItemType Directory -ErrorAction SilentlyContinue | Out-Null</w:t>
      </w:r>
    </w:p>
    <w:p w14:paraId="33C2199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($ISO -eq "Auto") {</w:t>
      </w:r>
    </w:p>
    <w:p w14:paraId="385D865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Get-PSDrive -PSProvider FileSystem -ErrorAction SilentlyContinue | ForEach-Object {</w:t>
      </w:r>
    </w:p>
    <w:p w14:paraId="76F847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2DDF79B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$_.Root -ChildPath $item -ErrorAction SilentlyContinue</w:t>
      </w:r>
    </w:p>
    <w:p w14:paraId="1D4A9FA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52DA7EB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233AFD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29146B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0F62A4B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565B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A0C6DF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9E444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251DED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83047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$TempFilePath = Join-Path -Path $ISO -ChildPath $item -ErrorAction SilentlyContinue</w:t>
      </w:r>
    </w:p>
    <w:p w14:paraId="6C4305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Find: " -NoNewline; Write-host $TempFilePath -ForegroundColor Green</w:t>
      </w:r>
    </w:p>
    <w:p w14:paraId="62299F4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$TempFilePath -PathType Leaf) {</w:t>
      </w:r>
    </w:p>
    <w:p w14:paraId="71CF64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Copy to: " -NoNewLine; Write-host $NewSaveTo</w:t>
      </w:r>
    </w:p>
    <w:p w14:paraId="3C54D43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Copy-Item -Path $TempFilePath -Destination $NewSaveTo -Force</w:t>
      </w:r>
    </w:p>
    <w:p w14:paraId="1D5E773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4C10FB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w:t>
      </w:r>
    </w:p>
    <w:p w14:paraId="428111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840E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11CE15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B9EFC0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"`n   Verify the language pack file"</w:t>
      </w:r>
    </w:p>
    <w:p w14:paraId="7D38C3D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$Package) {</w:t>
      </w:r>
    </w:p>
    <w:p w14:paraId="05BEA4C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"$($NewSaveTo)\$([IO.Path]::GetFileName($item))"</w:t>
      </w:r>
    </w:p>
    <w:p w14:paraId="7F0DD88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(Test-Path $Path -PathType Leaf) {</w:t>
      </w:r>
    </w:p>
    <w:p w14:paraId="5138189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Discover: " -NoNewLine; Write-host $Path -ForegroundColor Green</w:t>
      </w:r>
    </w:p>
    <w:p w14:paraId="7014548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else {</w:t>
      </w:r>
    </w:p>
    <w:p w14:paraId="56FCEDE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Write-host "   Not found: " -NoNewLine; Write-host $Path -ForegroundColor Red</w:t>
      </w:r>
    </w:p>
    <w:p w14:paraId="403EBB5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1A6A47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100669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35B9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$AdvLanguage = @(</w:t>
      </w:r>
    </w:p>
    <w:p w14:paraId="3AB71B2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D98F32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Path = "Install\Install"</w:t>
      </w:r>
    </w:p>
    <w:p w14:paraId="0FB5903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36A4E6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"LanguagesAndOptionalFeatures\Microsoft-Windows-Client-Language-Pack_x64_{Lang}.cab"</w:t>
      </w:r>
    </w:p>
    <w:p w14:paraId="5B75E1D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"LanguagesAndOptionalFeatures\Microsoft-Windows-Notepad-FoD-Package~31bf3856ad364e35~AMD64~{Lang}~.cab"</w:t>
      </w:r>
    </w:p>
    <w:p w14:paraId="3CBAD04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"LanguagesAndOptionalFeatures\Microsoft-Windows-Notepad-FoD-Package~31bf3856ad364e35~wow64~{Lang}~.cab"</w:t>
      </w:r>
    </w:p>
    <w:p w14:paraId="65D5C58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"LanguagesAndOptionalFeatures\Microsoft-Windows-MediaPlayer-Package~31bf3856ad364e35~AMD64~{Lang}~.cab"</w:t>
      </w:r>
    </w:p>
    <w:p w14:paraId="380BE15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"LanguagesAndOptionalFeatures\Microsoft-Windows-MediaPlayer-Package~31bf3856ad364e35~wow64~{Lang}~.cab"</w:t>
      </w:r>
    </w:p>
    <w:p w14:paraId="3AD1217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"LanguagesAndOptionalFeatures\Microsoft-Windows-MSPaint-FOD-Package~31bf3856ad364e35~AMD64~{Lang}~.cab"</w:t>
      </w:r>
    </w:p>
    <w:p w14:paraId="03FDFF6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"LanguagesAndOptionalFeatures\Microsoft-Windows-MSPaint-FOD-Package~31bf3856ad364e35~wow64~{Lang}~.cab"</w:t>
      </w:r>
    </w:p>
    <w:p w14:paraId="423B706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"LanguagesAndOptionalFeatures\Microsoft-Windows-StepsRecorder-Package~31bf3856ad364e35~AMD64~{Lang}~.cab"</w:t>
      </w:r>
    </w:p>
    <w:p w14:paraId="5C0019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"LanguagesAndOptionalFeatures\Microsoft-Windows-StepsRecorder-Package~31bf3856ad364e35~wow64~{Lang}~.cab"</w:t>
      </w:r>
    </w:p>
    <w:p w14:paraId="0AE421E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"LanguagesAndOptionalFeatures\Microsoft-Windows-WMIC-FoD-Package~31bf3856ad364e35~AMD64~{Lang}~.cab"</w:t>
      </w:r>
    </w:p>
    <w:p w14:paraId="6CF5BB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"LanguagesAndOptionalFeatures\Microsoft-Windows-WMIC-FoD-Package~31bf3856ad364e35~wow64~{Lang}~.cab"</w:t>
      </w:r>
    </w:p>
    <w:p w14:paraId="2A182EB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"LanguagesAndOptionalFeatures\Microsoft-Windows-ProjFS-OptionalFeature-FOD-Package~31bf3856ad364e35~AMD64~{Lang}~.cab"</w:t>
      </w:r>
    </w:p>
    <w:p w14:paraId="1700290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"LanguagesAndOptionalFeatures\Microsoft-Windows-SimpleTCP-FOD-Package~31bf3856ad364e35~AMD64~{Lang}~.cab"</w:t>
      </w:r>
    </w:p>
    <w:p w14:paraId="6E08B31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"LanguagesAndOptionalFeatures\Microsoft-Windows-SmbDirect-FOD-Package~31bf3856ad364e35~AMD64~{Lang}~.cab"</w:t>
      </w:r>
    </w:p>
    <w:p w14:paraId="5ECC8A8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"LanguagesAndOptionalFeatures\Microsoft-Windows-TFTP-Client-FOD-Package~31bf3856ad364e35~AMD64~{Lang}~.cab"</w:t>
      </w:r>
    </w:p>
    <w:p w14:paraId="1D2C831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"LanguagesAndOptionalFeatures\Microsoft-Windows-VBSCRIPT-FoD-Package~31bf3856ad364e35~AMD64~{Lang}~.cab"</w:t>
      </w:r>
    </w:p>
    <w:p w14:paraId="4FAE4D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"LanguagesAndOptionalFeatures\Microsoft-Windows-VBSCRIPT-FoD-Package~31bf3856ad364e35~wow64~{Lang}~.cab"</w:t>
      </w:r>
    </w:p>
    <w:p w14:paraId="6CD80FB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"LanguagesAndOptionalFeatures\Microsoft-Windows-WinOcr-FOD-Package~31bf3856ad364e35~AMD64~{Lang}~.cab"</w:t>
      </w:r>
    </w:p>
    <w:p w14:paraId="37DF8E5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"LanguagesAndOptionalFeatures\Microsoft-Windows-WinOcr-FOD-Package~31bf3856ad364e35~wow64~{Lang}~.cab"</w:t>
      </w:r>
    </w:p>
    <w:p w14:paraId="16635AC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6147F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B7403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5CA870D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"Install\WinRE"</w:t>
      </w:r>
    </w:p>
    <w:p w14:paraId="44FE958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75BBC55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F8F99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02F1D20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1212AD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718AB3B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711DB44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1B99A2D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Environment\x64\WinPE_OCs\{Lang}\winpe-connectivity_{Lang}.cab"</w:t>
      </w:r>
    </w:p>
    <w:p w14:paraId="700901F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249D8E9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4B7313B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18C902F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7282A3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18D0F28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22F5604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3A7BCDA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"Windows Preinstallation Environment\x64\WinPE_OCs\{Lang}\winpe-wmi_{Lang}.cab"</w:t>
      </w:r>
    </w:p>
    <w:p w14:paraId="3A8D402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Environment\x64\WinPE_OCs\{Lang}\winpe-appxdeployment_{Lang}.cab"</w:t>
      </w:r>
    </w:p>
    <w:p w14:paraId="57E40D9C"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Environment\x64\WinPE_OCs\{Lang}\winpe-appxpackaging_{Lang}.cab"</w:t>
      </w:r>
    </w:p>
    <w:p w14:paraId="62EAFEE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Environment\x64\WinPE_OCs\{Lang}\winpe-storagewmi_{Lang}.cab"</w:t>
      </w:r>
    </w:p>
    <w:p w14:paraId="6C41A69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Environment\x64\WinPE_OCs\{Lang}\winpe-wifi_{Lang}.cab"</w:t>
      </w:r>
    </w:p>
    <w:p w14:paraId="2DA1551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Environment\x64\WinPE_OCs\{Lang}\winpe-windowsupdate_{Lang}.cab"</w:t>
      </w:r>
    </w:p>
    <w:p w14:paraId="214AF40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Environment\x64\WinPE_OCs\{Lang}\winpe-rejuv_{Lang}.cab"</w:t>
      </w:r>
    </w:p>
    <w:p w14:paraId="538191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Environment\x64\WinPE_OCs\{Lang}\winpe-opcservices_{Lang}.cab"</w:t>
      </w:r>
    </w:p>
    <w:p w14:paraId="2CBBBCF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Environment\x64\WinPE_OCs\{Lang}\winpe-hta_{Lang}.cab"</w:t>
      </w:r>
    </w:p>
    <w:p w14:paraId="394CA7B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4CCB17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65E25F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4E42C1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Path = "Boot\Boot"</w:t>
      </w:r>
    </w:p>
    <w:p w14:paraId="407B0A6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Rule = @(</w:t>
      </w:r>
    </w:p>
    <w:p w14:paraId="4B4BBC4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Environment\x64\WinPE_OCs\WinPE-FontSupport-{Lang}.cab"</w:t>
      </w:r>
    </w:p>
    <w:p w14:paraId="3383EBD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Environment\x64\WinPE_OCs\{Lang}\lp.cab"</w:t>
      </w:r>
    </w:p>
    <w:p w14:paraId="66FB08A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Environment\x64\WinPE_OCs\{Lang}\WinPE-Setup_{Lang}.cab"</w:t>
      </w:r>
    </w:p>
    <w:p w14:paraId="4787799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Environment\x64\WinPE_OCs\{Lang}\WINPE-SETUP-CLIENT_{Lang}.CAB"</w:t>
      </w:r>
    </w:p>
    <w:p w14:paraId="33511D1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Environment\x64\WinPE_OCs\{Lang}\winpe-securestartup_{Lang}.cab"</w:t>
      </w:r>
    </w:p>
    <w:p w14:paraId="49D56613"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Environment\x64\WinPE_OCs\{Lang}\winpe-atbroker_{Lang}.cab"</w:t>
      </w:r>
    </w:p>
    <w:p w14:paraId="1AB9D0A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Environment\x64\WinPE_OCs\{Lang}\winpe-audiocore_{Lang}.cab"</w:t>
      </w:r>
    </w:p>
    <w:p w14:paraId="65856F4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Environment\x64\WinPE_OCs\{Lang}\winpe-audiodrivers_{Lang}.cab"</w:t>
      </w:r>
    </w:p>
    <w:p w14:paraId="4B0AD8E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Environment\x64\WinPE_OCs\{Lang}\winpe-enhancedstorage_{Lang}.cab"</w:t>
      </w:r>
    </w:p>
    <w:p w14:paraId="7A2EDA4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Environment\x64\WinPE_OCs\{Lang}\winpe-narrator_{Lang}.cab"</w:t>
      </w:r>
    </w:p>
    <w:p w14:paraId="7279760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Environment\x64\WinPE_OCs\{Lang}\winpe-scripting_{Lang}.cab"</w:t>
      </w:r>
    </w:p>
    <w:p w14:paraId="38B25525"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Environment\x64\WinPE_OCs\{Lang}\winpe-speech-tts_{Lang}.cab"</w:t>
      </w:r>
    </w:p>
    <w:p w14:paraId="2C793B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Environment\x64\WinPE_OCs\{Lang}\winpe-srh_{Lang}.cab"</w:t>
      </w:r>
    </w:p>
    <w:p w14:paraId="41EC1C7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Environment\x64\WinPE_OCs\{Lang}\winpe-srt_{Lang}.cab"</w:t>
      </w:r>
    </w:p>
    <w:p w14:paraId="1A0C532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Environment\x64\WinPE_OCs\{Lang}\winpe-wds-tools_{Lang}.cab"</w:t>
      </w:r>
    </w:p>
    <w:p w14:paraId="65DEBDC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"Windows Preinstallation Environment\x64\WinPE_OCs\{Lang}\winpe-wmi_{Lang}.cab"</w:t>
      </w:r>
    </w:p>
    <w:p w14:paraId="2D24825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CA9432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4814F0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C6654B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$NewFonts = Match_Required_Fonts -Lang $NewLang</w:t>
      </w:r>
    </w:p>
    <w:p w14:paraId="6141B5AF" w14:textId="071BBBC4"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$SpecificPackage = Match_Other_Region_Specific_Requirements -Lang $NewLang</w:t>
      </w:r>
    </w:p>
    <w:p w14:paraId="30E3ED97"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 in $Expand) {</w:t>
      </w:r>
    </w:p>
    <w:p w14:paraId="3609915D" w14:textId="51FBA58C"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w:t>
      </w:r>
    </w:p>
    <w:p w14:paraId="281A75CD"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($itemList in $AdvLanguage) {</w:t>
      </w:r>
    </w:p>
    <w:p w14:paraId="1A260B39"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if ($itemList.Path -eq $item) {</w:t>
      </w:r>
    </w:p>
    <w:p w14:paraId="408943B4"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Foreach ($PrintLang in $itemList.Rule) {</w:t>
      </w:r>
    </w:p>
    <w:p w14:paraId="6CF71A7E"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$Language += "$($PrintLang)".Replace("{Lang}", $NewLang).Replace("{DiyLang}", $NewFonts).Replace("{Specific}", $SpecificPackage)</w:t>
      </w:r>
    </w:p>
    <w:p w14:paraId="11546729" w14:textId="633AD43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E065C2B"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Extract_Process -NewSaveTo $itemList.Path -Package $Language -Name $item</w:t>
      </w:r>
    </w:p>
    <w:p w14:paraId="050ADA61"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0C687F5A"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1FEA577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C296948"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0B6E9D66"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$Extract_language_Pack = @(</w:t>
      </w:r>
    </w:p>
    <w:p w14:paraId="2D98FE3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"zh-CN"; Act = "Add"; Scope = @( "Install\Install"; "Install\WinRE"; "Boot\Boot" ) }</w:t>
      </w:r>
    </w:p>
    <w:p w14:paraId="615C50C0"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 Tag = "en-US"; Act = "Del"; Scope = @( "Install\Install"; "Install\WinRE"; "Boot\Boot" ) }</w:t>
      </w:r>
    </w:p>
    <w:p w14:paraId="2D92C35F"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725DE36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ForEach ($item in $Extract_language_Pack) {</w:t>
      </w:r>
    </w:p>
    <w:p w14:paraId="16E91892" w14:textId="77777777" w:rsidR="00063CDD"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 xml:space="preserve">    Extract_Language -Act $item.Act -NewLang $item.Tag -Expand $item.Scope -ISO "Auto" -SaveTo "D:\OS_11_Custom"</w:t>
      </w:r>
    </w:p>
    <w:p w14:paraId="0417991B" w14:textId="07DCCFCD" w:rsidR="006266A5" w:rsidRPr="008E2454" w:rsidRDefault="00063CDD" w:rsidP="00410BDF">
      <w:pPr>
        <w:pStyle w:val="ListParagraph"/>
        <w:snapToGrid w:val="0"/>
        <w:spacing w:line="360" w:lineRule="auto"/>
        <w:ind w:left="2520"/>
        <w:contextualSpacing w:val="0"/>
        <w:rPr>
          <w:rFonts w:ascii="Aptos Narrow" w:hAnsi="Aptos Narrow"/>
          <w:color w:val="70AD47" w:themeColor="accent6"/>
        </w:rPr>
      </w:pPr>
      <w:r w:rsidRPr="008E2454">
        <w:rPr>
          <w:rFonts w:ascii="Aptos Narrow" w:hAnsi="Aptos Narrow"/>
          <w:color w:val="70AD47" w:themeColor="accent6"/>
        </w:rPr>
        <w:t>}</w:t>
      </w:r>
    </w:p>
    <w:p w14:paraId="53F0F617" w14:textId="390E581A" w:rsidR="009044CD" w:rsidRPr="008E2454" w:rsidRDefault="00BB4307" w:rsidP="00721D0B">
      <w:pPr>
        <w:pStyle w:val="Heading3"/>
        <w:numPr>
          <w:ilvl w:val="0"/>
          <w:numId w:val="49"/>
        </w:numPr>
        <w:snapToGrid w:val="0"/>
        <w:spacing w:before="720" w:line="360" w:lineRule="auto"/>
        <w:ind w:left="1418" w:hanging="567"/>
        <w:rPr>
          <w:rFonts w:ascii="Aptos Narrow" w:hAnsi="Aptos Narrow"/>
        </w:rPr>
      </w:pPr>
      <w:bookmarkStart w:id="32" w:name="_Ref167434565"/>
      <w:r w:rsidRPr="008E2454">
        <w:rPr>
          <w:rFonts w:ascii="Aptos Narrow" w:hAnsi="Aptos Narrow"/>
        </w:rPr>
        <w:t>Custom encapsulation</w:t>
      </w:r>
      <w:bookmarkEnd w:id="32"/>
    </w:p>
    <w:p w14:paraId="5E1DBC53" w14:textId="47F8F84E" w:rsidR="009044CD" w:rsidRPr="008E2454" w:rsidRDefault="00BB4307" w:rsidP="00721D0B">
      <w:pPr>
        <w:pStyle w:val="Heading4"/>
        <w:numPr>
          <w:ilvl w:val="0"/>
          <w:numId w:val="43"/>
        </w:numPr>
        <w:snapToGrid w:val="0"/>
        <w:spacing w:line="360" w:lineRule="auto"/>
        <w:ind w:left="2145" w:hanging="720"/>
        <w:rPr>
          <w:rFonts w:ascii="Aptos Narrow" w:hAnsi="Aptos Narrow"/>
        </w:rPr>
      </w:pPr>
      <w:bookmarkStart w:id="33" w:name="_Custom_encapsulation_Install.wim"/>
      <w:bookmarkStart w:id="34" w:name="_Ref148096468"/>
      <w:bookmarkEnd w:id="33"/>
      <w:r w:rsidRPr="008E2454">
        <w:rPr>
          <w:rFonts w:ascii="Aptos Narrow" w:hAnsi="Aptos Narrow"/>
        </w:rPr>
        <w:t>Custom encapsulation</w:t>
      </w:r>
      <w:r w:rsidR="00215694" w:rsidRPr="008E2454">
        <w:rPr>
          <w:rFonts w:ascii="Aptos Narrow" w:hAnsi="Aptos Narrow"/>
        </w:rPr>
        <w:t xml:space="preserve"> </w:t>
      </w:r>
      <w:r w:rsidR="009044CD" w:rsidRPr="008E2454">
        <w:rPr>
          <w:rFonts w:ascii="Aptos Narrow" w:hAnsi="Aptos Narrow"/>
        </w:rPr>
        <w:t>Install.wim</w:t>
      </w:r>
      <w:bookmarkEnd w:id="34"/>
    </w:p>
    <w:p w14:paraId="6015239A" w14:textId="291F9A18" w:rsidR="00696465" w:rsidRPr="008E2454"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5" w:name="_Ref148096464"/>
      <w:r w:rsidRPr="008E2454">
        <w:rPr>
          <w:rFonts w:ascii="Aptos Narrow" w:eastAsia="Microsoft YaHei" w:hAnsi="Aptos Narrow"/>
        </w:rPr>
        <w:t>View Install.wim details</w:t>
      </w:r>
      <w:bookmarkEnd w:id="35"/>
    </w:p>
    <w:p w14:paraId="2603A53C" w14:textId="73EF6127" w:rsidR="00696465" w:rsidRPr="008E2454" w:rsidRDefault="0025106D"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F8A6FA2" w14:textId="2D5889D8" w:rsidR="001521C8"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\Sources\Install.wim"</w:t>
      </w:r>
    </w:p>
    <w:p w14:paraId="3E715CD1" w14:textId="18B9F7BF" w:rsidR="00696465" w:rsidRPr="008E2454" w:rsidRDefault="001521C8"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99093D"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99093D" w:rsidRPr="008E2454">
        <w:rPr>
          <w:rFonts w:ascii="Aptos Narrow" w:hAnsi="Aptos Narrow"/>
          <w:color w:val="70AD47" w:themeColor="accent6"/>
        </w:rPr>
        <w:t xml:space="preserve"> </w:t>
      </w:r>
      <w:r w:rsidRPr="008E2454">
        <w:rPr>
          <w:rFonts w:ascii="Aptos Narrow" w:hAnsi="Aptos Narrow"/>
          <w:color w:val="70AD47" w:themeColor="accent6"/>
        </w:rPr>
        <w:t>}</w:t>
      </w:r>
    </w:p>
    <w:p w14:paraId="3C169A47" w14:textId="1C09304D" w:rsidR="00747288" w:rsidRPr="008E2454" w:rsidRDefault="003C21BC" w:rsidP="00721D0B">
      <w:pPr>
        <w:snapToGrid w:val="0"/>
        <w:spacing w:before="720" w:line="360" w:lineRule="auto"/>
        <w:ind w:left="2085"/>
        <w:rPr>
          <w:rFonts w:ascii="Aptos Narrow" w:hAnsi="Aptos Narrow"/>
          <w:color w:val="0070C0"/>
        </w:rPr>
      </w:pPr>
      <w:r w:rsidRPr="008E2454">
        <w:rPr>
          <w:rFonts w:ascii="Aptos Narrow" w:hAnsi="Aptos Narrow"/>
          <w:color w:val="0070C0"/>
        </w:rPr>
        <w:t>LOOP OPERATING AREA, START,</w:t>
      </w:r>
    </w:p>
    <w:p w14:paraId="0A18FC8F" w14:textId="195EA382" w:rsidR="004A5C56" w:rsidRPr="008E2454"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36" w:name="_Ref161259363"/>
      <w:r w:rsidRPr="008E2454">
        <w:rPr>
          <w:rFonts w:ascii="Aptos Narrow" w:eastAsia="Microsoft YaHei" w:hAnsi="Aptos Narrow"/>
        </w:rPr>
        <w:t>S</w:t>
      </w:r>
      <w:bookmarkStart w:id="37" w:name="_Ref148096456"/>
      <w:r w:rsidRPr="008E2454">
        <w:rPr>
          <w:rFonts w:ascii="Aptos Narrow" w:eastAsia="Microsoft YaHei" w:hAnsi="Aptos Narrow"/>
        </w:rPr>
        <w:t>pecify the path to mount Install.wim</w:t>
      </w:r>
      <w:bookmarkEnd w:id="36"/>
      <w:bookmarkEnd w:id="37"/>
    </w:p>
    <w:p w14:paraId="7B9DAA93" w14:textId="58FE7316" w:rsidR="004A5C56" w:rsidRPr="008E2454" w:rsidRDefault="004A5C56"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-ItemType directory</w:t>
      </w:r>
    </w:p>
    <w:p w14:paraId="465841F9" w14:textId="2EA4F930" w:rsidR="00201F6D" w:rsidRPr="008E2454"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38" w:name="_Start_mounting_Install.wim"/>
      <w:bookmarkStart w:id="39" w:name="_Ref148096449"/>
      <w:bookmarkEnd w:id="38"/>
      <w:r w:rsidRPr="008E2454">
        <w:rPr>
          <w:rFonts w:ascii="Aptos Narrow" w:eastAsia="Microsoft YaHei" w:hAnsi="Aptos Narrow"/>
        </w:rPr>
        <w:t>Start mounting Install.wim</w:t>
      </w:r>
      <w:bookmarkEnd w:id="39"/>
    </w:p>
    <w:p w14:paraId="1BA1089E" w14:textId="7D873063" w:rsidR="007732FB"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7732FB" w:rsidRPr="008E2454">
        <w:rPr>
          <w:rFonts w:ascii="Aptos Narrow" w:hAnsi="Aptos Narrow"/>
        </w:rPr>
        <w:t>1</w:t>
      </w:r>
    </w:p>
    <w:p w14:paraId="3951F6D1" w14:textId="1F8B24C2"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\sources\install.wim" -Index </w:t>
      </w:r>
      <w:r w:rsidR="004D30E0" w:rsidRPr="008E2454">
        <w:rPr>
          <w:rFonts w:ascii="Aptos Narrow" w:hAnsi="Aptos Narrow"/>
          <w:color w:val="70AD47" w:themeColor="accent6"/>
        </w:rPr>
        <w:t>"1"</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t>
      </w:r>
    </w:p>
    <w:p w14:paraId="1498EC83" w14:textId="61288697" w:rsidR="009044CD" w:rsidRPr="008E2454" w:rsidRDefault="00D64347" w:rsidP="00721D0B">
      <w:pPr>
        <w:snapToGrid w:val="0"/>
        <w:spacing w:before="720" w:line="360" w:lineRule="auto"/>
        <w:ind w:left="2694"/>
        <w:rPr>
          <w:rFonts w:ascii="Aptos Narrow" w:hAnsi="Aptos Narrow"/>
          <w:color w:val="0070C0"/>
        </w:rPr>
      </w:pPr>
      <w:r w:rsidRPr="008E2454">
        <w:rPr>
          <w:rFonts w:ascii="Aptos Narrow" w:hAnsi="Aptos Narrow"/>
          <w:color w:val="0070C0"/>
        </w:rPr>
        <w:lastRenderedPageBreak/>
        <w:t>PROCESS FILES WITHIN THE INSTALL.WIM IMAGE, OPTIONALLY, START,</w:t>
      </w:r>
    </w:p>
    <w:p w14:paraId="49B608E6" w14:textId="4098E5E4" w:rsidR="009044CD" w:rsidRPr="008E2454"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0" w:name="_Ref161259373"/>
      <w:r w:rsidRPr="008E2454">
        <w:rPr>
          <w:rFonts w:ascii="Aptos Narrow" w:eastAsia="Microsoft YaHei" w:hAnsi="Aptos Narrow"/>
        </w:rPr>
        <w:t>Custom encapsulation</w:t>
      </w:r>
      <w:bookmarkStart w:id="41" w:name="_Ref148096445"/>
      <w:r w:rsidR="00215694" w:rsidRPr="008E2454">
        <w:rPr>
          <w:rFonts w:ascii="Aptos Narrow" w:eastAsia="Microsoft YaHei" w:hAnsi="Aptos Narrow"/>
        </w:rPr>
        <w:t xml:space="preserve"> </w:t>
      </w:r>
      <w:r w:rsidR="00C97806" w:rsidRPr="008E2454">
        <w:rPr>
          <w:rFonts w:ascii="Aptos Narrow" w:eastAsia="Microsoft YaHei" w:hAnsi="Aptos Narrow"/>
        </w:rPr>
        <w:t>WinRE.wim</w:t>
      </w:r>
      <w:bookmarkEnd w:id="40"/>
      <w:bookmarkEnd w:id="41"/>
    </w:p>
    <w:p w14:paraId="678038F1" w14:textId="3DF86552" w:rsidR="009044CD" w:rsidRPr="008E2454" w:rsidRDefault="00ED744F" w:rsidP="00721D0B">
      <w:pPr>
        <w:snapToGrid w:val="0"/>
        <w:spacing w:line="360" w:lineRule="auto"/>
        <w:ind w:left="3402"/>
        <w:rPr>
          <w:rFonts w:ascii="Aptos Narrow" w:hAnsi="Aptos Narrow"/>
          <w:color w:val="FF0000"/>
        </w:rPr>
      </w:pPr>
      <w:r w:rsidRPr="008E2454">
        <w:rPr>
          <w:rFonts w:ascii="Aptos Narrow" w:hAnsi="Aptos Narrow"/>
          <w:color w:val="FF0000"/>
        </w:rPr>
        <w:t>WARNING</w:t>
      </w:r>
      <w:r w:rsidR="00D64347" w:rsidRPr="008E2454">
        <w:rPr>
          <w:rFonts w:ascii="Aptos Narrow" w:hAnsi="Aptos Narrow"/>
          <w:color w:val="FF0000"/>
        </w:rPr>
        <w:t>:</w:t>
      </w:r>
    </w:p>
    <w:p w14:paraId="423A76AE" w14:textId="225AFF52" w:rsidR="00081DE7"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WinRE.wim is a file within the Install.wim image;</w:t>
      </w:r>
    </w:p>
    <w:p w14:paraId="3D156A24" w14:textId="0F827305" w:rsidR="009044CD" w:rsidRPr="008E2454"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8E2454">
        <w:rPr>
          <w:rFonts w:ascii="Aptos Narrow" w:hAnsi="Aptos Narrow"/>
        </w:rPr>
        <w:t>When Install.wim has multiple index numbers, only process any WinRE.wim;</w:t>
      </w:r>
    </w:p>
    <w:p w14:paraId="7995B2D4" w14:textId="3CF098C8" w:rsidR="009044CD" w:rsidRPr="008E2454"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8E2454">
        <w:rPr>
          <w:rFonts w:ascii="Aptos Narrow" w:hAnsi="Aptos Narrow"/>
        </w:rPr>
        <w:t>Synchronize to all index numbers to reduce the size of Install.wim</w:t>
      </w:r>
      <w:r w:rsidR="00563636" w:rsidRPr="008E2454">
        <w:rPr>
          <w:rFonts w:ascii="Aptos Narrow" w:hAnsi="Aptos Narrow"/>
        </w:rPr>
        <w:t>,</w:t>
      </w:r>
      <w:r w:rsidRPr="008E2454">
        <w:rPr>
          <w:rFonts w:ascii="Aptos Narrow" w:hAnsi="Aptos Narrow"/>
        </w:rPr>
        <w:t xml:space="preserve"> learn "</w:t>
      </w:r>
      <w:hyperlink w:anchor="_How_to_batch"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_Ref161259861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C07FE8" w:rsidRPr="008E2454">
          <w:rPr>
            <w:rFonts w:ascii="Aptos Narrow" w:hAnsi="Aptos Narrow"/>
          </w:rPr>
          <w:t>How to batch replace WinRE.wim in all index numbers in Install.wim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42CDB2AE" w14:textId="701CF16B" w:rsidR="006673B3" w:rsidRPr="008E2454"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2" w:name="_Ref161259379"/>
      <w:r w:rsidRPr="008E2454">
        <w:rPr>
          <w:rFonts w:ascii="Aptos Narrow" w:eastAsia="Microsoft YaHei" w:hAnsi="Aptos Narrow"/>
          <w:iCs w:val="0"/>
        </w:rPr>
        <w:t>V</w:t>
      </w:r>
      <w:bookmarkStart w:id="43" w:name="_Ref148096441"/>
      <w:r w:rsidRPr="008E2454">
        <w:rPr>
          <w:rFonts w:ascii="Aptos Narrow" w:eastAsia="Microsoft YaHei" w:hAnsi="Aptos Narrow"/>
          <w:iCs w:val="0"/>
        </w:rPr>
        <w:t>iew WinRE.wim details</w:t>
      </w:r>
      <w:bookmarkEnd w:id="42"/>
      <w:bookmarkEnd w:id="43"/>
    </w:p>
    <w:p w14:paraId="38FA2345" w14:textId="5B158BF8" w:rsidR="00834A98" w:rsidRPr="008E2454" w:rsidRDefault="00037878" w:rsidP="00721D0B">
      <w:pPr>
        <w:snapToGrid w:val="0"/>
        <w:spacing w:line="360" w:lineRule="auto"/>
        <w:ind w:left="4253"/>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65EC18CF" w14:textId="0A9F6714" w:rsidR="00165EFD"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_Custom\Install\Install\Mount\Windows\System32\Recovery\WinRE.wim"</w:t>
      </w:r>
    </w:p>
    <w:p w14:paraId="70512ADB" w14:textId="6C2A6BD1" w:rsidR="006673B3" w:rsidRPr="008E2454" w:rsidRDefault="00165EF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88791C" w:rsidRPr="008E2454">
        <w:rPr>
          <w:rFonts w:ascii="Aptos Narrow" w:hAnsi="Aptos Narrow"/>
          <w:color w:val="70AD47" w:themeColor="accent6"/>
        </w:rPr>
        <w:t xml:space="preserve"> </w:t>
      </w:r>
      <w:r w:rsidRPr="008E2454">
        <w:rPr>
          <w:rFonts w:ascii="Aptos Narrow" w:hAnsi="Aptos Narrow"/>
          <w:color w:val="70AD47" w:themeColor="accent6"/>
        </w:rPr>
        <w:t xml:space="preserve"> Get-WindowsImage -ImagePath $ViewFile -index $_.ImageIndex</w:t>
      </w:r>
      <w:r w:rsidR="0088791C" w:rsidRPr="008E2454">
        <w:rPr>
          <w:rFonts w:ascii="Aptos Narrow" w:hAnsi="Aptos Narrow"/>
          <w:color w:val="70AD47" w:themeColor="accent6"/>
        </w:rPr>
        <w:t xml:space="preserve"> }</w:t>
      </w:r>
    </w:p>
    <w:p w14:paraId="6675C117" w14:textId="045F9A8F" w:rsidR="009044CD"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4" w:name="_Ref148096437"/>
      <w:r w:rsidRPr="008E2454">
        <w:rPr>
          <w:rFonts w:ascii="Aptos Narrow" w:eastAsia="Microsoft YaHei" w:hAnsi="Aptos Narrow"/>
          <w:iCs w:val="0"/>
        </w:rPr>
        <w:t>Specify the path to mount WinRE.wim</w:t>
      </w:r>
      <w:bookmarkEnd w:id="44"/>
    </w:p>
    <w:p w14:paraId="414B4DE4" w14:textId="6649EB31" w:rsidR="00437134" w:rsidRPr="008E2454" w:rsidRDefault="00437134" w:rsidP="00721D0B">
      <w:pPr>
        <w:pStyle w:val="ListParagraph"/>
        <w:snapToGrid w:val="0"/>
        <w:spacing w:line="360" w:lineRule="auto"/>
        <w:ind w:left="4253"/>
        <w:contextualSpacing w:val="0"/>
        <w:rPr>
          <w:rFonts w:ascii="Aptos Narrow" w:hAnsi="Aptos Narrow"/>
          <w:color w:val="00B050"/>
        </w:rPr>
      </w:pPr>
      <w:r w:rsidRPr="008E2454">
        <w:rPr>
          <w:rFonts w:ascii="Aptos Narrow" w:hAnsi="Aptos Narrow"/>
          <w:color w:val="00B050"/>
        </w:rPr>
        <w:t>New-Item -Path "D:\</w:t>
      </w:r>
      <w:r w:rsidR="002E72D8" w:rsidRPr="008E2454">
        <w:rPr>
          <w:rFonts w:ascii="Aptos Narrow" w:hAnsi="Aptos Narrow"/>
          <w:color w:val="00B050"/>
        </w:rPr>
        <w:t>OS_11</w:t>
      </w:r>
      <w:r w:rsidRPr="008E2454">
        <w:rPr>
          <w:rFonts w:ascii="Aptos Narrow" w:hAnsi="Aptos Narrow"/>
          <w:color w:val="00B050"/>
        </w:rPr>
        <w:t>_Custom\Install\WinRE\Mount" -ItemType directory</w:t>
      </w:r>
    </w:p>
    <w:p w14:paraId="791E34B0" w14:textId="25BA946B" w:rsidR="000A7051" w:rsidRPr="008E2454"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5" w:name="_Ref148096434"/>
      <w:r w:rsidRPr="008E2454">
        <w:rPr>
          <w:rFonts w:ascii="Aptos Narrow" w:eastAsia="Microsoft YaHei" w:hAnsi="Aptos Narrow"/>
        </w:rPr>
        <w:t>Start mounting WinRE.wim</w:t>
      </w:r>
      <w:bookmarkEnd w:id="45"/>
    </w:p>
    <w:p w14:paraId="550F2844" w14:textId="0C56596B" w:rsidR="003955FF" w:rsidRPr="008E2454" w:rsidRDefault="007A2A62" w:rsidP="00721D0B">
      <w:pPr>
        <w:snapToGrid w:val="0"/>
        <w:spacing w:line="360" w:lineRule="auto"/>
        <w:ind w:left="4253"/>
        <w:rPr>
          <w:rFonts w:ascii="Aptos Narrow" w:hAnsi="Aptos Narrow"/>
        </w:rPr>
      </w:pPr>
      <w:r w:rsidRPr="008E2454">
        <w:rPr>
          <w:rFonts w:ascii="Aptos Narrow" w:hAnsi="Aptos Narrow"/>
        </w:rPr>
        <w:t xml:space="preserve">Default index number: </w:t>
      </w:r>
      <w:r w:rsidR="003955FF" w:rsidRPr="008E2454">
        <w:rPr>
          <w:rFonts w:ascii="Aptos Narrow" w:hAnsi="Aptos Narrow"/>
        </w:rPr>
        <w:t>1</w:t>
      </w:r>
    </w:p>
    <w:p w14:paraId="1A2BE553" w14:textId="252C4EBE" w:rsidR="009044CD" w:rsidRPr="008E2454" w:rsidRDefault="009044CD" w:rsidP="00721D0B">
      <w:pPr>
        <w:snapToGrid w:val="0"/>
        <w:spacing w:line="360" w:lineRule="auto"/>
        <w:ind w:left="4253"/>
        <w:rPr>
          <w:rFonts w:ascii="Aptos Narrow" w:hAnsi="Aptos Narrow"/>
        </w:rPr>
      </w:pPr>
      <w:r w:rsidRPr="008E2454">
        <w:rPr>
          <w:rFonts w:ascii="Aptos Narrow" w:hAnsi="Aptos Narrow"/>
          <w:color w:val="00B050"/>
        </w:rPr>
        <w:t>Mount-WindowsImage -ImagePath</w:t>
      </w:r>
      <w:r w:rsidR="00100704" w:rsidRPr="008E2454">
        <w:rPr>
          <w:rFonts w:ascii="Aptos Narrow" w:hAnsi="Aptos Narrow"/>
          <w:color w:val="00B050"/>
        </w:rPr>
        <w:t xml:space="preserve"> </w:t>
      </w:r>
      <w:r w:rsidRPr="008E2454">
        <w:rPr>
          <w:rFonts w:ascii="Aptos Narrow" w:hAnsi="Aptos Narrow"/>
          <w:color w:val="00B050"/>
        </w:rPr>
        <w:t xml:space="preserve"> </w:t>
      </w:r>
      <w:r w:rsidR="00100704" w:rsidRPr="008E2454">
        <w:rPr>
          <w:rFonts w:ascii="Aptos Narrow" w:hAnsi="Aptos Narrow"/>
          <w:color w:val="00B050"/>
        </w:rPr>
        <w:t>"D:\</w:t>
      </w:r>
      <w:r w:rsidR="002E72D8" w:rsidRPr="008E2454">
        <w:rPr>
          <w:rFonts w:ascii="Aptos Narrow" w:hAnsi="Aptos Narrow"/>
          <w:color w:val="00B050"/>
        </w:rPr>
        <w:t>OS_11</w:t>
      </w:r>
      <w:r w:rsidR="00100704" w:rsidRPr="008E2454">
        <w:rPr>
          <w:rFonts w:ascii="Aptos Narrow" w:hAnsi="Aptos Narrow"/>
          <w:color w:val="00B050"/>
        </w:rPr>
        <w:t>_Custom\Install\Install\Mount\Windows\System32\Recovery\WinRE.wim"</w:t>
      </w:r>
      <w:r w:rsidRPr="008E2454">
        <w:rPr>
          <w:rFonts w:ascii="Aptos Narrow" w:hAnsi="Aptos Narrow"/>
          <w:color w:val="00B050"/>
        </w:rPr>
        <w:t xml:space="preserve"> -Index </w:t>
      </w:r>
      <w:r w:rsidR="005D76B4" w:rsidRPr="008E2454">
        <w:rPr>
          <w:rFonts w:ascii="Aptos Narrow" w:hAnsi="Aptos Narrow"/>
          <w:color w:val="00B050"/>
        </w:rPr>
        <w:t>"1"</w:t>
      </w:r>
      <w:r w:rsidRPr="008E2454">
        <w:rPr>
          <w:rFonts w:ascii="Aptos Narrow" w:hAnsi="Aptos Narrow"/>
          <w:color w:val="00B050"/>
        </w:rPr>
        <w:t xml:space="preserve"> -Path </w:t>
      </w:r>
      <w:r w:rsidR="00437134" w:rsidRPr="008E2454">
        <w:rPr>
          <w:rFonts w:ascii="Aptos Narrow" w:hAnsi="Aptos Narrow"/>
          <w:color w:val="00B050"/>
        </w:rPr>
        <w:t>"D:\</w:t>
      </w:r>
      <w:r w:rsidR="002E72D8" w:rsidRPr="008E2454">
        <w:rPr>
          <w:rFonts w:ascii="Aptos Narrow" w:hAnsi="Aptos Narrow"/>
          <w:color w:val="00B050"/>
        </w:rPr>
        <w:t>OS_11</w:t>
      </w:r>
      <w:r w:rsidR="00437134" w:rsidRPr="008E2454">
        <w:rPr>
          <w:rFonts w:ascii="Aptos Narrow" w:hAnsi="Aptos Narrow"/>
          <w:color w:val="00B050"/>
        </w:rPr>
        <w:t>_Custom\Install\WinRE\Mount"</w:t>
      </w:r>
    </w:p>
    <w:p w14:paraId="1BFB6FC0" w14:textId="63286450" w:rsidR="001C273A" w:rsidRPr="008E2454"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48096429"/>
      <w:r w:rsidRPr="008E2454">
        <w:rPr>
          <w:rFonts w:ascii="Aptos Narrow" w:eastAsia="Microsoft YaHei" w:hAnsi="Aptos Narrow"/>
          <w:iCs w:val="0"/>
        </w:rPr>
        <w:t>Language pack</w:t>
      </w:r>
      <w:r w:rsidR="00CC152E" w:rsidRPr="008E2454">
        <w:rPr>
          <w:rFonts w:ascii="Aptos Narrow" w:eastAsia="Microsoft YaHei" w:hAnsi="Aptos Narrow"/>
          <w:iCs w:val="0"/>
        </w:rPr>
        <w:t>: WinRE</w:t>
      </w:r>
      <w:bookmarkEnd w:id="46"/>
    </w:p>
    <w:p w14:paraId="7637FF82" w14:textId="262A05EC" w:rsidR="00D73B7C" w:rsidRPr="008E2454"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8E2454">
        <w:rPr>
          <w:rFonts w:ascii="Aptos Narrow" w:hAnsi="Aptos Narrow"/>
        </w:rPr>
        <w:t>.</w:t>
      </w:r>
    </w:p>
    <w:p w14:paraId="424D2E7A" w14:textId="44E9B720" w:rsidR="009A519C" w:rsidRPr="008E2454"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7FEC000B" w14:textId="110DCE69" w:rsidR="009044CD" w:rsidRPr="008E2454"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47" w:name="_Ref148096426"/>
      <w:r w:rsidRPr="008E2454">
        <w:rPr>
          <w:rFonts w:ascii="Aptos Narrow" w:eastAsia="Microsoft YaHei" w:hAnsi="Aptos Narrow"/>
          <w:szCs w:val="20"/>
        </w:rPr>
        <w:t>Language pack: add</w:t>
      </w:r>
      <w:bookmarkEnd w:id="47"/>
    </w:p>
    <w:p w14:paraId="607206C7" w14:textId="697A39F1" w:rsidR="00B43E27" w:rsidRPr="008E2454"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8E2454">
        <w:rPr>
          <w:rFonts w:ascii="Aptos Narrow" w:hAnsi="Aptos Narrow"/>
        </w:rPr>
        <w:t>WinRE.Instl.lang.ps1</w:t>
      </w:r>
    </w:p>
    <w:p w14:paraId="76273137" w14:textId="085551D9" w:rsidR="00B43E27" w:rsidRPr="008E2454"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7" w:history="1">
        <w:r w:rsidR="002D3A55" w:rsidRPr="008E2454">
          <w:rPr>
            <w:rStyle w:val="Hyperlink"/>
            <w:rFonts w:ascii="Aptos Narrow" w:hAnsi="Aptos Narrow" w:cstheme="majorBidi"/>
            <w:u w:val="none"/>
          </w:rPr>
          <w:t>\Expand\Install\WinRE\WinRE.Instl.lang.ps1</w:t>
        </w:r>
      </w:hyperlink>
    </w:p>
    <w:p w14:paraId="0BF59696" w14:textId="29CD4049" w:rsidR="002D3A55" w:rsidRPr="008E2454"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8" w:history="1">
        <w:r w:rsidR="00EA2070" w:rsidRPr="008E2454">
          <w:rPr>
            <w:rStyle w:val="Hyperlink"/>
            <w:rFonts w:ascii="Aptos Narrow" w:hAnsi="Aptos Narrow" w:cstheme="majorBidi"/>
            <w:u w:val="none"/>
          </w:rPr>
          <w:t>https://github.com/ilikeyi/solutions/blob/main/</w:t>
        </w:r>
        <w:r w:rsidR="00993EC6" w:rsidRPr="008E2454">
          <w:rPr>
            <w:rStyle w:val="Hyperlink"/>
            <w:rFonts w:ascii="Aptos Narrow" w:hAnsi="Aptos Narrow" w:cstheme="majorBidi"/>
            <w:u w:val="none"/>
          </w:rPr>
          <w:t>_Learn</w:t>
        </w:r>
        <w:r w:rsidR="00EA2070" w:rsidRPr="008E2454">
          <w:rPr>
            <w:rStyle w:val="Hyperlink"/>
            <w:rFonts w:ascii="Aptos Narrow" w:hAnsi="Aptos Narrow" w:cstheme="majorBidi"/>
            <w:u w:val="none"/>
          </w:rPr>
          <w:t>/</w:t>
        </w:r>
        <w:r w:rsidR="002D5B9E" w:rsidRPr="008E2454">
          <w:rPr>
            <w:rStyle w:val="Hyperlink"/>
            <w:rFonts w:ascii="Aptos Narrow" w:hAnsi="Aptos Narrow" w:cstheme="majorBidi"/>
            <w:u w:val="none"/>
          </w:rPr>
          <w:t>Packaging.tutorial/</w:t>
        </w:r>
        <w:r w:rsidR="00EA2070" w:rsidRPr="008E2454">
          <w:rPr>
            <w:rStyle w:val="Hyperlink"/>
            <w:rFonts w:ascii="Aptos Narrow" w:hAnsi="Aptos Narrow" w:cstheme="majorBidi"/>
            <w:u w:val="none"/>
          </w:rPr>
          <w:t>OS.11/</w:t>
        </w:r>
        <w:r w:rsidR="00067EE8" w:rsidRPr="008E2454">
          <w:rPr>
            <w:rStyle w:val="Hyperlink"/>
            <w:rFonts w:ascii="Aptos Narrow" w:hAnsi="Aptos Narrow" w:cstheme="majorBidi"/>
            <w:u w:val="none"/>
          </w:rPr>
          <w:t>24H2</w:t>
        </w:r>
        <w:r w:rsidR="00EA2070" w:rsidRPr="008E2454">
          <w:rPr>
            <w:rStyle w:val="Hyperlink"/>
            <w:rFonts w:ascii="Aptos Narrow" w:hAnsi="Aptos Narrow" w:cstheme="majorBidi"/>
            <w:u w:val="none"/>
          </w:rPr>
          <w:t>/Expand/Install/WinRE/WinRE.Instl.lang.ps1</w:t>
        </w:r>
      </w:hyperlink>
    </w:p>
    <w:p w14:paraId="69791731" w14:textId="5D80D685" w:rsidR="009C0409" w:rsidRPr="008E2454"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8E2454">
        <w:rPr>
          <w:rFonts w:ascii="Aptos Narrow" w:hAnsi="Aptos Narrow" w:cstheme="majorBidi"/>
          <w:color w:val="272727" w:themeColor="text1" w:themeTint="D8"/>
        </w:rPr>
        <w:t>Copy the code</w:t>
      </w:r>
    </w:p>
    <w:p w14:paraId="137F420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$Mount = "D:\OS_11_Custom\Install\WinRE\Mount"</w:t>
      </w:r>
    </w:p>
    <w:p w14:paraId="141548D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$Sources = "D:\OS_11_Custom\Install\WinRE\Language\Add\zh-CN"</w:t>
      </w:r>
    </w:p>
    <w:p w14:paraId="0F97EC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$Initl_install_Language_Component = @()</w:t>
      </w:r>
    </w:p>
    <w:p w14:paraId="526BAF6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Get-WindowsPackage -Path $Mount | ForEach-Object {</w:t>
      </w:r>
    </w:p>
    <w:p w14:paraId="0834E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70BBAD15"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6AEBFB4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7A14E92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$Language = @(</w:t>
      </w:r>
    </w:p>
    <w:p w14:paraId="0F40725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366EC4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"*WinPE-appxdeployment*"; File = "winpe-appxdeployment_zh-CN.cab"; }</w:t>
      </w:r>
    </w:p>
    <w:p w14:paraId="5268CD03"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"*WinPE-AppxPackaging*"; File = "winpe-appxpackaging_zh-CN.cab"; }</w:t>
      </w:r>
    </w:p>
    <w:p w14:paraId="198DBDB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6DB2DB5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01962A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8F3930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"*connectivity*"; File = "winpe-connectivity_zh-CN.cab"; }</w:t>
      </w:r>
    </w:p>
    <w:p w14:paraId="335BFD4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6B10B0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"*hta*"; File = "winpe-hta_zh-CN.cab"; }</w:t>
      </w:r>
    </w:p>
    <w:p w14:paraId="7A3F27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63E6191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"*opcservices*"; File = "winpe-opcservices_zh-CN.cab"; }</w:t>
      </w:r>
    </w:p>
    <w:p w14:paraId="0D5C934C"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"*rejuv*"; File = "winpe-rejuv_zh-CN.cab"; }</w:t>
      </w:r>
    </w:p>
    <w:p w14:paraId="338B703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075D1B9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19F84461"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6463EC8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6875756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D257DA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"*StorageWMI*"; File = "winpe-storagewmi_zh-CN.cab"; }</w:t>
      </w:r>
    </w:p>
    <w:p w14:paraId="22535BD2"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72F6586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"*WiFi*"; File = "winpe-wifi_zh-CN.cab"; }</w:t>
      </w:r>
    </w:p>
    <w:p w14:paraId="6FAB8FA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"*windowsupdate*"; File = "winpe-windowsupdate_zh-CN.cab"; }</w:t>
      </w:r>
    </w:p>
    <w:p w14:paraId="23B3319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2C83518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44DBFE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ForEach ($Rule in $Language) {</w:t>
      </w:r>
    </w:p>
    <w:p w14:paraId="46BED5B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2219417E"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3DF25637"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14E254D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49DDCCA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Language pack file: " -NoNewline; Write-host "$($Sources)\$($Rule.File)" -ForegroundColor Green</w:t>
      </w:r>
    </w:p>
    <w:p w14:paraId="5D00982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lastRenderedPageBreak/>
        <w:t xml:space="preserve">            Write-Host "   Installing ".PadRight(22) -NoNewline</w:t>
      </w:r>
    </w:p>
    <w:p w14:paraId="7ADAE610"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try {</w:t>
      </w:r>
    </w:p>
    <w:p w14:paraId="3AB8ED59"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63763AC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49BA077D"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 catch {</w:t>
      </w:r>
    </w:p>
    <w:p w14:paraId="00BE116B"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6AEE288"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4E3538C6"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6ACFE034"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break</w:t>
      </w:r>
    </w:p>
    <w:p w14:paraId="43D90BF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78AE1F0F" w14:textId="77777777" w:rsidR="00AC7397"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 xml:space="preserve">    }</w:t>
      </w:r>
    </w:p>
    <w:p w14:paraId="01757E53" w14:textId="0A9A8C37" w:rsidR="008A3B62" w:rsidRPr="008E2454" w:rsidRDefault="00AC7397" w:rsidP="008F7354">
      <w:pPr>
        <w:snapToGrid w:val="0"/>
        <w:spacing w:line="360" w:lineRule="auto"/>
        <w:ind w:left="5850"/>
        <w:rPr>
          <w:rFonts w:ascii="Aptos Narrow" w:hAnsi="Aptos Narrow"/>
          <w:color w:val="70AD47" w:themeColor="accent6"/>
        </w:rPr>
      </w:pPr>
      <w:r w:rsidRPr="008E2454">
        <w:rPr>
          <w:rFonts w:ascii="Aptos Narrow" w:hAnsi="Aptos Narrow"/>
          <w:color w:val="70AD47" w:themeColor="accent6"/>
        </w:rPr>
        <w:t>}</w:t>
      </w:r>
    </w:p>
    <w:p w14:paraId="3CDF47E0" w14:textId="106C4F46" w:rsidR="008C673E" w:rsidRPr="008E2454"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48" w:name="_Ref148096423"/>
      <w:r w:rsidRPr="008E2454">
        <w:rPr>
          <w:rFonts w:ascii="Aptos Narrow" w:eastAsia="Microsoft YaHei" w:hAnsi="Aptos Narrow" w:cstheme="minorBidi"/>
          <w:szCs w:val="20"/>
        </w:rPr>
        <w:t>Offline image language: change</w:t>
      </w:r>
      <w:bookmarkEnd w:id="48"/>
    </w:p>
    <w:p w14:paraId="5CD52EA5" w14:textId="7D3EFC9E" w:rsidR="008C673E" w:rsidRPr="008E2454"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49" w:name="_Ref148096417"/>
      <w:r w:rsidRPr="008E2454">
        <w:rPr>
          <w:rFonts w:ascii="Aptos Narrow" w:eastAsia="Microsoft YaHei" w:hAnsi="Aptos Narrow"/>
        </w:rPr>
        <w:t>Change default language, regional settings, and other international settings</w:t>
      </w:r>
      <w:bookmarkEnd w:id="49"/>
    </w:p>
    <w:p w14:paraId="48E4DE48" w14:textId="69C4D35D" w:rsidR="00256F0A" w:rsidRPr="008E2454" w:rsidRDefault="00D865D7" w:rsidP="00721D0B">
      <w:pPr>
        <w:snapToGrid w:val="0"/>
        <w:spacing w:line="360" w:lineRule="auto"/>
        <w:ind w:left="6663"/>
        <w:rPr>
          <w:rFonts w:ascii="Aptos Narrow" w:hAnsi="Aptos Narrow"/>
        </w:rPr>
      </w:pPr>
      <w:r w:rsidRPr="008E2454">
        <w:rPr>
          <w:rFonts w:ascii="Aptos Narrow" w:hAnsi="Aptos Narrow"/>
        </w:rPr>
        <w:t>Regio</w:t>
      </w:r>
      <w:r w:rsidR="00DC3EDC" w:rsidRPr="008E2454">
        <w:rPr>
          <w:rFonts w:ascii="Aptos Narrow" w:hAnsi="Aptos Narrow"/>
        </w:rPr>
        <w:t>n</w:t>
      </w:r>
      <w:r w:rsidR="00256F0A" w:rsidRPr="008E2454">
        <w:rPr>
          <w:rFonts w:ascii="Aptos Narrow" w:hAnsi="Aptos Narrow"/>
        </w:rPr>
        <w:t xml:space="preserve">: </w:t>
      </w:r>
      <w:r w:rsidR="00256F0A" w:rsidRPr="008E2454">
        <w:rPr>
          <w:rFonts w:ascii="Aptos Narrow" w:hAnsi="Aptos Narrow"/>
          <w:color w:val="7030A0"/>
        </w:rPr>
        <w:t>zh-CN</w:t>
      </w:r>
    </w:p>
    <w:p w14:paraId="796B5AB6" w14:textId="44A45015"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/Set-AllIntl:</w:t>
      </w:r>
      <w:r w:rsidR="00A660EE" w:rsidRPr="008E2454">
        <w:rPr>
          <w:rFonts w:ascii="Aptos Narrow" w:hAnsi="Aptos Narrow"/>
          <w:color w:val="70AD47" w:themeColor="accent6"/>
        </w:rPr>
        <w:t>"</w:t>
      </w:r>
      <w:r w:rsidRPr="008E2454">
        <w:rPr>
          <w:rFonts w:ascii="Aptos Narrow" w:hAnsi="Aptos Narrow"/>
          <w:color w:val="70AD47" w:themeColor="accent6"/>
        </w:rPr>
        <w:t>zh-CN</w:t>
      </w:r>
      <w:r w:rsidR="00A660EE" w:rsidRPr="008E2454">
        <w:rPr>
          <w:rFonts w:ascii="Aptos Narrow" w:hAnsi="Aptos Narrow"/>
          <w:color w:val="70AD47" w:themeColor="accent6"/>
        </w:rPr>
        <w:t>"</w:t>
      </w:r>
    </w:p>
    <w:p w14:paraId="2EEB9E32" w14:textId="0272553F" w:rsidR="008C673E" w:rsidRPr="008E2454"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0" w:name="_Ref148096414"/>
      <w:r w:rsidRPr="008E2454">
        <w:rPr>
          <w:rFonts w:ascii="Aptos Narrow" w:eastAsia="Microsoft YaHei" w:hAnsi="Aptos Narrow"/>
        </w:rPr>
        <w:t>View available language settings</w:t>
      </w:r>
      <w:bookmarkEnd w:id="50"/>
    </w:p>
    <w:p w14:paraId="2020BA55" w14:textId="32379E9D" w:rsidR="008C673E" w:rsidRPr="008E2454" w:rsidRDefault="008C673E" w:rsidP="00721D0B">
      <w:pPr>
        <w:snapToGrid w:val="0"/>
        <w:spacing w:line="360" w:lineRule="auto"/>
        <w:ind w:left="666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/Get-Intl</w:t>
      </w:r>
    </w:p>
    <w:p w14:paraId="26143564" w14:textId="4181FCF5" w:rsidR="00B27D83" w:rsidRPr="008E2454"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1" w:name="_Ref148096406"/>
      <w:r w:rsidRPr="008E2454">
        <w:rPr>
          <w:rFonts w:ascii="Aptos Narrow" w:eastAsia="Microsoft YaHei" w:hAnsi="Aptos Narrow"/>
        </w:rPr>
        <w:t>Components: All packages installed in the image</w:t>
      </w:r>
      <w:bookmarkEnd w:id="51"/>
    </w:p>
    <w:p w14:paraId="7CA34E82" w14:textId="659B2AB1" w:rsidR="009044CD" w:rsidRPr="008E2454"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V</w:t>
      </w:r>
      <w:r w:rsidR="00EB17B8" w:rsidRPr="008E2454">
        <w:rPr>
          <w:rFonts w:ascii="Aptos Narrow" w:eastAsia="Microsoft YaHei" w:hAnsi="Aptos Narrow"/>
          <w:iCs w:val="0"/>
          <w:szCs w:val="20"/>
        </w:rPr>
        <w:t>iew</w:t>
      </w:r>
    </w:p>
    <w:p w14:paraId="2007CD89" w14:textId="1DC8F604" w:rsidR="009044CD" w:rsidRPr="008E2454" w:rsidRDefault="009044CD"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 Out-GridView</w:t>
      </w:r>
    </w:p>
    <w:p w14:paraId="1F5A6A8D" w14:textId="4FB390A7" w:rsidR="003A4377" w:rsidRPr="008E2454"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Export to csv</w:t>
      </w:r>
    </w:p>
    <w:p w14:paraId="49FEC057" w14:textId="5F60BB56"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4D25A29F" w14:textId="0C8F95C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w:t>
      </w:r>
      <w:r w:rsidR="005D235D" w:rsidRPr="008E2454">
        <w:rPr>
          <w:rFonts w:ascii="Aptos Narrow" w:hAnsi="Aptos Narrow"/>
          <w:color w:val="70AD47" w:themeColor="accent6"/>
        </w:rPr>
        <w:t>\Mount</w:t>
      </w:r>
      <w:r w:rsidRPr="008E2454">
        <w:rPr>
          <w:rFonts w:ascii="Aptos Narrow" w:hAnsi="Aptos Narrow"/>
          <w:color w:val="70AD47" w:themeColor="accent6"/>
        </w:rPr>
        <w:t>" | Export-CSV -NoType -Path $SaveTo</w:t>
      </w:r>
    </w:p>
    <w:p w14:paraId="6AB6774A" w14:textId="0CCA559B" w:rsidR="003A4377" w:rsidRPr="008E2454" w:rsidRDefault="003A4377" w:rsidP="00721D0B">
      <w:pPr>
        <w:pStyle w:val="ListParagraph"/>
        <w:snapToGrid w:val="0"/>
        <w:spacing w:line="360" w:lineRule="auto"/>
        <w:ind w:left="6663"/>
        <w:contextualSpacing w:val="0"/>
        <w:rPr>
          <w:rFonts w:ascii="Aptos Narrow" w:hAnsi="Aptos Narrow"/>
          <w:color w:val="70AD47" w:themeColor="accent6"/>
        </w:rPr>
      </w:pPr>
      <w:r w:rsidRPr="008E2454">
        <w:rPr>
          <w:rFonts w:ascii="Aptos Narrow" w:hAnsi="Aptos Narrow"/>
          <w:color w:val="70AD47" w:themeColor="accent6"/>
        </w:rPr>
        <w:t>Write-host $SaveTo -ForegroundColor Green</w:t>
      </w:r>
    </w:p>
    <w:p w14:paraId="3D87ABCC" w14:textId="1E608500" w:rsidR="00311E43" w:rsidRPr="008E2454"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2" w:name="_Ref161259478"/>
      <w:r w:rsidRPr="008E2454">
        <w:rPr>
          <w:rFonts w:ascii="Aptos Narrow" w:eastAsia="Microsoft YaHei" w:hAnsi="Aptos Narrow"/>
          <w:iCs w:val="0"/>
        </w:rPr>
        <w:t>C</w:t>
      </w:r>
      <w:bookmarkStart w:id="53" w:name="_Ref148096389"/>
      <w:r w:rsidRPr="008E2454">
        <w:rPr>
          <w:rFonts w:ascii="Aptos Narrow" w:eastAsia="Microsoft YaHei" w:hAnsi="Aptos Narrow"/>
          <w:iCs w:val="0"/>
        </w:rPr>
        <w:t>umulative updates</w:t>
      </w:r>
      <w:bookmarkEnd w:id="52"/>
      <w:bookmarkEnd w:id="53"/>
    </w:p>
    <w:p w14:paraId="18D67778" w14:textId="0F31ADE0" w:rsidR="00311E43" w:rsidRPr="008E2454" w:rsidRDefault="006D6870" w:rsidP="00721D0B">
      <w:pPr>
        <w:snapToGrid w:val="0"/>
        <w:spacing w:line="360" w:lineRule="auto"/>
        <w:ind w:left="4253"/>
        <w:rPr>
          <w:rFonts w:ascii="Aptos Narrow" w:hAnsi="Aptos Narrow"/>
        </w:rPr>
      </w:pPr>
      <w:r w:rsidRPr="008E2454">
        <w:rPr>
          <w:rFonts w:ascii="Aptos Narrow" w:hAnsi="Aptos Narrow"/>
        </w:rPr>
        <w:t xml:space="preserve">To prepare the </w:t>
      </w:r>
      <w:r w:rsidR="00D4374C" w:rsidRPr="008E2454">
        <w:rPr>
          <w:rFonts w:ascii="Aptos Narrow" w:hAnsi="Aptos Narrow"/>
        </w:rPr>
        <w:t xml:space="preserve">cumulative updates </w:t>
      </w:r>
      <w:r w:rsidRPr="008E2454">
        <w:rPr>
          <w:rFonts w:ascii="Aptos Narrow" w:hAnsi="Aptos Narrow"/>
        </w:rPr>
        <w:t xml:space="preserve">file available, change the example file name: </w:t>
      </w:r>
      <w:r w:rsidR="00311E43" w:rsidRPr="008E2454">
        <w:rPr>
          <w:rFonts w:ascii="Aptos Narrow" w:hAnsi="Aptos Narrow"/>
          <w:color w:val="70AD47" w:themeColor="accent6"/>
        </w:rPr>
        <w:t>KB_WinRE.cab</w:t>
      </w:r>
    </w:p>
    <w:p w14:paraId="25A68119" w14:textId="35B6A650" w:rsidR="00311E43" w:rsidRPr="008E2454"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4" w:name="_Ref148096385"/>
      <w:r w:rsidRPr="008E2454">
        <w:rPr>
          <w:rFonts w:ascii="Aptos Narrow" w:eastAsia="Microsoft YaHei" w:hAnsi="Aptos Narrow"/>
          <w:szCs w:val="20"/>
        </w:rPr>
        <w:t>Add</w:t>
      </w:r>
      <w:bookmarkEnd w:id="54"/>
    </w:p>
    <w:p w14:paraId="7FB355B3" w14:textId="5FF7B0FD"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lastRenderedPageBreak/>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1DEBA805" w14:textId="0D48CF2A" w:rsidR="00311E43" w:rsidRPr="008E2454" w:rsidRDefault="00311E43" w:rsidP="00721D0B">
      <w:pPr>
        <w:pStyle w:val="ListParagraph"/>
        <w:snapToGrid w:val="0"/>
        <w:spacing w:line="360" w:lineRule="auto"/>
        <w:ind w:left="5245"/>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40243205" w14:textId="1A7E7A2F" w:rsidR="00311E43" w:rsidRPr="008E2454"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5" w:name="_Ref148096383"/>
      <w:r w:rsidRPr="008E2454">
        <w:rPr>
          <w:rFonts w:ascii="Aptos Narrow" w:eastAsia="Microsoft YaHei" w:hAnsi="Aptos Narrow"/>
          <w:szCs w:val="20"/>
        </w:rPr>
        <w:t>Delete</w:t>
      </w:r>
      <w:bookmarkEnd w:id="55"/>
    </w:p>
    <w:p w14:paraId="479FC7DA" w14:textId="648CB64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_Custom\Install\WinRE\Update\</w:t>
      </w:r>
      <w:r w:rsidR="00993716" w:rsidRPr="008E2454">
        <w:rPr>
          <w:rFonts w:ascii="Aptos Narrow" w:hAnsi="Aptos Narrow"/>
          <w:color w:val="70AD47" w:themeColor="accent6"/>
        </w:rPr>
        <w:t>KB_WinRE</w:t>
      </w:r>
      <w:r w:rsidRPr="008E2454">
        <w:rPr>
          <w:rFonts w:ascii="Aptos Narrow" w:hAnsi="Aptos Narrow"/>
          <w:color w:val="70AD47" w:themeColor="accent6"/>
        </w:rPr>
        <w:t>.cab"</w:t>
      </w:r>
    </w:p>
    <w:p w14:paraId="57C2CE76" w14:textId="0CEF34B8"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 -PackagePath $KBPath</w:t>
      </w:r>
    </w:p>
    <w:p w14:paraId="6950D93C" w14:textId="7BF3E21E" w:rsidR="00311E43" w:rsidRPr="008E2454"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6" w:name="_Ref148096379"/>
      <w:r w:rsidRPr="008E2454">
        <w:rPr>
          <w:rFonts w:ascii="Aptos Narrow" w:eastAsia="Microsoft YaHei" w:hAnsi="Aptos Narrow"/>
          <w:szCs w:val="20"/>
        </w:rPr>
        <w:t>Solid update</w:t>
      </w:r>
      <w:bookmarkEnd w:id="56"/>
    </w:p>
    <w:p w14:paraId="5DAABF84" w14:textId="4F75F8B4" w:rsidR="00311E43" w:rsidRPr="008E2454" w:rsidRDefault="006D6870" w:rsidP="00721D0B">
      <w:pPr>
        <w:snapToGrid w:val="0"/>
        <w:spacing w:line="360" w:lineRule="auto"/>
        <w:ind w:left="5245"/>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7A821A4B" w14:textId="0001E116" w:rsidR="00311E43" w:rsidRPr="008E2454" w:rsidRDefault="00311E43" w:rsidP="00721D0B">
      <w:pPr>
        <w:snapToGrid w:val="0"/>
        <w:spacing w:line="360" w:lineRule="auto"/>
        <w:ind w:left="5245"/>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2ED9E5F5" w14:textId="686554DF" w:rsidR="00311E43" w:rsidRPr="008E2454"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57" w:name="_Ref148096373"/>
      <w:r w:rsidRPr="008E2454">
        <w:rPr>
          <w:rFonts w:ascii="Aptos Narrow" w:eastAsia="Microsoft YaHei" w:hAnsi="Aptos Narrow"/>
        </w:rPr>
        <w:t>Clean components after curing and updating</w:t>
      </w:r>
      <w:bookmarkEnd w:id="57"/>
    </w:p>
    <w:p w14:paraId="7857B5B4" w14:textId="1359598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57E2A217"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2C71352F"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0E1203F9"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642F2E43"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010EB32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 xml:space="preserve">    }</w:t>
      </w:r>
    </w:p>
    <w:p w14:paraId="2BFADD52" w14:textId="77777777" w:rsidR="00311E43" w:rsidRPr="008E2454" w:rsidRDefault="00311E43" w:rsidP="00721D0B">
      <w:pPr>
        <w:snapToGrid w:val="0"/>
        <w:spacing w:line="360" w:lineRule="auto"/>
        <w:ind w:left="6521"/>
        <w:rPr>
          <w:rFonts w:ascii="Aptos Narrow" w:hAnsi="Aptos Narrow"/>
          <w:color w:val="70AD47" w:themeColor="accent6"/>
        </w:rPr>
      </w:pPr>
      <w:r w:rsidRPr="008E2454">
        <w:rPr>
          <w:rFonts w:ascii="Aptos Narrow" w:hAnsi="Aptos Narrow"/>
          <w:color w:val="70AD47" w:themeColor="accent6"/>
        </w:rPr>
        <w:t>}</w:t>
      </w:r>
    </w:p>
    <w:p w14:paraId="0B5BF2B1" w14:textId="550DF1F0" w:rsidR="00A0483F"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8" w:name="_Ref148096370"/>
      <w:r w:rsidRPr="008E2454">
        <w:rPr>
          <w:rFonts w:ascii="Aptos Narrow" w:eastAsia="Microsoft YaHei" w:hAnsi="Aptos Narrow"/>
          <w:iCs w:val="0"/>
        </w:rPr>
        <w:t>Drive</w:t>
      </w:r>
      <w:bookmarkEnd w:id="58"/>
    </w:p>
    <w:p w14:paraId="6BA2D730" w14:textId="20AAB3EE" w:rsidR="00DF724D" w:rsidRPr="008E2454"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59" w:name="_Ref148096367"/>
      <w:bookmarkStart w:id="60" w:name="_Ref161259612"/>
      <w:r w:rsidRPr="008E2454">
        <w:rPr>
          <w:rFonts w:ascii="Aptos Narrow" w:eastAsia="Microsoft YaHei" w:hAnsi="Aptos Narrow"/>
          <w:iCs w:val="0"/>
        </w:rPr>
        <w:t>Save image</w:t>
      </w:r>
      <w:bookmarkEnd w:id="59"/>
      <w:r w:rsidR="00164140" w:rsidRPr="008E2454">
        <w:rPr>
          <w:rFonts w:ascii="Aptos Narrow" w:eastAsia="Microsoft YaHei" w:hAnsi="Aptos Narrow"/>
          <w:iCs w:val="0"/>
        </w:rPr>
        <w:t>: WinRE.wim</w:t>
      </w:r>
      <w:bookmarkEnd w:id="60"/>
    </w:p>
    <w:p w14:paraId="478C8945" w14:textId="6B85D19C" w:rsidR="00DF724D" w:rsidRPr="008E2454" w:rsidRDefault="00DF724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_Custom\Install\WinRE\Mount"</w:t>
      </w:r>
    </w:p>
    <w:p w14:paraId="425D8FCC" w14:textId="71939673"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1" w:name="_Ref148096362"/>
      <w:bookmarkStart w:id="62" w:name="_Ref161259617"/>
      <w:r w:rsidRPr="008E2454">
        <w:rPr>
          <w:rFonts w:ascii="Aptos Narrow" w:eastAsia="Microsoft YaHei" w:hAnsi="Aptos Narrow"/>
          <w:iCs w:val="0"/>
        </w:rPr>
        <w:t>Un</w:t>
      </w:r>
      <w:r w:rsidR="0070716E" w:rsidRPr="008E2454">
        <w:rPr>
          <w:rFonts w:ascii="Aptos Narrow" w:eastAsia="Microsoft YaHei" w:hAnsi="Aptos Narrow"/>
          <w:iCs w:val="0"/>
        </w:rPr>
        <w:t>mount</w:t>
      </w:r>
      <w:r w:rsidRPr="008E2454">
        <w:rPr>
          <w:rFonts w:ascii="Aptos Narrow" w:eastAsia="Microsoft YaHei" w:hAnsi="Aptos Narrow"/>
          <w:iCs w:val="0"/>
        </w:rPr>
        <w:t xml:space="preserve"> image</w:t>
      </w:r>
      <w:bookmarkEnd w:id="61"/>
      <w:r w:rsidR="00164140" w:rsidRPr="008E2454">
        <w:rPr>
          <w:rFonts w:ascii="Aptos Narrow" w:eastAsia="Microsoft YaHei" w:hAnsi="Aptos Narrow"/>
          <w:iCs w:val="0"/>
        </w:rPr>
        <w:t>: WinRE.wim</w:t>
      </w:r>
      <w:bookmarkEnd w:id="62"/>
    </w:p>
    <w:p w14:paraId="6734B13F" w14:textId="150CC1A5" w:rsidR="009E369C" w:rsidRPr="008E2454" w:rsidRDefault="009E369C" w:rsidP="00721D0B">
      <w:pPr>
        <w:snapToGrid w:val="0"/>
        <w:spacing w:line="360" w:lineRule="auto"/>
        <w:ind w:left="4253"/>
        <w:rPr>
          <w:rFonts w:ascii="Aptos Narrow" w:hAnsi="Aptos Narrow"/>
        </w:rPr>
      </w:pPr>
      <w:r w:rsidRPr="008E2454">
        <w:rPr>
          <w:rFonts w:ascii="Aptos Narrow" w:hAnsi="Aptos Narrow"/>
        </w:rPr>
        <w:t>Close any applications that may be accessing files in the image, including File Explorer.</w:t>
      </w:r>
    </w:p>
    <w:p w14:paraId="5B04E013" w14:textId="03AFFFF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Custom\Install\WinRE\Mount" -Discard</w:t>
      </w:r>
    </w:p>
    <w:p w14:paraId="751AED94" w14:textId="7A92F8A4" w:rsidR="009044CD" w:rsidRPr="008E2454"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3" w:name="_Ref148096358"/>
      <w:r w:rsidRPr="008E2454">
        <w:rPr>
          <w:rFonts w:ascii="Aptos Narrow" w:eastAsia="Microsoft YaHei" w:hAnsi="Aptos Narrow"/>
          <w:iCs w:val="0"/>
        </w:rPr>
        <w:t>After rebuilding WinRE.wim, the file size can be reduced</w:t>
      </w:r>
      <w:bookmarkEnd w:id="63"/>
    </w:p>
    <w:p w14:paraId="19900574" w14:textId="097EFB26" w:rsidR="00BC5E8B" w:rsidRPr="008E2454"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8E2454">
        <w:rPr>
          <w:rFonts w:ascii="Aptos Narrow" w:hAnsi="Aptos Narrow"/>
        </w:rPr>
        <w:t>WinRE.Rebuild.ps1</w:t>
      </w:r>
    </w:p>
    <w:p w14:paraId="463838FF" w14:textId="103CF57C" w:rsidR="00BC5E8B" w:rsidRPr="008E2454"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9" w:history="1">
        <w:r w:rsidR="001E3452" w:rsidRPr="008E2454">
          <w:rPr>
            <w:rStyle w:val="Hyperlink"/>
            <w:rFonts w:ascii="Aptos Narrow" w:hAnsi="Aptos Narrow"/>
            <w:u w:val="none"/>
          </w:rPr>
          <w:t>\Expand\Install\WinRE\WinRE.Rebuild.ps1</w:t>
        </w:r>
      </w:hyperlink>
    </w:p>
    <w:p w14:paraId="449CF03B" w14:textId="24E8B6FE" w:rsidR="00BC5E8B" w:rsidRPr="008E2454"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90" w:history="1">
        <w:r w:rsidR="00373422"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373422" w:rsidRPr="008E2454">
          <w:rPr>
            <w:rStyle w:val="Hyperlink"/>
            <w:rFonts w:ascii="Aptos Narrow" w:hAnsi="Aptos Narrow"/>
            <w:u w:val="none"/>
          </w:rPr>
          <w:t>/</w:t>
        </w:r>
        <w:r w:rsidR="002D5B9E" w:rsidRPr="008E2454">
          <w:rPr>
            <w:rStyle w:val="Hyperlink"/>
            <w:rFonts w:ascii="Aptos Narrow" w:hAnsi="Aptos Narrow"/>
            <w:u w:val="none"/>
          </w:rPr>
          <w:t>Packaging.tutorial/</w:t>
        </w:r>
        <w:r w:rsidR="00373422" w:rsidRPr="008E2454">
          <w:rPr>
            <w:rStyle w:val="Hyperlink"/>
            <w:rFonts w:ascii="Aptos Narrow" w:hAnsi="Aptos Narrow"/>
            <w:u w:val="none"/>
          </w:rPr>
          <w:t>OS.11/</w:t>
        </w:r>
        <w:r w:rsidR="00067EE8" w:rsidRPr="008E2454">
          <w:rPr>
            <w:rStyle w:val="Hyperlink"/>
            <w:rFonts w:ascii="Aptos Narrow" w:hAnsi="Aptos Narrow"/>
            <w:u w:val="none"/>
          </w:rPr>
          <w:t>24H2</w:t>
        </w:r>
        <w:r w:rsidR="00373422" w:rsidRPr="008E2454">
          <w:rPr>
            <w:rStyle w:val="Hyperlink"/>
            <w:rFonts w:ascii="Aptos Narrow" w:hAnsi="Aptos Narrow"/>
            <w:u w:val="none"/>
          </w:rPr>
          <w:t>/Expand/Install/WinRE/WinRE.Rebuild.ps1</w:t>
        </w:r>
      </w:hyperlink>
    </w:p>
    <w:p w14:paraId="582A9F69" w14:textId="1FB59E8B" w:rsidR="00DF442D" w:rsidRPr="008E2454"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8E2454">
        <w:rPr>
          <w:rFonts w:ascii="Aptos Narrow" w:hAnsi="Aptos Narrow"/>
        </w:rPr>
        <w:t>Copy the cod</w:t>
      </w:r>
      <w:r w:rsidR="00BC5E8B" w:rsidRPr="008E2454">
        <w:rPr>
          <w:rFonts w:ascii="Aptos Narrow" w:hAnsi="Aptos Narrow"/>
        </w:rPr>
        <w:t>e</w:t>
      </w:r>
    </w:p>
    <w:p w14:paraId="40CDDE5A"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lastRenderedPageBreak/>
        <w:t>$FileName = "D:\OS_11_Custom\Install\Install\Mount\Windows\System32\Recovery\WinRE.wim"</w:t>
      </w:r>
    </w:p>
    <w:p w14:paraId="34D7F87D"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Get-WindowsImage -ImagePath $Filename -ErrorAction SilentlyContinue | ForEach-Object {</w:t>
      </w:r>
    </w:p>
    <w:p w14:paraId="5C64AC6C"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1D37A35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7A824753"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"`n   Under reconstruction ".PadRight(28) -NoNewline</w:t>
      </w:r>
    </w:p>
    <w:p w14:paraId="72F72B9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try {</w:t>
      </w:r>
    </w:p>
    <w:p w14:paraId="0F513E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2510FB8F"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 catch {</w:t>
      </w:r>
    </w:p>
    <w:p w14:paraId="178F6F9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74B9017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787A3DF8"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t>
      </w:r>
    </w:p>
    <w:p w14:paraId="04A84A29"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4731AC22"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Write-Host "`n   Rename: " -NoNewline -ForegroundColor Yellow</w:t>
      </w:r>
    </w:p>
    <w:p w14:paraId="57A578C1"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if (Test-Path "$($FileName).New" -PathType Leaf) {</w:t>
      </w:r>
    </w:p>
    <w:p w14:paraId="02166D3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Remove-Item -Path $Filename</w:t>
      </w:r>
    </w:p>
    <w:p w14:paraId="316990EE"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Move-Item -Path "$($FileName).New" -Destination $Filename</w:t>
      </w:r>
    </w:p>
    <w:p w14:paraId="39E9D726"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5AEFB1BB" w14:textId="77777777" w:rsidR="00FC5B86"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else {</w:t>
      </w:r>
    </w:p>
    <w:p w14:paraId="78D66D3D" w14:textId="3EAC13FB" w:rsidR="00FC5B86" w:rsidRPr="008E2454" w:rsidRDefault="00FC5B86" w:rsidP="009B3CD5">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6C17AA3" w14:textId="3BFF6A59" w:rsidR="00B607E0" w:rsidRPr="008E2454" w:rsidRDefault="00FC5B86" w:rsidP="008F7354">
      <w:pPr>
        <w:snapToGrid w:val="0"/>
        <w:spacing w:line="360" w:lineRule="auto"/>
        <w:ind w:left="4680"/>
        <w:rPr>
          <w:rFonts w:ascii="Aptos Narrow" w:hAnsi="Aptos Narrow"/>
          <w:color w:val="70AD47" w:themeColor="accent6"/>
        </w:rPr>
      </w:pPr>
      <w:r w:rsidRPr="008E2454">
        <w:rPr>
          <w:rFonts w:ascii="Aptos Narrow" w:hAnsi="Aptos Narrow"/>
          <w:color w:val="70AD47" w:themeColor="accent6"/>
        </w:rPr>
        <w:t>}</w:t>
      </w:r>
    </w:p>
    <w:p w14:paraId="3CDCF0B0" w14:textId="2F9B20CB"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4" w:name="_Ref148096349"/>
      <w:r w:rsidRPr="008E2454">
        <w:rPr>
          <w:rFonts w:ascii="Aptos Narrow" w:eastAsia="Microsoft YaHei" w:hAnsi="Aptos Narrow"/>
          <w:iCs w:val="0"/>
        </w:rPr>
        <w:t>Backup</w:t>
      </w:r>
      <w:r w:rsidR="009044CD" w:rsidRPr="008E2454">
        <w:rPr>
          <w:rFonts w:ascii="Aptos Narrow" w:eastAsia="Microsoft YaHei" w:hAnsi="Aptos Narrow"/>
          <w:iCs w:val="0"/>
        </w:rPr>
        <w:t xml:space="preserve"> </w:t>
      </w:r>
      <w:r w:rsidR="008D2282" w:rsidRPr="008E2454">
        <w:rPr>
          <w:rFonts w:ascii="Aptos Narrow" w:eastAsia="Microsoft YaHei" w:hAnsi="Aptos Narrow"/>
          <w:iCs w:val="0"/>
        </w:rPr>
        <w:t>WinRE</w:t>
      </w:r>
      <w:r w:rsidR="009044CD" w:rsidRPr="008E2454">
        <w:rPr>
          <w:rFonts w:ascii="Aptos Narrow" w:eastAsia="Microsoft YaHei" w:hAnsi="Aptos Narrow"/>
          <w:iCs w:val="0"/>
        </w:rPr>
        <w:t>.wim</w:t>
      </w:r>
      <w:bookmarkEnd w:id="64"/>
    </w:p>
    <w:p w14:paraId="53438553" w14:textId="6070F3AD" w:rsidR="004C518D" w:rsidRPr="008E2454"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8E2454">
        <w:rPr>
          <w:rFonts w:ascii="Aptos Narrow" w:hAnsi="Aptos Narrow"/>
        </w:rPr>
        <w:t>WinRE.Backup.ps1</w:t>
      </w:r>
    </w:p>
    <w:p w14:paraId="2499D4E2" w14:textId="1C6728F9" w:rsidR="004C518D" w:rsidRPr="008E2454"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91" w:history="1">
        <w:r w:rsidR="00343D43" w:rsidRPr="008E2454">
          <w:rPr>
            <w:rStyle w:val="Hyperlink"/>
            <w:rFonts w:ascii="Aptos Narrow" w:hAnsi="Aptos Narrow"/>
            <w:u w:val="none"/>
          </w:rPr>
          <w:t>\Expand\Install\WinRE\WinRE.Backup.ps1</w:t>
        </w:r>
      </w:hyperlink>
    </w:p>
    <w:p w14:paraId="03C0C170" w14:textId="35B8E87B" w:rsidR="004C518D" w:rsidRPr="008E2454"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92" w:history="1">
        <w:r w:rsidR="00A35F4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A35F4B" w:rsidRPr="008E2454">
          <w:rPr>
            <w:rStyle w:val="Hyperlink"/>
            <w:rFonts w:ascii="Aptos Narrow" w:hAnsi="Aptos Narrow"/>
            <w:u w:val="none"/>
          </w:rPr>
          <w:t>/</w:t>
        </w:r>
        <w:r w:rsidR="002D5B9E" w:rsidRPr="008E2454">
          <w:rPr>
            <w:rStyle w:val="Hyperlink"/>
            <w:rFonts w:ascii="Aptos Narrow" w:hAnsi="Aptos Narrow"/>
            <w:u w:val="none"/>
          </w:rPr>
          <w:t>Packaging.tutorial/</w:t>
        </w:r>
        <w:r w:rsidR="00A35F4B" w:rsidRPr="008E2454">
          <w:rPr>
            <w:rStyle w:val="Hyperlink"/>
            <w:rFonts w:ascii="Aptos Narrow" w:hAnsi="Aptos Narrow"/>
            <w:u w:val="none"/>
          </w:rPr>
          <w:t>OS.11/</w:t>
        </w:r>
        <w:r w:rsidR="00067EE8" w:rsidRPr="008E2454">
          <w:rPr>
            <w:rStyle w:val="Hyperlink"/>
            <w:rFonts w:ascii="Aptos Narrow" w:hAnsi="Aptos Narrow"/>
            <w:u w:val="none"/>
          </w:rPr>
          <w:t>24H2</w:t>
        </w:r>
        <w:r w:rsidR="00A35F4B" w:rsidRPr="008E2454">
          <w:rPr>
            <w:rStyle w:val="Hyperlink"/>
            <w:rFonts w:ascii="Aptos Narrow" w:hAnsi="Aptos Narrow"/>
            <w:u w:val="none"/>
          </w:rPr>
          <w:t>/Expand/Install/WinRE/WinRE.Backup.ps1</w:t>
        </w:r>
      </w:hyperlink>
    </w:p>
    <w:p w14:paraId="38B67D7F" w14:textId="7465385E" w:rsidR="00D220D1" w:rsidRPr="008E2454"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8E2454">
        <w:rPr>
          <w:rFonts w:ascii="Aptos Narrow" w:hAnsi="Aptos Narrow"/>
        </w:rPr>
        <w:t>Copy the code</w:t>
      </w:r>
    </w:p>
    <w:p w14:paraId="438E31B0" w14:textId="15FBA7D5"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$WimLibPath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t>
      </w:r>
    </w:p>
    <w:p w14:paraId="4114F971" w14:textId="43B49A52"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$FileName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Custom\Install\Install\Mount\Windows\System32\Recovery\WinRE.wim"</w:t>
      </w:r>
    </w:p>
    <w:p w14:paraId="5CB23FFD" w14:textId="586F5DC3"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New-Item -Path $WimLibPath -ItemType Directory</w:t>
      </w:r>
    </w:p>
    <w:p w14:paraId="3D4DA1E1" w14:textId="77777777" w:rsidR="009044CD" w:rsidRPr="008E2454" w:rsidRDefault="009044CD" w:rsidP="00721D0B">
      <w:pPr>
        <w:snapToGrid w:val="0"/>
        <w:spacing w:line="360" w:lineRule="auto"/>
        <w:ind w:left="4678"/>
        <w:rPr>
          <w:rFonts w:ascii="Aptos Narrow" w:hAnsi="Aptos Narrow"/>
          <w:color w:val="70AD47" w:themeColor="accent6"/>
        </w:rPr>
      </w:pPr>
      <w:r w:rsidRPr="008E2454">
        <w:rPr>
          <w:rFonts w:ascii="Aptos Narrow" w:hAnsi="Aptos Narrow"/>
          <w:color w:val="70AD47" w:themeColor="accent6"/>
        </w:rPr>
        <w:t>Copy-Item -Path $FileName -Destination $WimLibPath -Force</w:t>
      </w:r>
    </w:p>
    <w:p w14:paraId="754756BA" w14:textId="6896B04A" w:rsidR="009044CD" w:rsidRPr="008E2454"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45"/>
      <w:r w:rsidRPr="008E2454">
        <w:rPr>
          <w:rFonts w:ascii="Aptos Narrow" w:eastAsia="Microsoft YaHei" w:hAnsi="Aptos Narrow"/>
          <w:iCs w:val="0"/>
        </w:rPr>
        <w:t>Replace WinRE.wim within the Install.wim image</w:t>
      </w:r>
      <w:bookmarkEnd w:id="65"/>
    </w:p>
    <w:p w14:paraId="4CD7202B" w14:textId="6BD9B9E2" w:rsidR="009044CD" w:rsidRPr="008E2454"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lastRenderedPageBreak/>
        <w:t>After each mount Install.wim "</w:t>
      </w:r>
      <w:hyperlink w:anchor="_Replace_WinRE.wim"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_Ref148096163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C07FE8" w:rsidRPr="008E2454">
          <w:rPr>
            <w:rFonts w:ascii="Aptos Narrow" w:hAnsi="Aptos Narrow"/>
          </w:rPr>
          <w:t>Replace WinRE.wim</w:t>
        </w:r>
        <w:r w:rsidR="0036531B" w:rsidRPr="008E2454">
          <w:rPr>
            <w:rStyle w:val="Hyperlink"/>
            <w:rFonts w:ascii="Aptos Narrow" w:hAnsi="Aptos Narrow"/>
            <w:color w:val="0070C0"/>
            <w:u w:val="none"/>
          </w:rPr>
          <w:fldChar w:fldCharType="end"/>
        </w:r>
      </w:hyperlink>
      <w:r w:rsidRPr="008E2454">
        <w:rPr>
          <w:rFonts w:ascii="Aptos Narrow" w:hAnsi="Aptos Narrow"/>
        </w:rPr>
        <w:t>";</w:t>
      </w:r>
    </w:p>
    <w:p w14:paraId="2074192E" w14:textId="75755C18" w:rsidR="009044CD" w:rsidRPr="008E2454"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8E2454">
        <w:rPr>
          <w:rFonts w:ascii="Aptos Narrow" w:hAnsi="Aptos Narrow"/>
        </w:rPr>
        <w:t>Learn</w:t>
      </w:r>
      <w:r w:rsidR="0006608A" w:rsidRPr="008E2454">
        <w:rPr>
          <w:rFonts w:ascii="Aptos Narrow" w:hAnsi="Aptos Narrow"/>
        </w:rPr>
        <w:t xml:space="preserve"> "</w:t>
      </w:r>
      <w:hyperlink w:anchor="_Get_all_index" w:history="1">
        <w:r w:rsidR="0036531B" w:rsidRPr="008E2454">
          <w:rPr>
            <w:rStyle w:val="Hyperlink"/>
            <w:rFonts w:ascii="Aptos Narrow" w:hAnsi="Aptos Narrow"/>
            <w:color w:val="0070C0"/>
            <w:u w:val="none"/>
          </w:rPr>
          <w:fldChar w:fldCharType="begin"/>
        </w:r>
        <w:r w:rsidR="0036531B" w:rsidRPr="008E2454">
          <w:rPr>
            <w:rFonts w:ascii="Aptos Narrow" w:hAnsi="Aptos Narrow"/>
            <w:color w:val="0070C0"/>
          </w:rPr>
          <w:instrText xml:space="preserve"> REF _Ref180491739 \h </w:instrText>
        </w:r>
        <w:r w:rsidR="003C4D23" w:rsidRPr="008E2454">
          <w:rPr>
            <w:rStyle w:val="Hyperlink"/>
            <w:rFonts w:ascii="Aptos Narrow" w:hAnsi="Aptos Narrow"/>
            <w:color w:val="0070C0"/>
            <w:u w:val="none"/>
          </w:rPr>
          <w:instrText xml:space="preserve"> \* MERGEFORMAT </w:instrText>
        </w:r>
        <w:r w:rsidR="0036531B" w:rsidRPr="008E2454">
          <w:rPr>
            <w:rStyle w:val="Hyperlink"/>
            <w:rFonts w:ascii="Aptos Narrow" w:hAnsi="Aptos Narrow"/>
            <w:color w:val="0070C0"/>
            <w:u w:val="none"/>
          </w:rPr>
        </w:r>
        <w:r w:rsidR="0036531B" w:rsidRPr="008E2454">
          <w:rPr>
            <w:rStyle w:val="Hyperlink"/>
            <w:rFonts w:ascii="Aptos Narrow" w:hAnsi="Aptos Narrow"/>
            <w:color w:val="0070C0"/>
            <w:u w:val="none"/>
          </w:rPr>
          <w:fldChar w:fldCharType="separate"/>
        </w:r>
        <w:r w:rsidR="00C07FE8" w:rsidRPr="008E2454">
          <w:rPr>
            <w:rFonts w:ascii="Aptos Narrow" w:hAnsi="Aptos Narrow"/>
          </w:rPr>
          <w:t>Get all index numbers of Install.wim and replace the old WinRE.wim</w:t>
        </w:r>
        <w:r w:rsidR="0036531B" w:rsidRPr="008E2454">
          <w:rPr>
            <w:rStyle w:val="Hyperlink"/>
            <w:rFonts w:ascii="Aptos Narrow" w:hAnsi="Aptos Narrow"/>
            <w:color w:val="0070C0"/>
            <w:u w:val="none"/>
          </w:rPr>
          <w:fldChar w:fldCharType="end"/>
        </w:r>
      </w:hyperlink>
      <w:r w:rsidR="0006608A" w:rsidRPr="008E2454">
        <w:rPr>
          <w:rFonts w:ascii="Aptos Narrow" w:hAnsi="Aptos Narrow"/>
        </w:rPr>
        <w:t>".</w:t>
      </w:r>
    </w:p>
    <w:p w14:paraId="20F6B1FC" w14:textId="24BD77C9" w:rsidR="009044CD" w:rsidRPr="008E2454" w:rsidRDefault="0006608A" w:rsidP="00721D0B">
      <w:pPr>
        <w:snapToGrid w:val="0"/>
        <w:spacing w:before="720" w:line="360" w:lineRule="auto"/>
        <w:ind w:left="2790"/>
        <w:rPr>
          <w:rFonts w:ascii="Aptos Narrow" w:hAnsi="Aptos Narrow"/>
          <w:color w:val="0070C0"/>
        </w:rPr>
      </w:pPr>
      <w:r w:rsidRPr="008E2454">
        <w:rPr>
          <w:rFonts w:ascii="Aptos Narrow" w:hAnsi="Aptos Narrow"/>
          <w:color w:val="0070C0"/>
        </w:rPr>
        <w:t xml:space="preserve">Process the files in the Install.wim image and end. </w:t>
      </w:r>
    </w:p>
    <w:p w14:paraId="0DC97091" w14:textId="0EAE6FF0" w:rsidR="009044CD" w:rsidRPr="008E2454"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66" w:name="_Ref148108329"/>
      <w:r w:rsidRPr="008E2454">
        <w:rPr>
          <w:rFonts w:ascii="Aptos Narrow" w:eastAsia="Microsoft YaHei" w:hAnsi="Aptos Narrow"/>
        </w:rPr>
        <w:t>Language pack</w:t>
      </w:r>
      <w:bookmarkEnd w:id="66"/>
    </w:p>
    <w:p w14:paraId="5C6EF582" w14:textId="4B4A3693" w:rsidR="00B026D5" w:rsidRPr="008E2454"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8E2454">
        <w:rPr>
          <w:rFonts w:ascii="Aptos Narrow" w:hAnsi="Aptos Narrow"/>
        </w:rPr>
        <w:t>.</w:t>
      </w:r>
    </w:p>
    <w:p w14:paraId="0405E3D3" w14:textId="3BC1D8FC" w:rsidR="001636B1" w:rsidRPr="008E2454"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4359AC9F" w14:textId="02FEF42B" w:rsidR="002E271F" w:rsidRPr="008E2454"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67" w:name="_Ref148096282"/>
      <w:r w:rsidRPr="008E2454">
        <w:rPr>
          <w:rFonts w:ascii="Aptos Narrow" w:eastAsia="Microsoft YaHei" w:hAnsi="Aptos Narrow"/>
        </w:rPr>
        <w:t>Language pack: add</w:t>
      </w:r>
      <w:bookmarkEnd w:id="67"/>
    </w:p>
    <w:p w14:paraId="60B33DA5" w14:textId="1FD51DD7" w:rsidR="00343D43" w:rsidRPr="008E2454"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8E2454">
        <w:rPr>
          <w:rFonts w:ascii="Aptos Narrow" w:hAnsi="Aptos Narrow"/>
        </w:rPr>
        <w:t>Install.Instl.lang.ps1</w:t>
      </w:r>
    </w:p>
    <w:p w14:paraId="21299ABA" w14:textId="64342C11" w:rsidR="00343D43" w:rsidRPr="008E2454"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3" w:history="1">
        <w:r w:rsidR="00BD054D" w:rsidRPr="008E2454">
          <w:rPr>
            <w:rStyle w:val="Hyperlink"/>
            <w:rFonts w:ascii="Aptos Narrow" w:hAnsi="Aptos Narrow"/>
            <w:u w:val="none"/>
          </w:rPr>
          <w:t>\Expand\Install\Install.Instl.lang.ps1</w:t>
        </w:r>
      </w:hyperlink>
    </w:p>
    <w:p w14:paraId="51820830" w14:textId="41B9FCE8" w:rsidR="00343D43" w:rsidRPr="008E2454"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4" w:history="1">
        <w:r w:rsidR="00DD336B"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D336B" w:rsidRPr="008E2454">
          <w:rPr>
            <w:rStyle w:val="Hyperlink"/>
            <w:rFonts w:ascii="Aptos Narrow" w:hAnsi="Aptos Narrow"/>
            <w:u w:val="none"/>
          </w:rPr>
          <w:t>/</w:t>
        </w:r>
        <w:r w:rsidR="002D5B9E" w:rsidRPr="008E2454">
          <w:rPr>
            <w:rStyle w:val="Hyperlink"/>
            <w:rFonts w:ascii="Aptos Narrow" w:hAnsi="Aptos Narrow"/>
            <w:u w:val="none"/>
          </w:rPr>
          <w:t>Packaging.tutorial/</w:t>
        </w:r>
        <w:r w:rsidR="00DD336B" w:rsidRPr="008E2454">
          <w:rPr>
            <w:rStyle w:val="Hyperlink"/>
            <w:rFonts w:ascii="Aptos Narrow" w:hAnsi="Aptos Narrow"/>
            <w:u w:val="none"/>
          </w:rPr>
          <w:t>OS.11/</w:t>
        </w:r>
        <w:r w:rsidR="00067EE8" w:rsidRPr="008E2454">
          <w:rPr>
            <w:rStyle w:val="Hyperlink"/>
            <w:rFonts w:ascii="Aptos Narrow" w:hAnsi="Aptos Narrow"/>
            <w:u w:val="none"/>
          </w:rPr>
          <w:t>24H2</w:t>
        </w:r>
        <w:r w:rsidR="00DD336B" w:rsidRPr="008E2454">
          <w:rPr>
            <w:rStyle w:val="Hyperlink"/>
            <w:rFonts w:ascii="Aptos Narrow" w:hAnsi="Aptos Narrow"/>
            <w:u w:val="none"/>
          </w:rPr>
          <w:t>/Expand/Install/Install.Instl.lang.ps1</w:t>
        </w:r>
      </w:hyperlink>
    </w:p>
    <w:p w14:paraId="015F3CC2" w14:textId="6ACD4DE5" w:rsidR="001274F9" w:rsidRPr="008E2454"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8E2454">
        <w:rPr>
          <w:rFonts w:ascii="Aptos Narrow" w:hAnsi="Aptos Narrow"/>
        </w:rPr>
        <w:t>Copy the code</w:t>
      </w:r>
    </w:p>
    <w:p w14:paraId="40CF94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Function Language_Install</w:t>
      </w:r>
    </w:p>
    <w:p w14:paraId="768E2A1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46F185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param($Mount, $Sources, $Lang)</w:t>
      </w:r>
    </w:p>
    <w:p w14:paraId="3A95B52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$Initl_install_Language_Component = @()</w:t>
      </w:r>
    </w:p>
    <w:p w14:paraId="1C542C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$Mount -PathType Container) {</w:t>
      </w:r>
    </w:p>
    <w:p w14:paraId="644B848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Get-WindowsPackage -Path $Mount | ForEach-Object { $Initl_install_Language_Component += $_.PackageName }</w:t>
      </w:r>
    </w:p>
    <w:p w14:paraId="40288E2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6EE351B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"Not mounted: $($Mount)"</w:t>
      </w:r>
    </w:p>
    <w:p w14:paraId="21C23B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337D50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98F22A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 = @()</w:t>
      </w:r>
    </w:p>
    <w:p w14:paraId="333118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"$($Sources)\$($Lang)" -PathType Container) {</w:t>
      </w:r>
    </w:p>
    <w:p w14:paraId="7D90D91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Available language pack installation files"</w:t>
      </w:r>
    </w:p>
    <w:p w14:paraId="50D9F4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($Script:Init_Folder_All_File.Count -gt 0) {</w:t>
      </w:r>
    </w:p>
    <w:p w14:paraId="5497ACA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 Write-host "   $($item)" }</w:t>
      </w:r>
    </w:p>
    <w:p w14:paraId="59C7655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5187E9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"There are no language pack files locally"</w:t>
      </w:r>
    </w:p>
    <w:p w14:paraId="661AF80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return</w:t>
      </w:r>
    </w:p>
    <w:p w14:paraId="33AA92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1B268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245AE85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"Path does not exist: $($Sources)\$($Lang)"</w:t>
      </w:r>
    </w:p>
    <w:p w14:paraId="4E8F432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return</w:t>
      </w:r>
    </w:p>
    <w:p w14:paraId="691096F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7D8E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t>
      </w:r>
    </w:p>
    <w:p w14:paraId="37C9F04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w:t>
      </w:r>
    </w:p>
    <w:p w14:paraId="5912A8E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$Script:Search_File_Order = @(</w:t>
      </w:r>
    </w:p>
    <w:p w14:paraId="3BE5B39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2707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"Fonts"</w:t>
      </w:r>
    </w:p>
    <w:p w14:paraId="5259EE2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"Fonts"</w:t>
      </w:r>
    </w:p>
    <w:p w14:paraId="5F1191D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"*Fonts*"; )</w:t>
      </w:r>
    </w:p>
    <w:p w14:paraId="4015299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6E883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0BBD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"Basic"</w:t>
      </w:r>
    </w:p>
    <w:p w14:paraId="5A69D6D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"Basic"</w:t>
      </w:r>
    </w:p>
    <w:p w14:paraId="2964B65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"*LanguageFeatures-Basic*"; "*Client*Language*Pack*"; )</w:t>
      </w:r>
    </w:p>
    <w:p w14:paraId="17B45AE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D1069A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9B2BAD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"OCR"</w:t>
      </w:r>
    </w:p>
    <w:p w14:paraId="58B6650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"Optical character recognition"</w:t>
      </w:r>
    </w:p>
    <w:p w14:paraId="684DB94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"*LanguageFeatures-OCR*"; )</w:t>
      </w:r>
    </w:p>
    <w:p w14:paraId="08CA5B9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628BEE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430278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"Handwriting"</w:t>
      </w:r>
    </w:p>
    <w:p w14:paraId="7668C20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"Handwriting recognition"</w:t>
      </w:r>
    </w:p>
    <w:p w14:paraId="2BE76C1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"*LanguageFeatures-Handwriting*"; )</w:t>
      </w:r>
    </w:p>
    <w:p w14:paraId="682B86F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8E500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2C2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"TextToSpeech"</w:t>
      </w:r>
    </w:p>
    <w:p w14:paraId="002825F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"Text-to-speech"</w:t>
      </w:r>
    </w:p>
    <w:p w14:paraId="1F45FC1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"*LanguageFeatures-TextToSpeech*"; )</w:t>
      </w:r>
    </w:p>
    <w:p w14:paraId="5AE55D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C3510A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0ACD513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"Speech"</w:t>
      </w:r>
    </w:p>
    <w:p w14:paraId="01B207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"Speech recognition"</w:t>
      </w:r>
    </w:p>
    <w:p w14:paraId="25D65C6B"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"*LanguageFeatures-Speech*"; )</w:t>
      </w:r>
    </w:p>
    <w:p w14:paraId="2BA4411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7615C5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D1FE7F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"RegionSpecific"</w:t>
      </w:r>
    </w:p>
    <w:p w14:paraId="5C12EC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"Other region-specific requirements"</w:t>
      </w:r>
    </w:p>
    <w:p w14:paraId="5D0EDC6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"*InternationalFeatures*"; )</w:t>
      </w:r>
    </w:p>
    <w:p w14:paraId="1E2930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D4238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0724BB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"Retail"</w:t>
      </w:r>
    </w:p>
    <w:p w14:paraId="1BD0D51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"Retail demo experience"</w:t>
      </w:r>
    </w:p>
    <w:p w14:paraId="358B08F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 "*RetailDemo*"; )</w:t>
      </w:r>
    </w:p>
    <w:p w14:paraId="31E3445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6C0C2C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BFDF11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Name = "Features_On_Demand"</w:t>
      </w:r>
    </w:p>
    <w:p w14:paraId="3817B9A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Description = "Features on demand"</w:t>
      </w:r>
    </w:p>
    <w:p w14:paraId="013B21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Rule = @(</w:t>
      </w:r>
    </w:p>
    <w:p w14:paraId="547C3F8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"*MSPaint*~x86~*"; "*MSPaint*~x64~*"; "*MSPaint*~amd64~*"; "*MSPaint*~wow64~*"; "*MSPaint*~arm64.x86~*"; "*MSPaint*~arm64~*";</w:t>
      </w:r>
    </w:p>
    <w:p w14:paraId="1DF747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"*WMIC*~x86~*"; "*WMIC*~x64~*"; "*WMIC*~amd64~*"; "*WMIC*~wow64~*"; "*WMIC*~arm64.x86~*"; "*WMIC*~arm64~*";</w:t>
      </w:r>
    </w:p>
    <w:p w14:paraId="7D7ED17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"*WordPad*~x86~*"; "*WordPad*~x64~*"; "*WordPad*~amd64~*"; "*WordPad*~wow64~*"; "*WordPad*~arm64.x86~*"; "*WordPad*~arm64~*";</w:t>
      </w:r>
    </w:p>
    <w:p w14:paraId="0537E13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"*VBSCRIPT*~x86~*"; "*VBSCRIPT*~x64~*"; "*VBSCRIPT*~amd64~*"; "*VBSCRIPT*~wow64~*"; "*VBSCRIPT*~arm64.x86~*"; "*VBSCRIPT*~arm64~*";</w:t>
      </w:r>
    </w:p>
    <w:p w14:paraId="1C455B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"*SmbDirect-FOD-Package*~x86~*"; "*SmbDirect-FOD-Package*~x64~*"; "*SmbDirect-FOD-Package*~amd64~*"; "*SmbDirect-FOD-Package*~wow64~*"; "*SmbDirect-FOD-Package*~arm64.x86~*"; "*SmbDirect-FOD-Package*~arm64~*";</w:t>
      </w:r>
    </w:p>
    <w:p w14:paraId="0EB037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D59B55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158F4DA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5A2171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$ExcludeNameItem = @( "Fonts"; "RegionSpecific"; )</w:t>
      </w:r>
    </w:p>
    <w:p w14:paraId="2B80EBA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$Script:Init_Folder_All_File) {</w:t>
      </w:r>
    </w:p>
    <w:p w14:paraId="0BDE0CF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$Script:Search_File_Order) {</w:t>
      </w:r>
    </w:p>
    <w:p w14:paraId="60A40D4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($NewRule in $item.Rule) {</w:t>
      </w:r>
    </w:p>
    <w:p w14:paraId="109E942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($WildCard -like "*$($NewRule)*") {</w:t>
      </w:r>
    </w:p>
    <w:p w14:paraId="2EA6152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Fuzzy matching: " -NoNewline; Write-host $NewRule -ForegroundColor Green</w:t>
      </w:r>
    </w:p>
    <w:p w14:paraId="3485439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$WildCard -ForegroundColor Green</w:t>
      </w:r>
    </w:p>
    <w:p w14:paraId="777FD9D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"Init_File_Type_$($item.Name)" -ErrorAction SilentlyContinue).Value</w:t>
      </w:r>
    </w:p>
    <w:p w14:paraId="7ED4037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$TempSave = @{ Match_Name = $NewRule; FileName = $WildCard }</w:t>
      </w:r>
    </w:p>
    <w:p w14:paraId="2695AC4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 = $OSDefaultUser + $TempSave</w:t>
      </w:r>
    </w:p>
    <w:p w14:paraId="56FF9E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($item.name -Contains $ExcludeNameItem) {</w:t>
      </w:r>
    </w:p>
    <w:p w14:paraId="277AF07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Do not match, install directly" -ForegroundColor Yellow</w:t>
      </w:r>
    </w:p>
    <w:p w14:paraId="3268CE1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79B72AA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02EC7B3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w:t>
      </w:r>
    </w:p>
    <w:p w14:paraId="45400D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5603D5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($Component -like "*$($NewRule)*") {</w:t>
      </w:r>
    </w:p>
    <w:p w14:paraId="181EE91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74E1A63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New-Variable -Name "Init_File_Type_$($item.Name)" -Value $new -Force</w:t>
      </w:r>
    </w:p>
    <w:p w14:paraId="0FB2A46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$Script:Init_Folder_All_File_Match_Done += $WildCard</w:t>
      </w:r>
    </w:p>
    <w:p w14:paraId="53592F1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break</w:t>
      </w:r>
    </w:p>
    <w:p w14:paraId="1F71AB3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6C1B5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06806A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21D45A0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8EE08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t>
      </w:r>
    </w:p>
    <w:p w14:paraId="0648DCB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448E08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ADA78C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Grouping is complete, pending installation" -ForegroundColor Yellow</w:t>
      </w:r>
    </w:p>
    <w:p w14:paraId="5A584D0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0890AEC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318E1E4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w:t>
      </w:r>
    </w:p>
    <w:p w14:paraId="466A59C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902C9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 Write-host "   $($item.FileName)" -ForegroundColor Green }</w:t>
      </w:r>
    </w:p>
    <w:p w14:paraId="7AE927C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 -ForegroundColor Red }</w:t>
      </w:r>
    </w:p>
    <w:p w14:paraId="5DA72480"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030396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Not matched, no longer installed" -ForegroundColor Yellow</w:t>
      </w:r>
    </w:p>
    <w:p w14:paraId="0517551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6B2885E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$Script:Init_Folder_All_File) {</w:t>
      </w:r>
    </w:p>
    <w:p w14:paraId="0CA60FB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($Script:Init_Folder_All_File_Match_Done -notcontains $item) {</w:t>
      </w:r>
    </w:p>
    <w:p w14:paraId="59B5B1D3"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$Script:Init_Folder_All_File_Exclude += $item</w:t>
      </w:r>
    </w:p>
    <w:p w14:paraId="2A73DD6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$($item)" -ForegroundColor Red</w:t>
      </w:r>
    </w:p>
    <w:p w14:paraId="3A013B3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C4895EC"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7AC77BE"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Install" -ForegroundColor Yellow</w:t>
      </w:r>
    </w:p>
    <w:p w14:paraId="5E7A9B46"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 * 80)"</w:t>
      </w:r>
    </w:p>
    <w:p w14:paraId="20A3B1C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($WildCard in $Script:Search_File_Order) {</w:t>
      </w:r>
    </w:p>
    <w:p w14:paraId="42E922D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$($WildCard.Description) ( $($OSDefaultUser.Count) item )"; Write-host "   $('-' * 80)"     </w:t>
      </w:r>
    </w:p>
    <w:p w14:paraId="160CA22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($OSDefaultUser.Count -gt 0) {</w:t>
      </w:r>
    </w:p>
    <w:p w14:paraId="7DB65EDA"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ForEach ($item in $OSDefaultUser) {</w:t>
      </w:r>
    </w:p>
    <w:p w14:paraId="5861CE7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File name: " -NoNewline; Write-host $item.FileName -ForegroundColor Green</w:t>
      </w:r>
    </w:p>
    <w:p w14:paraId="3B3AE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5E9A2239"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(Test-Path $item.FileName -PathType Leaf) {</w:t>
      </w:r>
    </w:p>
    <w:p w14:paraId="5A1FCAA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10AF7D9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Add-WindowsPackage -Path $Mount -PackagePath $item.FileName | Out-Null</w:t>
      </w:r>
    </w:p>
    <w:p w14:paraId="3771871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1958152F"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63317CC5"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 xml:space="preserve">                        Write-host "Failed" -ForegroundColor Red</w:t>
      </w:r>
    </w:p>
    <w:p w14:paraId="7C8C83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59BFC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3C437082"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"Does not exist`n" }</w:t>
      </w:r>
    </w:p>
    <w:p w14:paraId="02400598"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6D234DF1"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else { Write-host "   Not available`n" -ForegroundColor Red }</w:t>
      </w:r>
    </w:p>
    <w:p w14:paraId="7E71F974"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757BE56D" w14:textId="77777777" w:rsidR="0056240B"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838A4EA" w14:textId="5704F763" w:rsidR="00116709" w:rsidRPr="008E2454" w:rsidRDefault="0056240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8E2454"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68" w:name="_Ref148096278"/>
      <w:r w:rsidRPr="008E2454">
        <w:rPr>
          <w:rFonts w:ascii="Aptos Narrow" w:eastAsia="Microsoft YaHei" w:hAnsi="Aptos Narrow"/>
        </w:rPr>
        <w:t>Offline image language: change</w:t>
      </w:r>
      <w:bookmarkEnd w:id="68"/>
    </w:p>
    <w:p w14:paraId="67B2BDF9" w14:textId="5B365A99" w:rsidR="008C673E" w:rsidRPr="008E2454"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 xml:space="preserve">Starting Windows 11, the </w:t>
      </w:r>
      <w:hyperlink r:id="rId95" w:history="1">
        <w:r w:rsidRPr="008E2454">
          <w:rPr>
            <w:rStyle w:val="Hyperlink"/>
            <w:rFonts w:ascii="Aptos Narrow" w:hAnsi="Aptos Narrow"/>
            <w:u w:val="none"/>
          </w:rPr>
          <w:t>default System UI Language</w:t>
        </w:r>
      </w:hyperlink>
      <w:r w:rsidRPr="008E2454">
        <w:rPr>
          <w:rFonts w:ascii="Aptos Narrow" w:hAnsi="Aptos Narrow"/>
        </w:rPr>
        <w:t xml:space="preserve"> set by DISM is left unaltered on all editions except for Home edition. For </w:t>
      </w:r>
      <w:hyperlink r:id="rId96" w:history="1">
        <w:r w:rsidRPr="008E2454">
          <w:rPr>
            <w:rStyle w:val="Hyperlink"/>
            <w:rFonts w:ascii="Aptos Narrow" w:hAnsi="Aptos Narrow"/>
            <w:u w:val="none"/>
          </w:rPr>
          <w:t>all commercial editions</w:t>
        </w:r>
      </w:hyperlink>
      <w:r w:rsidRPr="008E2454">
        <w:rPr>
          <w:rFonts w:ascii="Aptos Narrow" w:hAnsi="Aptos Narrow"/>
        </w:rPr>
        <w:t xml:space="preserve"> the language chosen during the Out-of-Box Experience (OOBE) is set as the </w:t>
      </w:r>
      <w:hyperlink r:id="rId97" w:history="1">
        <w:r w:rsidRPr="008E2454">
          <w:rPr>
            <w:rStyle w:val="Hyperlink"/>
            <w:rFonts w:ascii="Aptos Narrow" w:hAnsi="Aptos Narrow"/>
            <w:u w:val="none"/>
          </w:rPr>
          <w:t>System Preferred UI language</w:t>
        </w:r>
      </w:hyperlink>
      <w:r w:rsidRPr="008E2454">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8E2454"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8E2454">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69" w:name="_Ref148147233"/>
      <w:r w:rsidRPr="008E2454">
        <w:rPr>
          <w:rFonts w:ascii="Aptos Narrow" w:eastAsia="Microsoft YaHei" w:hAnsi="Aptos Narrow"/>
        </w:rPr>
        <w:t>Change default language, regional settings, and other international settings</w:t>
      </w:r>
      <w:bookmarkEnd w:id="69"/>
    </w:p>
    <w:p w14:paraId="0E15C2C1" w14:textId="3C2101B2" w:rsidR="00046166" w:rsidRPr="008E2454" w:rsidRDefault="00D865D7" w:rsidP="00721D0B">
      <w:pPr>
        <w:snapToGrid w:val="0"/>
        <w:spacing w:line="360" w:lineRule="auto"/>
        <w:ind w:left="4395"/>
        <w:rPr>
          <w:rFonts w:ascii="Aptos Narrow" w:hAnsi="Aptos Narrow"/>
        </w:rPr>
      </w:pPr>
      <w:r w:rsidRPr="008E2454">
        <w:rPr>
          <w:rFonts w:ascii="Aptos Narrow" w:hAnsi="Aptos Narrow"/>
        </w:rPr>
        <w:t>Region</w:t>
      </w:r>
      <w:r w:rsidR="00046166" w:rsidRPr="008E2454">
        <w:rPr>
          <w:rFonts w:ascii="Aptos Narrow" w:hAnsi="Aptos Narrow"/>
        </w:rPr>
        <w:t xml:space="preserve">: </w:t>
      </w:r>
      <w:r w:rsidR="00046166" w:rsidRPr="008E2454">
        <w:rPr>
          <w:rFonts w:ascii="Aptos Narrow" w:hAnsi="Aptos Narrow"/>
          <w:color w:val="7030A0"/>
        </w:rPr>
        <w:t>zh-CN</w:t>
      </w:r>
    </w:p>
    <w:p w14:paraId="1811349E" w14:textId="2EDEDC6A"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/Set-AllIntl:zh-CN</w:t>
      </w:r>
    </w:p>
    <w:p w14:paraId="465C6B13" w14:textId="7C6242AE" w:rsidR="008C673E" w:rsidRPr="008E2454"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0" w:name="_Ref148147241"/>
      <w:r w:rsidRPr="008E2454">
        <w:rPr>
          <w:rFonts w:ascii="Aptos Narrow" w:eastAsia="Microsoft YaHei" w:hAnsi="Aptos Narrow"/>
        </w:rPr>
        <w:t>View available language settings</w:t>
      </w:r>
      <w:bookmarkEnd w:id="70"/>
    </w:p>
    <w:p w14:paraId="6284A393" w14:textId="2F5DEC96" w:rsidR="008C673E" w:rsidRPr="008E2454" w:rsidRDefault="008C673E"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3BFB9EAF" w14:textId="29FBF3EB" w:rsidR="00A147A1" w:rsidRPr="008E2454"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65"/>
      <w:r w:rsidRPr="008E2454">
        <w:rPr>
          <w:rFonts w:ascii="Aptos Narrow" w:eastAsia="Microsoft YaHei" w:hAnsi="Aptos Narrow"/>
        </w:rPr>
        <w:t>Components: All packages installed in the image</w:t>
      </w:r>
      <w:bookmarkEnd w:id="71"/>
    </w:p>
    <w:p w14:paraId="34691E85" w14:textId="249D275B" w:rsidR="00D13181" w:rsidRPr="008E2454"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8E2454">
        <w:rPr>
          <w:rFonts w:ascii="Aptos Narrow" w:eastAsia="Microsoft YaHei" w:hAnsi="Aptos Narrow"/>
          <w:iCs w:val="0"/>
        </w:rPr>
        <w:t>View</w:t>
      </w:r>
    </w:p>
    <w:p w14:paraId="3FC4A098" w14:textId="160ADB12" w:rsidR="00D13181" w:rsidRPr="008E2454" w:rsidRDefault="00D13181"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Out-GridView</w:t>
      </w:r>
    </w:p>
    <w:p w14:paraId="3E38BBF4" w14:textId="0CBDF3D7" w:rsidR="00AE6134" w:rsidRPr="008E2454"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8E2454">
        <w:rPr>
          <w:rFonts w:ascii="Aptos Narrow" w:eastAsia="Microsoft YaHei" w:hAnsi="Aptos Narrow"/>
          <w:iCs w:val="0"/>
        </w:rPr>
        <w:t>Export to csv</w:t>
      </w:r>
    </w:p>
    <w:p w14:paraId="4634EC4D" w14:textId="18935BE2"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775A1133" w14:textId="1A2C47B0" w:rsidR="00204A67"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Export-CSV -NoType -Path $SaveTo</w:t>
      </w:r>
    </w:p>
    <w:p w14:paraId="218F5343" w14:textId="1A5B9CD0" w:rsidR="00AE6134" w:rsidRPr="008E2454" w:rsidRDefault="00204A67"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74EDCCB6" w14:textId="4584322D" w:rsidR="00205B6B" w:rsidRPr="008E2454"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2" w:name="_Ref148096255"/>
      <w:r w:rsidRPr="008E2454">
        <w:rPr>
          <w:rFonts w:ascii="Aptos Narrow" w:eastAsia="Microsoft YaHei" w:hAnsi="Aptos Narrow"/>
        </w:rPr>
        <w:t>InBox App</w:t>
      </w:r>
      <w:r w:rsidR="00AE6150" w:rsidRPr="008E2454">
        <w:rPr>
          <w:rFonts w:ascii="Aptos Narrow" w:eastAsia="Microsoft YaHei" w:hAnsi="Aptos Narrow"/>
        </w:rPr>
        <w:t>s</w:t>
      </w:r>
      <w:bookmarkEnd w:id="72"/>
    </w:p>
    <w:p w14:paraId="04B5D9EA" w14:textId="57287F48" w:rsidR="00A67717" w:rsidRPr="008E2454"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3" w:name="_Ref153812811"/>
      <w:bookmarkStart w:id="74" w:name="_Ref148096249"/>
      <w:r w:rsidRPr="008E2454">
        <w:rPr>
          <w:rFonts w:ascii="Aptos Narrow" w:eastAsia="Microsoft YaHei" w:hAnsi="Aptos Narrow"/>
        </w:rPr>
        <w:t>Learn</w:t>
      </w:r>
      <w:bookmarkEnd w:id="73"/>
    </w:p>
    <w:p w14:paraId="47A7C86B" w14:textId="2ED2A739" w:rsidR="00A67717" w:rsidRPr="008E2454"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8" w:history="1">
        <w:r w:rsidR="00FF43B4" w:rsidRPr="008E2454">
          <w:rPr>
            <w:rStyle w:val="Hyperlink"/>
            <w:rFonts w:ascii="Aptos Narrow" w:hAnsi="Aptos Narrow"/>
            <w:u w:val="none"/>
          </w:rPr>
          <w:t>DISM App Package (.appx or .appxbundle) Servicing Command-Line Options</w:t>
        </w:r>
      </w:hyperlink>
    </w:p>
    <w:p w14:paraId="3AE97D98" w14:textId="63E7562F" w:rsidR="006310B0" w:rsidRPr="008E2454" w:rsidRDefault="00EA191A" w:rsidP="00721D0B">
      <w:pPr>
        <w:pStyle w:val="ListParagraph"/>
        <w:snapToGrid w:val="0"/>
        <w:spacing w:line="360" w:lineRule="auto"/>
        <w:ind w:left="4392"/>
        <w:contextualSpacing w:val="0"/>
        <w:rPr>
          <w:rFonts w:ascii="Aptos Narrow" w:hAnsi="Aptos Narrow"/>
          <w:color w:val="70AD47" w:themeColor="accent6"/>
        </w:rPr>
      </w:pPr>
      <w:r w:rsidRPr="008E2454">
        <w:rPr>
          <w:rFonts w:ascii="Aptos Narrow" w:hAnsi="Aptos Narrow"/>
          <w:color w:val="70AD47" w:themeColor="accent6"/>
        </w:rPr>
        <w:t>I</w:t>
      </w:r>
      <w:r w:rsidR="000935FD" w:rsidRPr="008E2454">
        <w:rPr>
          <w:rFonts w:ascii="Aptos Narrow" w:hAnsi="Aptos Narrow"/>
          <w:color w:val="70AD47" w:themeColor="accent6"/>
        </w:rPr>
        <w:t xml:space="preserve">mportant: </w:t>
      </w:r>
    </w:p>
    <w:p w14:paraId="15A0A2F3" w14:textId="43D6C63B" w:rsidR="000935FD" w:rsidRPr="008E2454" w:rsidRDefault="00467246" w:rsidP="00721D0B">
      <w:pPr>
        <w:pStyle w:val="ListParagraph"/>
        <w:snapToGrid w:val="0"/>
        <w:spacing w:line="360" w:lineRule="auto"/>
        <w:ind w:left="4860"/>
        <w:contextualSpacing w:val="0"/>
        <w:rPr>
          <w:rFonts w:ascii="Aptos Narrow" w:hAnsi="Aptos Narrow"/>
        </w:rPr>
      </w:pPr>
      <w:r w:rsidRPr="008E2454">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8E2454" w:rsidRDefault="00467246" w:rsidP="00721D0B">
      <w:pPr>
        <w:pStyle w:val="ListParagraph"/>
        <w:snapToGrid w:val="0"/>
        <w:spacing w:line="360" w:lineRule="auto"/>
        <w:ind w:left="4860"/>
        <w:contextualSpacing w:val="0"/>
        <w:rPr>
          <w:rFonts w:ascii="Aptos Narrow" w:hAnsi="Aptos Narrow"/>
          <w:color w:val="C00000"/>
        </w:rPr>
      </w:pPr>
      <w:r w:rsidRPr="008E2454">
        <w:rPr>
          <w:rFonts w:ascii="Aptos Narrow" w:hAnsi="Aptos Narrow"/>
          <w:color w:val="C00000"/>
        </w:rPr>
        <w:t>Again, you are warned that using the command line to add must add the parameter: /Region</w:t>
      </w:r>
    </w:p>
    <w:p w14:paraId="681A0103" w14:textId="478998C0" w:rsidR="00D114AE" w:rsidRPr="008E2454"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61259721"/>
      <w:r w:rsidRPr="008E2454">
        <w:rPr>
          <w:rFonts w:ascii="Aptos Narrow" w:eastAsia="Microsoft YaHei" w:hAnsi="Aptos Narrow"/>
        </w:rPr>
        <w:t xml:space="preserve">InBox Apps: </w:t>
      </w:r>
      <w:r w:rsidR="002A1B95" w:rsidRPr="008E2454">
        <w:rPr>
          <w:rFonts w:ascii="Aptos Narrow" w:eastAsia="Microsoft YaHei" w:hAnsi="Aptos Narrow"/>
        </w:rPr>
        <w:t>Pre-install the application</w:t>
      </w:r>
      <w:bookmarkEnd w:id="74"/>
      <w:bookmarkEnd w:id="75"/>
    </w:p>
    <w:p w14:paraId="7E4B0356" w14:textId="77777777" w:rsidR="00364353" w:rsidRPr="008E2454"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8E2454">
        <w:rPr>
          <w:rFonts w:ascii="Aptos Narrow" w:hAnsi="Aptos Narrow"/>
        </w:rPr>
        <w:t>Group abbreviations</w:t>
      </w:r>
    </w:p>
    <w:p w14:paraId="1ECC0649" w14:textId="7F45C3E4"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A: </w:t>
      </w:r>
      <w:r w:rsidR="006B0F6D" w:rsidRPr="008E2454">
        <w:rPr>
          <w:rFonts w:ascii="Aptos Narrow" w:hAnsi="Aptos Narrow"/>
          <w:color w:val="7030A0"/>
        </w:rPr>
        <w:t>Core</w:t>
      </w:r>
      <w:r w:rsidR="006B0F6D" w:rsidRPr="008E2454">
        <w:rPr>
          <w:rFonts w:ascii="Aptos Narrow" w:hAnsi="Aptos Narrow"/>
        </w:rPr>
        <w:t xml:space="preserve">, </w:t>
      </w:r>
      <w:r w:rsidR="006B0F6D" w:rsidRPr="008E2454">
        <w:rPr>
          <w:rFonts w:ascii="Aptos Narrow" w:hAnsi="Aptos Narrow"/>
          <w:color w:val="7030A0"/>
        </w:rPr>
        <w:t>CoreSingleLanguage</w:t>
      </w:r>
    </w:p>
    <w:p w14:paraId="1419E4BB" w14:textId="49337A57"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B: </w:t>
      </w:r>
      <w:r w:rsidR="006B0F6D" w:rsidRPr="008E2454">
        <w:rPr>
          <w:rFonts w:ascii="Aptos Narrow" w:hAnsi="Aptos Narrow"/>
          <w:color w:val="7030A0"/>
        </w:rPr>
        <w:t>CoreN</w:t>
      </w:r>
    </w:p>
    <w:p w14:paraId="406894FA" w14:textId="4D8DF669" w:rsidR="00364353" w:rsidRPr="008E2454"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C: </w:t>
      </w:r>
      <w:r w:rsidR="006B0F6D" w:rsidRPr="008E2454">
        <w:rPr>
          <w:rFonts w:ascii="Aptos Narrow" w:hAnsi="Aptos Narrow"/>
          <w:color w:val="7030A0"/>
        </w:rPr>
        <w:t>Education</w:t>
      </w:r>
      <w:r w:rsidR="006B0F6D" w:rsidRPr="008E2454">
        <w:rPr>
          <w:rFonts w:ascii="Aptos Narrow" w:hAnsi="Aptos Narrow"/>
        </w:rPr>
        <w:t xml:space="preserve">, </w:t>
      </w:r>
      <w:r w:rsidR="006B0F6D" w:rsidRPr="008E2454">
        <w:rPr>
          <w:rFonts w:ascii="Aptos Narrow" w:hAnsi="Aptos Narrow"/>
          <w:color w:val="7030A0"/>
        </w:rPr>
        <w:t>Professional</w:t>
      </w:r>
      <w:r w:rsidR="006B0F6D" w:rsidRPr="008E2454">
        <w:rPr>
          <w:rFonts w:ascii="Aptos Narrow" w:hAnsi="Aptos Narrow"/>
        </w:rPr>
        <w:t xml:space="preserve">, </w:t>
      </w:r>
      <w:r w:rsidR="006B0F6D" w:rsidRPr="008E2454">
        <w:rPr>
          <w:rFonts w:ascii="Aptos Narrow" w:hAnsi="Aptos Narrow"/>
          <w:color w:val="7030A0"/>
        </w:rPr>
        <w:t>ProfessionalEducation</w:t>
      </w:r>
      <w:r w:rsidR="006B0F6D" w:rsidRPr="008E2454">
        <w:rPr>
          <w:rFonts w:ascii="Aptos Narrow" w:hAnsi="Aptos Narrow"/>
        </w:rPr>
        <w:t xml:space="preserve">, </w:t>
      </w:r>
      <w:r w:rsidR="006B0F6D" w:rsidRPr="008E2454">
        <w:rPr>
          <w:rFonts w:ascii="Aptos Narrow" w:hAnsi="Aptos Narrow"/>
          <w:color w:val="7030A0"/>
        </w:rPr>
        <w:t>ProfessionalWorkstation</w:t>
      </w:r>
      <w:r w:rsidR="006B0F6D" w:rsidRPr="008E2454">
        <w:rPr>
          <w:rFonts w:ascii="Aptos Narrow" w:hAnsi="Aptos Narrow"/>
        </w:rPr>
        <w:t xml:space="preserve">, </w:t>
      </w:r>
      <w:r w:rsidR="006B0F6D" w:rsidRPr="008E2454">
        <w:rPr>
          <w:rFonts w:ascii="Aptos Narrow" w:hAnsi="Aptos Narrow"/>
          <w:color w:val="7030A0"/>
        </w:rPr>
        <w:t>Enterprise</w:t>
      </w:r>
      <w:r w:rsidR="006B0F6D" w:rsidRPr="008E2454">
        <w:rPr>
          <w:rFonts w:ascii="Aptos Narrow" w:hAnsi="Aptos Narrow"/>
        </w:rPr>
        <w:t xml:space="preserve">, </w:t>
      </w:r>
      <w:r w:rsidR="006B0F6D" w:rsidRPr="008E2454">
        <w:rPr>
          <w:rFonts w:ascii="Aptos Narrow" w:hAnsi="Aptos Narrow"/>
          <w:color w:val="7030A0"/>
        </w:rPr>
        <w:t>IoTEnterprise</w:t>
      </w:r>
      <w:r w:rsidR="006B0F6D" w:rsidRPr="008E2454">
        <w:rPr>
          <w:rFonts w:ascii="Aptos Narrow" w:hAnsi="Aptos Narrow"/>
        </w:rPr>
        <w:t xml:space="preserve">, </w:t>
      </w:r>
      <w:r w:rsidR="006B0F6D" w:rsidRPr="008E2454">
        <w:rPr>
          <w:rFonts w:ascii="Aptos Narrow" w:hAnsi="Aptos Narrow"/>
          <w:color w:val="7030A0"/>
        </w:rPr>
        <w:t>IoTEnterpriseK</w:t>
      </w:r>
      <w:r w:rsidR="006B0F6D" w:rsidRPr="008E2454">
        <w:rPr>
          <w:rFonts w:ascii="Aptos Narrow" w:hAnsi="Aptos Narrow"/>
        </w:rPr>
        <w:t xml:space="preserve">, </w:t>
      </w:r>
      <w:r w:rsidR="006B0F6D" w:rsidRPr="008E2454">
        <w:rPr>
          <w:rFonts w:ascii="Aptos Narrow" w:hAnsi="Aptos Narrow"/>
          <w:color w:val="7030A0"/>
        </w:rPr>
        <w:t>ServerRdsh</w:t>
      </w:r>
      <w:r w:rsidR="001D44BB" w:rsidRPr="001D44BB">
        <w:rPr>
          <w:rFonts w:ascii="Aptos Narrow" w:hAnsi="Aptos Narrow"/>
        </w:rPr>
        <w:t xml:space="preserve">, </w:t>
      </w:r>
      <w:r w:rsidR="001D44BB" w:rsidRPr="001D44BB">
        <w:rPr>
          <w:rFonts w:ascii="Aptos Narrow" w:hAnsi="Aptos Narrow"/>
          <w:color w:val="7030A0"/>
        </w:rPr>
        <w:t>ServerStandard</w:t>
      </w:r>
      <w:r w:rsidR="001D44BB" w:rsidRPr="001D44BB">
        <w:rPr>
          <w:rFonts w:ascii="Aptos Narrow" w:hAnsi="Aptos Narrow"/>
        </w:rPr>
        <w:t xml:space="preserve">, </w:t>
      </w:r>
      <w:r w:rsidR="001D44BB" w:rsidRPr="001D44BB">
        <w:rPr>
          <w:rFonts w:ascii="Aptos Narrow" w:hAnsi="Aptos Narrow"/>
          <w:color w:val="7030A0"/>
        </w:rPr>
        <w:t>ServerDatacenter</w:t>
      </w:r>
    </w:p>
    <w:p w14:paraId="36D2A276" w14:textId="2FD462B7" w:rsidR="006B0F6D" w:rsidRPr="008E2454"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8E2454">
        <w:rPr>
          <w:rFonts w:ascii="Aptos Narrow" w:hAnsi="Aptos Narrow"/>
        </w:rPr>
        <w:t xml:space="preserve">Group D: </w:t>
      </w:r>
      <w:r w:rsidRPr="008E2454">
        <w:rPr>
          <w:rFonts w:ascii="Aptos Narrow" w:hAnsi="Aptos Narrow"/>
          <w:color w:val="7030A0"/>
        </w:rPr>
        <w:t>EducationN</w:t>
      </w:r>
      <w:r w:rsidRPr="008E2454">
        <w:rPr>
          <w:rFonts w:ascii="Aptos Narrow" w:hAnsi="Aptos Narrow"/>
        </w:rPr>
        <w:t xml:space="preserve">, </w:t>
      </w:r>
      <w:r w:rsidRPr="008E2454">
        <w:rPr>
          <w:rFonts w:ascii="Aptos Narrow" w:hAnsi="Aptos Narrow"/>
          <w:color w:val="7030A0"/>
        </w:rPr>
        <w:t>ProfessionalN</w:t>
      </w:r>
      <w:r w:rsidRPr="008E2454">
        <w:rPr>
          <w:rFonts w:ascii="Aptos Narrow" w:hAnsi="Aptos Narrow"/>
        </w:rPr>
        <w:t xml:space="preserve">, </w:t>
      </w:r>
      <w:r w:rsidRPr="008E2454">
        <w:rPr>
          <w:rFonts w:ascii="Aptos Narrow" w:hAnsi="Aptos Narrow"/>
          <w:color w:val="7030A0"/>
        </w:rPr>
        <w:t>ProfessionalEducationN</w:t>
      </w:r>
      <w:r w:rsidRPr="008E2454">
        <w:rPr>
          <w:rFonts w:ascii="Aptos Narrow" w:hAnsi="Aptos Narrow"/>
        </w:rPr>
        <w:t xml:space="preserve">, </w:t>
      </w:r>
      <w:r w:rsidRPr="008E2454">
        <w:rPr>
          <w:rFonts w:ascii="Aptos Narrow" w:hAnsi="Aptos Narrow"/>
          <w:color w:val="7030A0"/>
        </w:rPr>
        <w:t>ProfessionalWorkstationN</w:t>
      </w:r>
      <w:r w:rsidRPr="008E2454">
        <w:rPr>
          <w:rFonts w:ascii="Aptos Narrow" w:hAnsi="Aptos Narrow"/>
        </w:rPr>
        <w:t xml:space="preserve">, </w:t>
      </w:r>
      <w:r w:rsidRPr="008E2454">
        <w:rPr>
          <w:rFonts w:ascii="Aptos Narrow" w:hAnsi="Aptos Narrow"/>
          <w:color w:val="7030A0"/>
        </w:rPr>
        <w:t>EnterpriseN</w:t>
      </w:r>
      <w:r w:rsidRPr="008E2454">
        <w:rPr>
          <w:rFonts w:ascii="Aptos Narrow" w:hAnsi="Aptos Narrow"/>
        </w:rPr>
        <w:t xml:space="preserve">, </w:t>
      </w:r>
      <w:r w:rsidRPr="008E2454">
        <w:rPr>
          <w:rFonts w:ascii="Aptos Narrow" w:hAnsi="Aptos Narrow"/>
          <w:color w:val="7030A0"/>
        </w:rPr>
        <w:t>EnterpriseGN</w:t>
      </w:r>
      <w:r w:rsidRPr="008E2454">
        <w:rPr>
          <w:rFonts w:ascii="Aptos Narrow" w:hAnsi="Aptos Narrow"/>
        </w:rPr>
        <w:t xml:space="preserve">, </w:t>
      </w:r>
      <w:r w:rsidRPr="008E2454">
        <w:rPr>
          <w:rFonts w:ascii="Aptos Narrow" w:hAnsi="Aptos Narrow"/>
          <w:color w:val="7030A0"/>
        </w:rPr>
        <w:t>EnterpriseSN</w:t>
      </w:r>
      <w:r w:rsidRPr="008E2454">
        <w:rPr>
          <w:rFonts w:ascii="Aptos Narrow" w:hAnsi="Aptos Narrow"/>
        </w:rPr>
        <w:t xml:space="preserve">, </w:t>
      </w:r>
      <w:r w:rsidRPr="008E2454">
        <w:rPr>
          <w:rFonts w:ascii="Aptos Narrow" w:hAnsi="Aptos Narrow"/>
          <w:color w:val="7030A0"/>
        </w:rPr>
        <w:t>CloudN</w:t>
      </w:r>
      <w:r w:rsidRPr="008E2454">
        <w:rPr>
          <w:rFonts w:ascii="Aptos Narrow" w:hAnsi="Aptos Narrow"/>
        </w:rPr>
        <w:t xml:space="preserve">, </w:t>
      </w:r>
      <w:r w:rsidRPr="008E2454">
        <w:rPr>
          <w:rFonts w:ascii="Aptos Narrow" w:hAnsi="Aptos Narrow"/>
          <w:color w:val="7030A0"/>
        </w:rPr>
        <w:t>CloudEN</w:t>
      </w:r>
      <w:r w:rsidRPr="008E2454">
        <w:rPr>
          <w:rFonts w:ascii="Aptos Narrow" w:hAnsi="Aptos Narrow"/>
        </w:rPr>
        <w:t xml:space="preserve">, </w:t>
      </w:r>
      <w:r w:rsidRPr="008E2454">
        <w:rPr>
          <w:rFonts w:ascii="Aptos Narrow" w:hAnsi="Aptos Narrow"/>
          <w:color w:val="7030A0"/>
        </w:rPr>
        <w:t>CloudEditionLN</w:t>
      </w:r>
      <w:r w:rsidRPr="008E2454">
        <w:rPr>
          <w:rFonts w:ascii="Aptos Narrow" w:hAnsi="Aptos Narrow"/>
        </w:rPr>
        <w:t xml:space="preserve">, </w:t>
      </w:r>
      <w:r w:rsidRPr="008E2454">
        <w:rPr>
          <w:rFonts w:ascii="Aptos Narrow" w:hAnsi="Aptos Narrow"/>
          <w:color w:val="7030A0"/>
        </w:rPr>
        <w:t>StarterN</w:t>
      </w:r>
    </w:p>
    <w:p w14:paraId="2870E046" w14:textId="77777777" w:rsidR="00364353" w:rsidRPr="008E2454"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8E2454">
        <w:rPr>
          <w:rFonts w:ascii="Aptos Narrow" w:hAnsi="Aptos Narrow"/>
        </w:rPr>
        <w:tab/>
        <w:t>Name</w:t>
      </w:r>
      <w:r w:rsidRPr="008E2454">
        <w:rPr>
          <w:rFonts w:ascii="Aptos Narrow" w:hAnsi="Aptos Narrow"/>
        </w:rPr>
        <w:tab/>
        <w:t>Products ID</w:t>
      </w:r>
      <w:r w:rsidRPr="008E2454">
        <w:rPr>
          <w:rFonts w:ascii="Aptos Narrow" w:hAnsi="Aptos Narrow"/>
        </w:rPr>
        <w:tab/>
        <w:t>Grouping</w:t>
      </w:r>
    </w:p>
    <w:p w14:paraId="0B0F31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Microsoft.AV1VideoExtension</w:t>
      </w:r>
      <w:r w:rsidRPr="008E2454">
        <w:rPr>
          <w:rFonts w:ascii="Aptos Narrow" w:hAnsi="Aptos Narrow"/>
        </w:rPr>
        <w:tab/>
      </w:r>
      <w:r w:rsidRPr="008E2454">
        <w:rPr>
          <w:rFonts w:ascii="Aptos Narrow" w:hAnsi="Aptos Narrow"/>
          <w:color w:val="70AD47" w:themeColor="accent6"/>
        </w:rPr>
        <w:t>9MVZQVXJBQ9V</w:t>
      </w:r>
      <w:r w:rsidRPr="008E2454">
        <w:rPr>
          <w:rFonts w:ascii="Aptos Narrow" w:hAnsi="Aptos Narrow"/>
        </w:rPr>
        <w:tab/>
        <w:t>A, C</w:t>
      </w:r>
    </w:p>
    <w:p w14:paraId="60D94C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Microsoft.AVCEncoderVideoExtension</w:t>
      </w:r>
      <w:r w:rsidRPr="008E2454">
        <w:rPr>
          <w:rFonts w:ascii="Aptos Narrow" w:hAnsi="Aptos Narrow"/>
        </w:rPr>
        <w:tab/>
      </w:r>
      <w:r w:rsidRPr="008E2454">
        <w:rPr>
          <w:rFonts w:ascii="Aptos Narrow" w:hAnsi="Aptos Narrow"/>
          <w:color w:val="70AD47" w:themeColor="accent6"/>
        </w:rPr>
        <w:t>9PB0TRCNRHFX</w:t>
      </w:r>
      <w:r w:rsidRPr="008E2454">
        <w:rPr>
          <w:rFonts w:ascii="Aptos Narrow" w:hAnsi="Aptos Narrow"/>
        </w:rPr>
        <w:tab/>
        <w:t>A, C</w:t>
      </w:r>
    </w:p>
    <w:p w14:paraId="0B5CDFC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Microsoft.GamingApp</w:t>
      </w:r>
      <w:r w:rsidRPr="008E2454">
        <w:rPr>
          <w:rFonts w:ascii="Aptos Narrow" w:hAnsi="Aptos Narrow"/>
        </w:rPr>
        <w:tab/>
      </w:r>
      <w:r w:rsidRPr="008E2454">
        <w:rPr>
          <w:rFonts w:ascii="Aptos Narrow" w:hAnsi="Aptos Narrow" w:cstheme="minorBidi"/>
          <w:color w:val="70AD47" w:themeColor="accent6"/>
        </w:rPr>
        <w:t>9MV0B5HZVK9Z</w:t>
      </w:r>
      <w:r w:rsidRPr="008E2454">
        <w:rPr>
          <w:rFonts w:ascii="Aptos Narrow" w:hAnsi="Aptos Narrow"/>
        </w:rPr>
        <w:tab/>
        <w:t>A, C</w:t>
      </w:r>
    </w:p>
    <w:p w14:paraId="0502A1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Microsoft.HEIFImageExtension</w:t>
      </w:r>
      <w:r w:rsidRPr="008E2454">
        <w:rPr>
          <w:rFonts w:ascii="Aptos Narrow" w:hAnsi="Aptos Narrow"/>
        </w:rPr>
        <w:tab/>
      </w:r>
      <w:r w:rsidRPr="008E2454">
        <w:rPr>
          <w:rFonts w:ascii="Aptos Narrow" w:hAnsi="Aptos Narrow" w:cstheme="minorBidi"/>
          <w:color w:val="70AD47" w:themeColor="accent6"/>
        </w:rPr>
        <w:t>9PMMSR1CGPWG</w:t>
      </w:r>
      <w:r w:rsidRPr="008E2454">
        <w:rPr>
          <w:rFonts w:ascii="Aptos Narrow" w:hAnsi="Aptos Narrow" w:cstheme="minorBidi"/>
        </w:rPr>
        <w:tab/>
        <w:t>A</w:t>
      </w:r>
      <w:r w:rsidRPr="008E2454">
        <w:rPr>
          <w:rFonts w:ascii="Aptos Narrow" w:hAnsi="Aptos Narrow"/>
        </w:rPr>
        <w:t>, C</w:t>
      </w:r>
    </w:p>
    <w:p w14:paraId="50EFFB2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Microsoft.HEVCVideoExtension</w:t>
      </w:r>
      <w:r w:rsidRPr="008E2454">
        <w:rPr>
          <w:rFonts w:ascii="Aptos Narrow" w:hAnsi="Aptos Narrow"/>
        </w:rPr>
        <w:tab/>
      </w:r>
      <w:r w:rsidRPr="008E2454">
        <w:rPr>
          <w:rFonts w:ascii="Aptos Narrow" w:hAnsi="Aptos Narrow" w:cstheme="minorBidi"/>
          <w:color w:val="70AD47" w:themeColor="accent6"/>
        </w:rPr>
        <w:t>9NMZLZ57R3T7</w:t>
      </w:r>
      <w:r w:rsidRPr="008E2454">
        <w:rPr>
          <w:rFonts w:ascii="Aptos Narrow" w:hAnsi="Aptos Narrow"/>
        </w:rPr>
        <w:tab/>
        <w:t>A, C</w:t>
      </w:r>
    </w:p>
    <w:p w14:paraId="21839D4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Microsoft.RawImageExtension</w:t>
      </w:r>
      <w:r w:rsidRPr="008E2454">
        <w:rPr>
          <w:rFonts w:ascii="Aptos Narrow" w:hAnsi="Aptos Narrow"/>
        </w:rPr>
        <w:tab/>
      </w:r>
      <w:r w:rsidRPr="008E2454">
        <w:rPr>
          <w:rFonts w:ascii="Aptos Narrow" w:hAnsi="Aptos Narrow" w:cstheme="minorBidi"/>
          <w:color w:val="70AD47" w:themeColor="accent6"/>
        </w:rPr>
        <w:t>9NCTDW2W1BH8</w:t>
      </w:r>
      <w:r w:rsidRPr="008E2454">
        <w:rPr>
          <w:rFonts w:ascii="Aptos Narrow" w:hAnsi="Aptos Narrow"/>
        </w:rPr>
        <w:tab/>
        <w:t>A, C</w:t>
      </w:r>
    </w:p>
    <w:p w14:paraId="5136766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Microsoft.VP9VideoExtensions</w:t>
      </w:r>
      <w:r w:rsidRPr="008E2454">
        <w:rPr>
          <w:rFonts w:ascii="Aptos Narrow" w:hAnsi="Aptos Narrow" w:cs="Calibri"/>
          <w:color w:val="70AD47" w:themeColor="accent6"/>
        </w:rPr>
        <w:tab/>
      </w:r>
      <w:r w:rsidRPr="008E2454">
        <w:rPr>
          <w:rFonts w:ascii="Aptos Narrow" w:hAnsi="Aptos Narrow" w:cstheme="minorBidi"/>
          <w:color w:val="70AD47" w:themeColor="accent6"/>
        </w:rPr>
        <w:t>9N4D0MSMP0PT</w:t>
      </w:r>
      <w:r w:rsidRPr="008E2454">
        <w:rPr>
          <w:rFonts w:ascii="Aptos Narrow" w:hAnsi="Aptos Narrow" w:cstheme="minorBidi"/>
        </w:rPr>
        <w:tab/>
        <w:t>A</w:t>
      </w:r>
      <w:r w:rsidRPr="008E2454">
        <w:rPr>
          <w:rFonts w:ascii="Aptos Narrow" w:hAnsi="Aptos Narrow"/>
        </w:rPr>
        <w:t>, C</w:t>
      </w:r>
    </w:p>
    <w:p w14:paraId="31692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Microsoft.WebMediaExtensions</w:t>
      </w:r>
      <w:r w:rsidRPr="008E2454">
        <w:rPr>
          <w:rFonts w:ascii="Aptos Narrow" w:hAnsi="Aptos Narrow"/>
        </w:rPr>
        <w:tab/>
      </w:r>
      <w:r w:rsidRPr="008E2454">
        <w:rPr>
          <w:rFonts w:ascii="Aptos Narrow" w:hAnsi="Aptos Narrow" w:cstheme="minorBidi"/>
          <w:color w:val="70AD47" w:themeColor="accent6"/>
        </w:rPr>
        <w:t>9N5TDP8VCMHS</w:t>
      </w:r>
      <w:r w:rsidRPr="008E2454">
        <w:rPr>
          <w:rFonts w:ascii="Aptos Narrow" w:hAnsi="Aptos Narrow"/>
        </w:rPr>
        <w:tab/>
        <w:t>A, C</w:t>
      </w:r>
    </w:p>
    <w:p w14:paraId="2A4A7E3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Microsoft.WebpImageExtension</w:t>
      </w:r>
      <w:r w:rsidRPr="008E2454">
        <w:rPr>
          <w:rFonts w:ascii="Aptos Narrow" w:hAnsi="Aptos Narrow"/>
        </w:rPr>
        <w:tab/>
      </w:r>
      <w:r w:rsidRPr="008E2454">
        <w:rPr>
          <w:rFonts w:ascii="Aptos Narrow" w:hAnsi="Aptos Narrow" w:cstheme="minorBidi"/>
          <w:color w:val="70AD47" w:themeColor="accent6"/>
        </w:rPr>
        <w:t>9PG2DK419DRG</w:t>
      </w:r>
      <w:r w:rsidRPr="008E2454">
        <w:rPr>
          <w:rFonts w:ascii="Aptos Narrow" w:hAnsi="Aptos Narrow"/>
        </w:rPr>
        <w:tab/>
        <w:t>A, C</w:t>
      </w:r>
    </w:p>
    <w:p w14:paraId="06D7F59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Microsoft.MPEG2VideoExtension</w:t>
      </w:r>
      <w:r w:rsidRPr="008E2454">
        <w:rPr>
          <w:rFonts w:ascii="Aptos Narrow" w:hAnsi="Aptos Narrow"/>
        </w:rPr>
        <w:tab/>
      </w:r>
      <w:r w:rsidRPr="008E2454">
        <w:rPr>
          <w:rFonts w:ascii="Aptos Narrow" w:hAnsi="Aptos Narrow"/>
          <w:color w:val="70AD47" w:themeColor="accent6"/>
        </w:rPr>
        <w:t>9N95Q1ZZPMH4</w:t>
      </w:r>
      <w:r w:rsidRPr="008E2454">
        <w:rPr>
          <w:rFonts w:ascii="Aptos Narrow" w:hAnsi="Aptos Narrow"/>
        </w:rPr>
        <w:tab/>
        <w:t>A, C</w:t>
      </w:r>
    </w:p>
    <w:p w14:paraId="25F683B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Microsoft.Windows.DevHome</w:t>
      </w:r>
      <w:r w:rsidRPr="008E2454">
        <w:rPr>
          <w:rFonts w:ascii="Aptos Narrow" w:hAnsi="Aptos Narrow"/>
        </w:rPr>
        <w:tab/>
      </w:r>
      <w:r w:rsidRPr="008E2454">
        <w:rPr>
          <w:rFonts w:ascii="Aptos Narrow" w:hAnsi="Aptos Narrow"/>
          <w:color w:val="70AD47" w:themeColor="accent6"/>
        </w:rPr>
        <w:t>9N8MHTPHNGVV</w:t>
      </w:r>
      <w:r w:rsidRPr="008E2454">
        <w:rPr>
          <w:rFonts w:ascii="Aptos Narrow" w:hAnsi="Aptos Narrow"/>
        </w:rPr>
        <w:tab/>
        <w:t>A, C</w:t>
      </w:r>
    </w:p>
    <w:p w14:paraId="7D28E59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Microsoft.WindowsSoundRecorder</w:t>
      </w:r>
      <w:r w:rsidRPr="008E2454">
        <w:rPr>
          <w:rFonts w:ascii="Aptos Narrow" w:hAnsi="Aptos Narrow"/>
        </w:rPr>
        <w:tab/>
      </w:r>
      <w:r w:rsidRPr="008E2454">
        <w:rPr>
          <w:rFonts w:ascii="Aptos Narrow" w:hAnsi="Aptos Narrow" w:cstheme="minorBidi"/>
          <w:color w:val="70AD47" w:themeColor="accent6"/>
        </w:rPr>
        <w:t>9WZDNCRFHWKN</w:t>
      </w:r>
      <w:r w:rsidRPr="008E2454">
        <w:rPr>
          <w:rFonts w:ascii="Aptos Narrow" w:hAnsi="Aptos Narrow"/>
        </w:rPr>
        <w:tab/>
        <w:t>A, C</w:t>
      </w:r>
    </w:p>
    <w:p w14:paraId="24FCBC55"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Microsoft.Xbox.TCUI</w:t>
      </w:r>
      <w:r w:rsidRPr="008E2454">
        <w:rPr>
          <w:rFonts w:ascii="Aptos Narrow" w:hAnsi="Aptos Narrow"/>
        </w:rPr>
        <w:tab/>
      </w:r>
      <w:r w:rsidRPr="008E2454">
        <w:rPr>
          <w:rFonts w:ascii="Aptos Narrow" w:hAnsi="Aptos Narrow" w:cstheme="minorBidi"/>
          <w:color w:val="70AD47" w:themeColor="accent6"/>
        </w:rPr>
        <w:t>9NKNC0LD5NN6</w:t>
      </w:r>
      <w:r w:rsidRPr="008E2454">
        <w:rPr>
          <w:rFonts w:ascii="Aptos Narrow" w:hAnsi="Aptos Narrow"/>
        </w:rPr>
        <w:tab/>
        <w:t>A, C</w:t>
      </w:r>
    </w:p>
    <w:p w14:paraId="0ED1C0B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Microsoft.XboxGamingOverlay</w:t>
      </w:r>
      <w:r w:rsidRPr="008E2454">
        <w:rPr>
          <w:rFonts w:ascii="Aptos Narrow" w:hAnsi="Aptos Narrow"/>
        </w:rPr>
        <w:tab/>
      </w:r>
      <w:r w:rsidRPr="008E2454">
        <w:rPr>
          <w:rFonts w:ascii="Aptos Narrow" w:hAnsi="Aptos Narrow" w:cstheme="minorBidi"/>
          <w:color w:val="70AD47" w:themeColor="accent6"/>
        </w:rPr>
        <w:t>9NZKPSTSNW4P</w:t>
      </w:r>
      <w:r w:rsidRPr="008E2454">
        <w:rPr>
          <w:rFonts w:ascii="Aptos Narrow" w:hAnsi="Aptos Narrow"/>
        </w:rPr>
        <w:tab/>
        <w:t>A, C</w:t>
      </w:r>
    </w:p>
    <w:p w14:paraId="1FDA793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Microsoft.ZuneMusic</w:t>
      </w:r>
      <w:r w:rsidRPr="008E2454">
        <w:rPr>
          <w:rFonts w:ascii="Aptos Narrow" w:hAnsi="Aptos Narrow"/>
        </w:rPr>
        <w:tab/>
      </w:r>
      <w:r w:rsidRPr="008E2454">
        <w:rPr>
          <w:rFonts w:ascii="Aptos Narrow" w:hAnsi="Aptos Narrow" w:cstheme="minorBidi"/>
          <w:color w:val="70AD47" w:themeColor="accent6"/>
        </w:rPr>
        <w:t>9WZDNCRFJ3PT</w:t>
      </w:r>
      <w:r w:rsidRPr="008E2454">
        <w:rPr>
          <w:rFonts w:ascii="Aptos Narrow" w:hAnsi="Aptos Narrow"/>
        </w:rPr>
        <w:tab/>
        <w:t>A, C</w:t>
      </w:r>
    </w:p>
    <w:p w14:paraId="1B699CF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Microsoft.CrossDevice</w:t>
      </w:r>
      <w:r w:rsidRPr="008E2454">
        <w:rPr>
          <w:rFonts w:ascii="Aptos Narrow" w:hAnsi="Aptos Narrow"/>
        </w:rPr>
        <w:tab/>
      </w:r>
      <w:r w:rsidRPr="008E2454">
        <w:rPr>
          <w:rFonts w:ascii="Aptos Narrow" w:hAnsi="Aptos Narrow"/>
          <w:color w:val="70AD47" w:themeColor="accent6"/>
        </w:rPr>
        <w:t>9NTXGKQ8P7N0</w:t>
      </w:r>
      <w:r w:rsidRPr="008E2454">
        <w:rPr>
          <w:rFonts w:ascii="Aptos Narrow" w:hAnsi="Aptos Narrow"/>
        </w:rPr>
        <w:tab/>
        <w:t>A, C, D</w:t>
      </w:r>
    </w:p>
    <w:p w14:paraId="3DB82D2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olor w:val="70AD47" w:themeColor="accent6"/>
        </w:rPr>
        <w:t>MSTeams</w:t>
      </w:r>
      <w:r w:rsidRPr="008E2454">
        <w:rPr>
          <w:rFonts w:ascii="Aptos Narrow" w:hAnsi="Aptos Narrow"/>
        </w:rPr>
        <w:tab/>
      </w:r>
      <w:r w:rsidRPr="008E2454">
        <w:rPr>
          <w:rFonts w:ascii="Aptos Narrow" w:hAnsi="Aptos Narrow"/>
          <w:color w:val="70AD47" w:themeColor="accent6"/>
        </w:rPr>
        <w:t>XP8BT8DW290MPQ</w:t>
      </w:r>
      <w:r w:rsidRPr="008E2454">
        <w:rPr>
          <w:rFonts w:ascii="Aptos Narrow" w:hAnsi="Aptos Narrow"/>
        </w:rPr>
        <w:tab/>
        <w:t>A, C, D</w:t>
      </w:r>
    </w:p>
    <w:p w14:paraId="5DA87D6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70AD47" w:themeColor="accent6"/>
        </w:rPr>
        <w:t>MicrosoftCorporationII.MicrosoftFamily</w:t>
      </w:r>
      <w:r w:rsidRPr="008E2454">
        <w:rPr>
          <w:rFonts w:ascii="Aptos Narrow" w:hAnsi="Aptos Narrow"/>
        </w:rPr>
        <w:tab/>
      </w:r>
      <w:r w:rsidRPr="008E2454">
        <w:rPr>
          <w:rFonts w:ascii="Aptos Narrow" w:hAnsi="Aptos Narrow" w:cstheme="minorBidi"/>
          <w:color w:val="70AD47" w:themeColor="accent6"/>
        </w:rPr>
        <w:t>9PDJDJS743XF</w:t>
      </w:r>
      <w:r w:rsidRPr="008E2454">
        <w:rPr>
          <w:rFonts w:ascii="Aptos Narrow" w:hAnsi="Aptos Narrow"/>
        </w:rPr>
        <w:tab/>
        <w:t>A, B</w:t>
      </w:r>
    </w:p>
    <w:p w14:paraId="23DF51D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Microsoft.UI.Xaml.2.8</w:t>
      </w:r>
      <w:r w:rsidRPr="008E2454">
        <w:rPr>
          <w:rFonts w:ascii="Aptos Narrow" w:hAnsi="Aptos Narrow"/>
        </w:rPr>
        <w:tab/>
      </w:r>
      <w:r w:rsidRPr="008E2454">
        <w:rPr>
          <w:rFonts w:ascii="Aptos Narrow" w:hAnsi="Aptos Narrow"/>
        </w:rPr>
        <w:tab/>
        <w:t>A, B, C, D</w:t>
      </w:r>
    </w:p>
    <w:p w14:paraId="4952E61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lastRenderedPageBreak/>
        <w:t>Microsoft.WindowsAppRuntime.1.3</w:t>
      </w:r>
      <w:r w:rsidRPr="008E2454">
        <w:rPr>
          <w:rFonts w:ascii="Aptos Narrow" w:hAnsi="Aptos Narrow"/>
        </w:rPr>
        <w:tab/>
      </w:r>
      <w:r w:rsidRPr="008E2454">
        <w:rPr>
          <w:rFonts w:ascii="Aptos Narrow" w:hAnsi="Aptos Narrow"/>
        </w:rPr>
        <w:tab/>
        <w:t>A, B, C, D</w:t>
      </w:r>
    </w:p>
    <w:p w14:paraId="0C51E36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Microsoft.WindowsAppRuntime.1.4</w:t>
      </w:r>
      <w:r w:rsidRPr="008E2454">
        <w:rPr>
          <w:rFonts w:ascii="Aptos Narrow" w:hAnsi="Aptos Narrow"/>
        </w:rPr>
        <w:tab/>
      </w:r>
      <w:r w:rsidRPr="008E2454">
        <w:rPr>
          <w:rFonts w:ascii="Aptos Narrow" w:hAnsi="Aptos Narrow"/>
        </w:rPr>
        <w:tab/>
        <w:t>A, B, C, D</w:t>
      </w:r>
    </w:p>
    <w:p w14:paraId="3C8E11E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Microsoft.NET.Native.Framework.2.2</w:t>
      </w:r>
      <w:r w:rsidRPr="008E2454">
        <w:rPr>
          <w:rFonts w:ascii="Aptos Narrow" w:hAnsi="Aptos Narrow"/>
        </w:rPr>
        <w:tab/>
      </w:r>
      <w:r w:rsidRPr="008E2454">
        <w:rPr>
          <w:rFonts w:ascii="Aptos Narrow" w:hAnsi="Aptos Narrow"/>
        </w:rPr>
        <w:tab/>
        <w:t>A, B, C, D</w:t>
      </w:r>
    </w:p>
    <w:p w14:paraId="3152A8A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Microsoft.NET.Native.Runtime.2.2</w:t>
      </w:r>
      <w:r w:rsidRPr="008E2454">
        <w:rPr>
          <w:rFonts w:ascii="Aptos Narrow" w:hAnsi="Aptos Narrow"/>
        </w:rPr>
        <w:tab/>
      </w:r>
      <w:r w:rsidRPr="008E2454">
        <w:rPr>
          <w:rFonts w:ascii="Aptos Narrow" w:hAnsi="Aptos Narrow"/>
        </w:rPr>
        <w:tab/>
        <w:t>A, B, C, D</w:t>
      </w:r>
    </w:p>
    <w:p w14:paraId="4B1E178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w:t>
      </w:r>
      <w:r w:rsidRPr="008E2454">
        <w:rPr>
          <w:rFonts w:ascii="Aptos Narrow" w:hAnsi="Aptos Narrow"/>
        </w:rPr>
        <w:tab/>
      </w:r>
      <w:r w:rsidRPr="008E2454">
        <w:rPr>
          <w:rFonts w:ascii="Aptos Narrow" w:hAnsi="Aptos Narrow"/>
        </w:rPr>
        <w:tab/>
        <w:t>A, B, C, D</w:t>
      </w:r>
    </w:p>
    <w:p w14:paraId="5C7909E7"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Microsoft.VCLibs.140.00.UWPDesktop</w:t>
      </w:r>
      <w:r w:rsidRPr="008E2454">
        <w:rPr>
          <w:rFonts w:ascii="Aptos Narrow" w:hAnsi="Aptos Narrow"/>
        </w:rPr>
        <w:tab/>
      </w:r>
      <w:r w:rsidRPr="008E2454">
        <w:rPr>
          <w:rFonts w:ascii="Aptos Narrow" w:hAnsi="Aptos Narrow"/>
        </w:rPr>
        <w:tab/>
        <w:t>A, B, C, D</w:t>
      </w:r>
    </w:p>
    <w:p w14:paraId="2A7DD2C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Microsoft.Services.Store.Engagement</w:t>
      </w:r>
      <w:r w:rsidRPr="008E2454">
        <w:rPr>
          <w:rFonts w:ascii="Aptos Narrow" w:hAnsi="Aptos Narrow"/>
        </w:rPr>
        <w:tab/>
      </w:r>
      <w:r w:rsidRPr="008E2454">
        <w:rPr>
          <w:rFonts w:ascii="Aptos Narrow" w:hAnsi="Aptos Narrow"/>
        </w:rPr>
        <w:tab/>
        <w:t>A, B, C, D</w:t>
      </w:r>
    </w:p>
    <w:p w14:paraId="380C4A2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Microsoft.DesktopAppInstaller</w:t>
      </w:r>
      <w:r w:rsidRPr="008E2454">
        <w:rPr>
          <w:rFonts w:ascii="Aptos Narrow" w:hAnsi="Aptos Narrow"/>
        </w:rPr>
        <w:tab/>
      </w:r>
      <w:r w:rsidRPr="008E2454">
        <w:rPr>
          <w:rFonts w:ascii="Aptos Narrow" w:hAnsi="Aptos Narrow" w:cstheme="minorBidi"/>
        </w:rPr>
        <w:t>9NBLGGH4NNS1</w:t>
      </w:r>
      <w:r w:rsidRPr="008E2454">
        <w:rPr>
          <w:rFonts w:ascii="Aptos Narrow" w:hAnsi="Aptos Narrow"/>
        </w:rPr>
        <w:tab/>
      </w:r>
      <w:r w:rsidRPr="008E2454">
        <w:rPr>
          <w:rFonts w:ascii="Aptos Narrow" w:hAnsi="Aptos Narrow" w:cs="Calibri"/>
          <w:color w:val="000000"/>
        </w:rPr>
        <w:t>A, B, C, D</w:t>
      </w:r>
    </w:p>
    <w:p w14:paraId="4A8497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Microsoft.WindowsStore</w:t>
      </w:r>
      <w:r w:rsidRPr="008E2454">
        <w:rPr>
          <w:rFonts w:ascii="Aptos Narrow" w:hAnsi="Aptos Narrow"/>
        </w:rPr>
        <w:tab/>
      </w:r>
      <w:r w:rsidRPr="008E2454">
        <w:rPr>
          <w:rFonts w:ascii="Aptos Narrow" w:hAnsi="Aptos Narrow" w:cstheme="minorBidi"/>
        </w:rPr>
        <w:t>9WZDNCRFJBMP</w:t>
      </w:r>
      <w:r w:rsidRPr="008E2454">
        <w:rPr>
          <w:rFonts w:ascii="Aptos Narrow" w:hAnsi="Aptos Narrow"/>
        </w:rPr>
        <w:tab/>
        <w:t>A, B, C, D</w:t>
      </w:r>
    </w:p>
    <w:p w14:paraId="5BA3970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t>A, B, C, D</w:t>
      </w:r>
    </w:p>
    <w:p w14:paraId="2DE4CD9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Clipchamp.Clipchamp</w:t>
      </w:r>
      <w:r w:rsidRPr="008E2454">
        <w:rPr>
          <w:rFonts w:ascii="Aptos Narrow" w:hAnsi="Aptos Narrow"/>
        </w:rPr>
        <w:tab/>
        <w:t>9P1J8S7CCWWT</w:t>
      </w:r>
      <w:r w:rsidRPr="008E2454">
        <w:rPr>
          <w:rFonts w:ascii="Aptos Narrow" w:hAnsi="Aptos Narrow"/>
        </w:rPr>
        <w:tab/>
        <w:t>A, B, C, D</w:t>
      </w:r>
    </w:p>
    <w:p w14:paraId="3DAF031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ApplicationCompatibilityEnhancements</w:t>
      </w:r>
      <w:r w:rsidRPr="008E2454">
        <w:rPr>
          <w:rFonts w:ascii="Aptos Narrow" w:hAnsi="Aptos Narrow"/>
        </w:rPr>
        <w:tab/>
        <w:t>9PCSD6N03BKV</w:t>
      </w:r>
      <w:r w:rsidRPr="008E2454">
        <w:rPr>
          <w:rFonts w:ascii="Aptos Narrow" w:hAnsi="Aptos Narrow"/>
        </w:rPr>
        <w:tab/>
        <w:t>A, B, C, D</w:t>
      </w:r>
    </w:p>
    <w:p w14:paraId="7E16C49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Microsoft.BingNews</w:t>
      </w:r>
      <w:r w:rsidRPr="008E2454">
        <w:rPr>
          <w:rFonts w:ascii="Aptos Narrow" w:hAnsi="Aptos Narrow"/>
        </w:rPr>
        <w:tab/>
      </w:r>
      <w:r w:rsidRPr="008E2454">
        <w:rPr>
          <w:rFonts w:ascii="Aptos Narrow" w:hAnsi="Aptos Narrow" w:cstheme="minorBidi"/>
        </w:rPr>
        <w:t>9WZDNCRFHVFW</w:t>
      </w:r>
      <w:r w:rsidRPr="008E2454">
        <w:rPr>
          <w:rFonts w:ascii="Aptos Narrow" w:hAnsi="Aptos Narrow"/>
        </w:rPr>
        <w:tab/>
        <w:t>A, B, C, D</w:t>
      </w:r>
    </w:p>
    <w:p w14:paraId="4A811EB6"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Microsoft.BingSearch</w:t>
      </w:r>
      <w:r w:rsidRPr="008E2454">
        <w:rPr>
          <w:rFonts w:ascii="Aptos Narrow" w:hAnsi="Aptos Narrow"/>
        </w:rPr>
        <w:tab/>
        <w:t>9NZBF4GT040C</w:t>
      </w:r>
      <w:r w:rsidRPr="008E2454">
        <w:rPr>
          <w:rFonts w:ascii="Aptos Narrow" w:hAnsi="Aptos Narrow"/>
        </w:rPr>
        <w:tab/>
        <w:t>A, B, C, D</w:t>
      </w:r>
    </w:p>
    <w:p w14:paraId="5684132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Microsoft.BingWeather</w:t>
      </w:r>
      <w:r w:rsidRPr="008E2454">
        <w:rPr>
          <w:rFonts w:ascii="Aptos Narrow" w:hAnsi="Aptos Narrow"/>
        </w:rPr>
        <w:tab/>
      </w:r>
      <w:r w:rsidRPr="008E2454">
        <w:rPr>
          <w:rFonts w:ascii="Aptos Narrow" w:hAnsi="Aptos Narrow" w:cstheme="minorBidi"/>
        </w:rPr>
        <w:t>9WZDNCRFJ3Q2</w:t>
      </w:r>
      <w:r w:rsidRPr="008E2454">
        <w:rPr>
          <w:rFonts w:ascii="Aptos Narrow" w:hAnsi="Aptos Narrow"/>
        </w:rPr>
        <w:tab/>
        <w:t>A, B, C, D</w:t>
      </w:r>
    </w:p>
    <w:p w14:paraId="23DF42E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Microsoft.GetHelp</w:t>
      </w:r>
      <w:r w:rsidRPr="008E2454">
        <w:rPr>
          <w:rFonts w:ascii="Aptos Narrow" w:hAnsi="Aptos Narrow"/>
        </w:rPr>
        <w:tab/>
      </w:r>
      <w:r w:rsidRPr="008E2454">
        <w:rPr>
          <w:rFonts w:ascii="Aptos Narrow" w:hAnsi="Aptos Narrow" w:cstheme="minorBidi"/>
        </w:rPr>
        <w:t>9PKDZBMV1H3T</w:t>
      </w:r>
      <w:r w:rsidRPr="008E2454">
        <w:rPr>
          <w:rFonts w:ascii="Aptos Narrow" w:hAnsi="Aptos Narrow"/>
        </w:rPr>
        <w:tab/>
        <w:t>A, B, C, D</w:t>
      </w:r>
    </w:p>
    <w:p w14:paraId="4716E7F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Microsoft.MicrosoftOfficeHub</w:t>
      </w:r>
      <w:r w:rsidRPr="008E2454">
        <w:rPr>
          <w:rFonts w:ascii="Aptos Narrow" w:hAnsi="Aptos Narrow"/>
        </w:rPr>
        <w:tab/>
      </w:r>
      <w:r w:rsidRPr="008E2454">
        <w:rPr>
          <w:rFonts w:ascii="Aptos Narrow" w:hAnsi="Aptos Narrow" w:cstheme="minorBidi"/>
        </w:rPr>
        <w:t>9WZDNCRD29V9</w:t>
      </w:r>
      <w:r w:rsidRPr="008E2454">
        <w:rPr>
          <w:rFonts w:ascii="Aptos Narrow" w:hAnsi="Aptos Narrow"/>
        </w:rPr>
        <w:tab/>
        <w:t>A, B, C, D</w:t>
      </w:r>
    </w:p>
    <w:p w14:paraId="54CEE51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Microsoft.MicrosoftSolitaireCollection</w:t>
      </w:r>
      <w:r w:rsidRPr="008E2454">
        <w:rPr>
          <w:rFonts w:ascii="Aptos Narrow" w:hAnsi="Aptos Narrow"/>
        </w:rPr>
        <w:tab/>
      </w:r>
      <w:r w:rsidRPr="008E2454">
        <w:rPr>
          <w:rFonts w:ascii="Aptos Narrow" w:hAnsi="Aptos Narrow" w:cstheme="minorBidi"/>
        </w:rPr>
        <w:t>9WZDNCRFHWD2</w:t>
      </w:r>
      <w:r w:rsidRPr="008E2454">
        <w:rPr>
          <w:rFonts w:ascii="Aptos Narrow" w:hAnsi="Aptos Narrow"/>
        </w:rPr>
        <w:tab/>
        <w:t>A, B, C, D</w:t>
      </w:r>
    </w:p>
    <w:p w14:paraId="2036CFA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Microsoft.StickyNotes</w:t>
      </w:r>
      <w:r w:rsidRPr="008E2454">
        <w:rPr>
          <w:rFonts w:ascii="Aptos Narrow" w:hAnsi="Aptos Narrow"/>
        </w:rPr>
        <w:tab/>
      </w:r>
      <w:r w:rsidRPr="008E2454">
        <w:rPr>
          <w:rFonts w:ascii="Aptos Narrow" w:hAnsi="Aptos Narrow" w:cstheme="minorBidi"/>
        </w:rPr>
        <w:t>9NBLGGH4QGHW</w:t>
      </w:r>
      <w:r w:rsidRPr="008E2454">
        <w:rPr>
          <w:rFonts w:ascii="Aptos Narrow" w:hAnsi="Aptos Narrow"/>
        </w:rPr>
        <w:tab/>
        <w:t>A, B, C, D</w:t>
      </w:r>
    </w:p>
    <w:p w14:paraId="71C9645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rPr>
        <w:t>Microsoft.OutlookForWindows</w:t>
      </w:r>
      <w:r w:rsidRPr="008E2454">
        <w:rPr>
          <w:rFonts w:ascii="Aptos Narrow" w:hAnsi="Aptos Narrow"/>
        </w:rPr>
        <w:tab/>
        <w:t>9NRX63209R7B</w:t>
      </w:r>
      <w:r w:rsidRPr="008E2454">
        <w:rPr>
          <w:rFonts w:ascii="Aptos Narrow" w:hAnsi="Aptos Narrow"/>
        </w:rPr>
        <w:tab/>
        <w:t>A, B, C, D</w:t>
      </w:r>
    </w:p>
    <w:p w14:paraId="561BC85B"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Microsoft.Paint</w:t>
      </w:r>
      <w:r w:rsidRPr="008E2454">
        <w:rPr>
          <w:rFonts w:ascii="Aptos Narrow" w:hAnsi="Aptos Narrow"/>
        </w:rPr>
        <w:tab/>
      </w:r>
      <w:r w:rsidRPr="008E2454">
        <w:rPr>
          <w:rFonts w:ascii="Aptos Narrow" w:hAnsi="Aptos Narrow" w:cstheme="minorBidi"/>
        </w:rPr>
        <w:t>9PCFS5B6T72H</w:t>
      </w:r>
      <w:r w:rsidRPr="008E2454">
        <w:rPr>
          <w:rFonts w:ascii="Aptos Narrow" w:hAnsi="Aptos Narrow"/>
        </w:rPr>
        <w:tab/>
        <w:t>A, B, C, D</w:t>
      </w:r>
    </w:p>
    <w:p w14:paraId="02E2280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Microsoft.PowerAutomateDesktop</w:t>
      </w:r>
      <w:r w:rsidRPr="008E2454">
        <w:rPr>
          <w:rFonts w:ascii="Aptos Narrow" w:hAnsi="Aptos Narrow"/>
        </w:rPr>
        <w:tab/>
      </w:r>
      <w:r w:rsidRPr="008E2454">
        <w:rPr>
          <w:rFonts w:ascii="Aptos Narrow" w:hAnsi="Aptos Narrow" w:cstheme="minorBidi"/>
        </w:rPr>
        <w:t>9NFTCH6J7FHV</w:t>
      </w:r>
      <w:r w:rsidRPr="008E2454">
        <w:rPr>
          <w:rFonts w:ascii="Aptos Narrow" w:hAnsi="Aptos Narrow"/>
        </w:rPr>
        <w:tab/>
        <w:t>A, B, C, D</w:t>
      </w:r>
    </w:p>
    <w:p w14:paraId="392717C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Microsoft.ScreenSketch</w:t>
      </w:r>
      <w:r w:rsidRPr="008E2454">
        <w:rPr>
          <w:rFonts w:ascii="Aptos Narrow" w:hAnsi="Aptos Narrow"/>
        </w:rPr>
        <w:tab/>
      </w:r>
      <w:r w:rsidRPr="008E2454">
        <w:rPr>
          <w:rFonts w:ascii="Aptos Narrow" w:hAnsi="Aptos Narrow" w:cstheme="minorBidi"/>
        </w:rPr>
        <w:t>9MZ95KL8MR0L</w:t>
      </w:r>
      <w:r w:rsidRPr="008E2454">
        <w:rPr>
          <w:rFonts w:ascii="Aptos Narrow" w:hAnsi="Aptos Narrow"/>
        </w:rPr>
        <w:tab/>
        <w:t>A, B, C, D</w:t>
      </w:r>
    </w:p>
    <w:p w14:paraId="2BC8B2DF"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Microsoft.SecHealthUI</w:t>
      </w:r>
      <w:r w:rsidRPr="008E2454">
        <w:rPr>
          <w:rFonts w:ascii="Aptos Narrow" w:hAnsi="Aptos Narrow"/>
        </w:rPr>
        <w:tab/>
      </w:r>
      <w:r w:rsidRPr="008E2454">
        <w:rPr>
          <w:rFonts w:ascii="Aptos Narrow" w:hAnsi="Aptos Narrow" w:cstheme="minorBidi"/>
        </w:rPr>
        <w:t>9NK0JLZT7JD0</w:t>
      </w:r>
      <w:r w:rsidRPr="008E2454">
        <w:rPr>
          <w:rFonts w:ascii="Aptos Narrow" w:hAnsi="Aptos Narrow"/>
        </w:rPr>
        <w:tab/>
        <w:t>A, B, C, D</w:t>
      </w:r>
    </w:p>
    <w:p w14:paraId="4D82E39C"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Microsoft.StorePurchaseApp</w:t>
      </w:r>
      <w:r w:rsidRPr="008E2454">
        <w:rPr>
          <w:rFonts w:ascii="Aptos Narrow" w:hAnsi="Aptos Narrow"/>
        </w:rPr>
        <w:tab/>
      </w:r>
      <w:r w:rsidRPr="008E2454">
        <w:rPr>
          <w:rFonts w:ascii="Aptos Narrow" w:hAnsi="Aptos Narrow" w:cstheme="minorBidi"/>
        </w:rPr>
        <w:t>9NBLGGH4LS1F</w:t>
      </w:r>
      <w:r w:rsidRPr="008E2454">
        <w:rPr>
          <w:rFonts w:ascii="Aptos Narrow" w:hAnsi="Aptos Narrow"/>
        </w:rPr>
        <w:tab/>
        <w:t>A, B, C, D</w:t>
      </w:r>
    </w:p>
    <w:p w14:paraId="3162C64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Microsoft.Todos</w:t>
      </w:r>
      <w:r w:rsidRPr="008E2454">
        <w:rPr>
          <w:rFonts w:ascii="Aptos Narrow" w:hAnsi="Aptos Narrow"/>
        </w:rPr>
        <w:tab/>
      </w:r>
      <w:r w:rsidRPr="008E2454">
        <w:rPr>
          <w:rFonts w:ascii="Aptos Narrow" w:hAnsi="Aptos Narrow" w:cstheme="minorBidi"/>
        </w:rPr>
        <w:t>9NBLGGH5R558</w:t>
      </w:r>
      <w:r w:rsidRPr="008E2454">
        <w:rPr>
          <w:rFonts w:ascii="Aptos Narrow" w:hAnsi="Aptos Narrow"/>
        </w:rPr>
        <w:tab/>
        <w:t>A, B, C, D</w:t>
      </w:r>
    </w:p>
    <w:p w14:paraId="355CFC70"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Microsoft.Windows.Photos</w:t>
      </w:r>
      <w:r w:rsidRPr="008E2454">
        <w:rPr>
          <w:rFonts w:ascii="Aptos Narrow" w:hAnsi="Aptos Narrow"/>
        </w:rPr>
        <w:tab/>
      </w:r>
      <w:r w:rsidRPr="008E2454">
        <w:rPr>
          <w:rFonts w:ascii="Aptos Narrow" w:hAnsi="Aptos Narrow" w:cstheme="minorBidi"/>
        </w:rPr>
        <w:t>9WZDNCRFJBH4</w:t>
      </w:r>
      <w:r w:rsidRPr="008E2454">
        <w:rPr>
          <w:rFonts w:ascii="Aptos Narrow" w:hAnsi="Aptos Narrow"/>
        </w:rPr>
        <w:tab/>
        <w:t>A, B, C, D</w:t>
      </w:r>
    </w:p>
    <w:p w14:paraId="4B4D3771"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Microsoft.WindowsAlarms</w:t>
      </w:r>
      <w:r w:rsidRPr="008E2454">
        <w:rPr>
          <w:rFonts w:ascii="Aptos Narrow" w:hAnsi="Aptos Narrow"/>
        </w:rPr>
        <w:tab/>
      </w:r>
      <w:r w:rsidRPr="008E2454">
        <w:rPr>
          <w:rFonts w:ascii="Aptos Narrow" w:hAnsi="Aptos Narrow" w:cstheme="minorBidi"/>
        </w:rPr>
        <w:t>9WZDNCRFJ3PR</w:t>
      </w:r>
      <w:r w:rsidRPr="008E2454">
        <w:rPr>
          <w:rFonts w:ascii="Aptos Narrow" w:hAnsi="Aptos Narrow"/>
        </w:rPr>
        <w:tab/>
        <w:t>A, B, C, D</w:t>
      </w:r>
    </w:p>
    <w:p w14:paraId="6C54D35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Microsoft.WindowsCalculator</w:t>
      </w:r>
      <w:r w:rsidRPr="008E2454">
        <w:rPr>
          <w:rFonts w:ascii="Aptos Narrow" w:hAnsi="Aptos Narrow"/>
        </w:rPr>
        <w:tab/>
      </w:r>
      <w:r w:rsidRPr="008E2454">
        <w:rPr>
          <w:rFonts w:ascii="Aptos Narrow" w:hAnsi="Aptos Narrow" w:cstheme="minorBidi"/>
        </w:rPr>
        <w:t>9WZDNCRFHVN5</w:t>
      </w:r>
      <w:r w:rsidRPr="008E2454">
        <w:rPr>
          <w:rFonts w:ascii="Aptos Narrow" w:hAnsi="Aptos Narrow"/>
        </w:rPr>
        <w:tab/>
        <w:t>A, B, C, D</w:t>
      </w:r>
    </w:p>
    <w:p w14:paraId="0D3BF8DD"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Microsoft.WindowsCamera</w:t>
      </w:r>
      <w:r w:rsidRPr="008E2454">
        <w:rPr>
          <w:rFonts w:ascii="Aptos Narrow" w:hAnsi="Aptos Narrow" w:cs="Calibri"/>
          <w:color w:val="000000"/>
        </w:rPr>
        <w:tab/>
      </w:r>
      <w:r w:rsidRPr="008E2454">
        <w:rPr>
          <w:rFonts w:ascii="Aptos Narrow" w:hAnsi="Aptos Narrow" w:cstheme="minorBidi"/>
        </w:rPr>
        <w:t>9WZDNCRFJBBG</w:t>
      </w:r>
      <w:r w:rsidRPr="008E2454">
        <w:rPr>
          <w:rFonts w:ascii="Aptos Narrow" w:hAnsi="Aptos Narrow" w:cstheme="minorBidi"/>
        </w:rPr>
        <w:tab/>
        <w:t>A</w:t>
      </w:r>
      <w:r w:rsidRPr="008E2454">
        <w:rPr>
          <w:rFonts w:ascii="Aptos Narrow" w:hAnsi="Aptos Narrow"/>
        </w:rPr>
        <w:t>, B, C, D</w:t>
      </w:r>
    </w:p>
    <w:p w14:paraId="50C6E45E"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Microsoft.WindowsFeedbackHub</w:t>
      </w:r>
      <w:r w:rsidRPr="008E2454">
        <w:rPr>
          <w:rFonts w:ascii="Aptos Narrow" w:hAnsi="Aptos Narrow"/>
        </w:rPr>
        <w:tab/>
      </w:r>
      <w:r w:rsidRPr="008E2454">
        <w:rPr>
          <w:rFonts w:ascii="Aptos Narrow" w:hAnsi="Aptos Narrow" w:cstheme="minorBidi"/>
        </w:rPr>
        <w:t>9NBLGGH4R32N</w:t>
      </w:r>
      <w:r w:rsidRPr="008E2454">
        <w:rPr>
          <w:rFonts w:ascii="Aptos Narrow" w:hAnsi="Aptos Narrow"/>
        </w:rPr>
        <w:tab/>
        <w:t>A, B, C, D</w:t>
      </w:r>
    </w:p>
    <w:p w14:paraId="7933B8D2"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Microsoft.WindowsNotepad</w:t>
      </w:r>
      <w:r w:rsidRPr="008E2454">
        <w:rPr>
          <w:rFonts w:ascii="Aptos Narrow" w:hAnsi="Aptos Narrow"/>
        </w:rPr>
        <w:tab/>
      </w:r>
      <w:r w:rsidRPr="008E2454">
        <w:rPr>
          <w:rFonts w:ascii="Aptos Narrow" w:hAnsi="Aptos Narrow" w:cstheme="minorBidi"/>
        </w:rPr>
        <w:t>9MSMLRH6LZF3</w:t>
      </w:r>
      <w:r w:rsidRPr="008E2454">
        <w:rPr>
          <w:rFonts w:ascii="Aptos Narrow" w:hAnsi="Aptos Narrow"/>
        </w:rPr>
        <w:tab/>
        <w:t>A, B, C, D</w:t>
      </w:r>
    </w:p>
    <w:p w14:paraId="504645DA"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Microsoft.WindowsTerminal</w:t>
      </w:r>
      <w:r w:rsidRPr="008E2454">
        <w:rPr>
          <w:rFonts w:ascii="Aptos Narrow" w:hAnsi="Aptos Narrow"/>
        </w:rPr>
        <w:tab/>
      </w:r>
      <w:r w:rsidRPr="008E2454">
        <w:rPr>
          <w:rFonts w:ascii="Aptos Narrow" w:hAnsi="Aptos Narrow" w:cstheme="minorBidi"/>
        </w:rPr>
        <w:t>9N0DX20HK701</w:t>
      </w:r>
      <w:r w:rsidRPr="008E2454">
        <w:rPr>
          <w:rFonts w:ascii="Aptos Narrow" w:hAnsi="Aptos Narrow"/>
        </w:rPr>
        <w:tab/>
        <w:t>A, B, C, D</w:t>
      </w:r>
    </w:p>
    <w:p w14:paraId="32F295E3"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Microsoft.XboxIdentityProvider</w:t>
      </w:r>
      <w:r w:rsidRPr="008E2454">
        <w:rPr>
          <w:rFonts w:ascii="Aptos Narrow" w:hAnsi="Aptos Narrow"/>
        </w:rPr>
        <w:tab/>
      </w:r>
      <w:r w:rsidRPr="008E2454">
        <w:rPr>
          <w:rFonts w:ascii="Aptos Narrow" w:hAnsi="Aptos Narrow" w:cstheme="minorBidi"/>
        </w:rPr>
        <w:t>9WZDNCRD1HKW</w:t>
      </w:r>
      <w:r w:rsidRPr="008E2454">
        <w:rPr>
          <w:rFonts w:ascii="Aptos Narrow" w:hAnsi="Aptos Narrow"/>
        </w:rPr>
        <w:tab/>
        <w:t>A, B, C, D</w:t>
      </w:r>
    </w:p>
    <w:p w14:paraId="1F6CE934"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lastRenderedPageBreak/>
        <w:t>Microsoft.XboxSpeechToTextOverlay</w:t>
      </w:r>
      <w:r w:rsidRPr="008E2454">
        <w:rPr>
          <w:rFonts w:ascii="Aptos Narrow" w:hAnsi="Aptos Narrow"/>
        </w:rPr>
        <w:tab/>
      </w:r>
      <w:r w:rsidRPr="008E2454">
        <w:rPr>
          <w:rFonts w:ascii="Aptos Narrow" w:hAnsi="Aptos Narrow" w:cstheme="minorBidi"/>
        </w:rPr>
        <w:t>9P086NHDNB9W</w:t>
      </w:r>
      <w:r w:rsidRPr="008E2454">
        <w:rPr>
          <w:rFonts w:ascii="Aptos Narrow" w:hAnsi="Aptos Narrow"/>
        </w:rPr>
        <w:tab/>
        <w:t>A, B, C, D</w:t>
      </w:r>
    </w:p>
    <w:p w14:paraId="303B2B29" w14:textId="77777777" w:rsidR="000C1074" w:rsidRPr="008E2454"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8E2454">
        <w:rPr>
          <w:rFonts w:ascii="Aptos Narrow" w:hAnsi="Aptos Narrow" w:cs="Calibri"/>
          <w:color w:val="000000"/>
        </w:rPr>
        <w:t>Microsoft.YourPhone</w:t>
      </w:r>
      <w:r w:rsidRPr="008E2454">
        <w:rPr>
          <w:rFonts w:ascii="Aptos Narrow" w:hAnsi="Aptos Narrow"/>
        </w:rPr>
        <w:tab/>
      </w:r>
      <w:r w:rsidRPr="008E2454">
        <w:rPr>
          <w:rFonts w:ascii="Aptos Narrow" w:hAnsi="Aptos Narrow" w:cstheme="minorBidi"/>
        </w:rPr>
        <w:t>9NMPJ99VJBWV</w:t>
      </w:r>
      <w:r w:rsidRPr="008E2454">
        <w:rPr>
          <w:rFonts w:ascii="Aptos Narrow" w:hAnsi="Aptos Narrow"/>
        </w:rPr>
        <w:tab/>
        <w:t>A, B, C, D</w:t>
      </w:r>
    </w:p>
    <w:p w14:paraId="185672F3" w14:textId="3D88DFC5" w:rsidR="00364353" w:rsidRPr="008E2454"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MicrosoftCorporationII.QuickAssist</w:t>
      </w:r>
      <w:r w:rsidRPr="008E2454">
        <w:rPr>
          <w:rFonts w:ascii="Aptos Narrow" w:hAnsi="Aptos Narrow"/>
        </w:rPr>
        <w:tab/>
      </w:r>
      <w:r w:rsidRPr="008E2454">
        <w:rPr>
          <w:rFonts w:ascii="Aptos Narrow" w:hAnsi="Aptos Narrow" w:cstheme="minorBidi"/>
        </w:rPr>
        <w:t>9P7BP5VNWKX5</w:t>
      </w:r>
      <w:r w:rsidRPr="008E2454">
        <w:rPr>
          <w:rFonts w:ascii="Aptos Narrow" w:hAnsi="Aptos Narrow"/>
        </w:rPr>
        <w:tab/>
        <w:t>A, B, C, D</w:t>
      </w:r>
    </w:p>
    <w:p w14:paraId="478498E9" w14:textId="77777777" w:rsidR="00364353" w:rsidRPr="008E2454"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8E2454">
        <w:rPr>
          <w:rFonts w:ascii="Aptos Narrow" w:hAnsi="Aptos Narrow" w:cs="Calibri"/>
          <w:color w:val="000000"/>
        </w:rPr>
        <w:t>MicrosoftWindows.Client.WebExperience</w:t>
      </w:r>
      <w:r w:rsidRPr="008E2454">
        <w:rPr>
          <w:rFonts w:ascii="Aptos Narrow" w:hAnsi="Aptos Narrow"/>
        </w:rPr>
        <w:tab/>
      </w:r>
      <w:r w:rsidRPr="008E2454">
        <w:rPr>
          <w:rFonts w:ascii="Aptos Narrow" w:hAnsi="Aptos Narrow" w:cstheme="minorBidi"/>
        </w:rPr>
        <w:t>9MSSGKG348SP</w:t>
      </w:r>
      <w:r w:rsidRPr="008E2454">
        <w:rPr>
          <w:rFonts w:ascii="Aptos Narrow" w:hAnsi="Aptos Narrow"/>
        </w:rPr>
        <w:tab/>
      </w:r>
      <w:r w:rsidRPr="008E2454">
        <w:rPr>
          <w:rFonts w:ascii="Aptos Narrow" w:hAnsi="Aptos Narrow" w:cs="Calibri"/>
          <w:color w:val="000000"/>
        </w:rPr>
        <w:t>A, B, C</w:t>
      </w:r>
    </w:p>
    <w:p w14:paraId="1A2EC65E" w14:textId="2B1D6D45" w:rsidR="00FC299C" w:rsidRPr="008E2454"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76" w:name="_Ref148096246"/>
      <w:r w:rsidRPr="008E2454">
        <w:rPr>
          <w:rFonts w:ascii="Aptos Narrow" w:eastAsia="Microsoft YaHei" w:hAnsi="Aptos Narrow"/>
        </w:rPr>
        <w:t>InBox App</w:t>
      </w:r>
      <w:r w:rsidR="00B51A7C" w:rsidRPr="008E2454">
        <w:rPr>
          <w:rFonts w:ascii="Aptos Narrow" w:eastAsia="Microsoft YaHei" w:hAnsi="Aptos Narrow"/>
        </w:rPr>
        <w:t>s</w:t>
      </w:r>
      <w:r w:rsidRPr="008E2454">
        <w:rPr>
          <w:rFonts w:ascii="Aptos Narrow" w:eastAsia="Microsoft YaHei" w:hAnsi="Aptos Narrow"/>
        </w:rPr>
        <w:t>: Installed</w:t>
      </w:r>
      <w:bookmarkEnd w:id="76"/>
    </w:p>
    <w:p w14:paraId="449798BF" w14:textId="01DA2EED" w:rsidR="00754550" w:rsidRPr="008E2454" w:rsidRDefault="00754550" w:rsidP="00721D0B">
      <w:pPr>
        <w:snapToGrid w:val="0"/>
        <w:spacing w:line="360" w:lineRule="auto"/>
        <w:ind w:left="351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After executing the above PS code first, you can select the following "</w:t>
      </w:r>
      <w:r w:rsidRPr="008E2454">
        <w:rPr>
          <w:rFonts w:ascii="Aptos Narrow" w:hAnsi="Aptos Narrow"/>
          <w:color w:val="7030A0"/>
        </w:rPr>
        <w:t>View</w:t>
      </w:r>
      <w:r w:rsidRPr="008E2454">
        <w:rPr>
          <w:rFonts w:ascii="Aptos Narrow" w:hAnsi="Aptos Narrow"/>
        </w:rPr>
        <w:t>" or "</w:t>
      </w:r>
      <w:r w:rsidRPr="008E2454">
        <w:rPr>
          <w:rFonts w:ascii="Aptos Narrow" w:hAnsi="Aptos Narrow"/>
          <w:color w:val="7030A0"/>
        </w:rPr>
        <w:t>Export to CSV</w:t>
      </w:r>
      <w:r w:rsidRPr="008E2454">
        <w:rPr>
          <w:rFonts w:ascii="Aptos Narrow" w:hAnsi="Aptos Narrow"/>
        </w:rPr>
        <w:t>".</w:t>
      </w:r>
    </w:p>
    <w:p w14:paraId="2772169B" w14:textId="16C1D804" w:rsidR="00754550" w:rsidRPr="008E2454"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8E2454">
        <w:rPr>
          <w:rFonts w:ascii="Aptos Narrow" w:hAnsi="Aptos Narrow"/>
        </w:rPr>
        <w:t>Check the installed InBox Apps and understand the region binding. Unbound regions will not appear in the application after executing OOBE.</w:t>
      </w:r>
    </w:p>
    <w:p w14:paraId="0F7CD6A6" w14:textId="590E3B3C" w:rsidR="00FC299C" w:rsidRPr="008E2454"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8E2454">
        <w:rPr>
          <w:rFonts w:ascii="Aptos Narrow" w:eastAsia="Microsoft YaHei" w:hAnsi="Aptos Narrow"/>
        </w:rPr>
        <w:t>View</w:t>
      </w:r>
    </w:p>
    <w:p w14:paraId="43435142" w14:textId="2A74A189"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Out-GridView</w:t>
      </w:r>
    </w:p>
    <w:p w14:paraId="415B85AC" w14:textId="71DA8283" w:rsidR="00FC299C" w:rsidRPr="008E2454"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8E2454">
        <w:rPr>
          <w:rFonts w:ascii="Aptos Narrow" w:eastAsia="Microsoft YaHei" w:hAnsi="Aptos Narrow"/>
        </w:rPr>
        <w:t>Export to Csv</w:t>
      </w:r>
    </w:p>
    <w:p w14:paraId="6F23E316" w14:textId="3E7691A9"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3A14D0" w:rsidRPr="008E2454">
        <w:rPr>
          <w:rFonts w:ascii="Aptos Narrow" w:hAnsi="Aptos Narrow"/>
          <w:color w:val="70AD47" w:themeColor="accent6"/>
        </w:rPr>
        <w:t>Report.InBox.Apps.$</w:t>
      </w:r>
      <w:r w:rsidRPr="008E2454">
        <w:rPr>
          <w:rFonts w:ascii="Aptos Narrow" w:hAnsi="Aptos Narrow"/>
          <w:color w:val="70AD47" w:themeColor="accent6"/>
        </w:rPr>
        <w:t>(Get-Date -Format "yyyyMMddHHmmss").csv"</w:t>
      </w:r>
    </w:p>
    <w:p w14:paraId="4ECBA765" w14:textId="185F1EC5" w:rsidR="00FC299C" w:rsidRPr="008E2454" w:rsidRDefault="00173C75"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$custom_array | Export-CSV -NoType -Path $SaveTo</w:t>
      </w:r>
    </w:p>
    <w:p w14:paraId="75E1B6D0" w14:textId="77777777" w:rsidR="00FC299C" w:rsidRPr="008E2454" w:rsidRDefault="00FC299C"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Write-host $SaveTo -ForegroundColor Green</w:t>
      </w:r>
    </w:p>
    <w:p w14:paraId="61D346BF" w14:textId="45DCB3B7" w:rsidR="00205B6B" w:rsidRPr="008E2454"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77" w:name="_Ref148096242"/>
      <w:r w:rsidRPr="008E2454">
        <w:rPr>
          <w:rFonts w:ascii="Aptos Narrow" w:eastAsia="Microsoft YaHei" w:hAnsi="Aptos Narrow"/>
        </w:rPr>
        <w:t>Remove all installed pre-applications</w:t>
      </w:r>
      <w:bookmarkEnd w:id="77"/>
    </w:p>
    <w:p w14:paraId="2BD8E0D7" w14:textId="14BC418F" w:rsidR="003E07B4" w:rsidRPr="008E2454"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8E2454">
        <w:rPr>
          <w:rFonts w:ascii="Aptos Narrow" w:hAnsi="Aptos Narrow"/>
        </w:rPr>
        <w:t>Install.</w:t>
      </w:r>
      <w:r w:rsidR="00BA07E5" w:rsidRPr="008E2454">
        <w:rPr>
          <w:rFonts w:ascii="Aptos Narrow" w:hAnsi="Aptos Narrow"/>
        </w:rPr>
        <w:t>Inbox.apps</w:t>
      </w:r>
      <w:r w:rsidRPr="008E2454">
        <w:rPr>
          <w:rFonts w:ascii="Aptos Narrow" w:hAnsi="Aptos Narrow"/>
        </w:rPr>
        <w:t>.Clear.all.ps1</w:t>
      </w:r>
    </w:p>
    <w:p w14:paraId="7EEB6E55" w14:textId="7CA35081" w:rsidR="003E07B4" w:rsidRPr="008E2454"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9" w:history="1">
        <w:r w:rsidR="008B7BCF" w:rsidRPr="008E2454">
          <w:rPr>
            <w:rStyle w:val="Hyperlink"/>
            <w:rFonts w:ascii="Aptos Narrow" w:hAnsi="Aptos Narrow"/>
            <w:u w:val="none"/>
          </w:rPr>
          <w:t>\Expand\Install\Install.</w:t>
        </w:r>
        <w:r w:rsidR="00FD604D" w:rsidRPr="008E2454">
          <w:rPr>
            <w:rStyle w:val="Hyperlink"/>
            <w:rFonts w:ascii="Aptos Narrow" w:hAnsi="Aptos Narrow"/>
            <w:u w:val="none"/>
          </w:rPr>
          <w:t>Inbox.apps</w:t>
        </w:r>
        <w:r w:rsidR="008B7BCF" w:rsidRPr="008E2454">
          <w:rPr>
            <w:rStyle w:val="Hyperlink"/>
            <w:rFonts w:ascii="Aptos Narrow" w:hAnsi="Aptos Narrow"/>
            <w:u w:val="none"/>
          </w:rPr>
          <w:t>.Clear.all.ps1</w:t>
        </w:r>
      </w:hyperlink>
    </w:p>
    <w:p w14:paraId="5C190530" w14:textId="5D4F1608" w:rsidR="003E07B4" w:rsidRPr="008E2454"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100" w:history="1">
        <w:r w:rsidR="00FD604D" w:rsidRPr="008E2454">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8E2454"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014DE522" w14:textId="16D3B2D1"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-ErrorAction SilentlyContinue | ForEach-Object {</w:t>
      </w:r>
    </w:p>
    <w:p w14:paraId="76475679" w14:textId="797F3573"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"`n   $($_.DisplayName)"</w:t>
      </w:r>
      <w:r w:rsidR="00333B78" w:rsidRPr="008E2454">
        <w:rPr>
          <w:rFonts w:ascii="Aptos Narrow" w:hAnsi="Aptos Narrow"/>
          <w:color w:val="70AD47" w:themeColor="accent6"/>
        </w:rPr>
        <w:t>;</w:t>
      </w:r>
      <w:r w:rsidRPr="008E2454">
        <w:rPr>
          <w:rFonts w:ascii="Aptos Narrow" w:hAnsi="Aptos Narrow"/>
          <w:color w:val="70AD47" w:themeColor="accent6"/>
        </w:rPr>
        <w:t xml:space="preserve"> Write-Host "   </w:t>
      </w:r>
      <w:r w:rsidR="00227AA9" w:rsidRPr="008E2454">
        <w:rPr>
          <w:rFonts w:ascii="Aptos Narrow" w:hAnsi="Aptos Narrow"/>
          <w:color w:val="70AD47" w:themeColor="accent6"/>
        </w:rPr>
        <w:t>Deleting</w:t>
      </w:r>
      <w:r w:rsidRPr="008E2454">
        <w:rPr>
          <w:rFonts w:ascii="Aptos Narrow" w:hAnsi="Aptos Narrow"/>
          <w:color w:val="70AD47" w:themeColor="accent6"/>
        </w:rPr>
        <w:t xml:space="preserve"> ".PadRight(22) -NoNewline</w:t>
      </w:r>
    </w:p>
    <w:p w14:paraId="455818E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5FC03A78" w14:textId="065F20C5"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6C9004A7"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C0F6C8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26C4876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C8AA7EC"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4E58E31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lastRenderedPageBreak/>
        <w:t>}</w:t>
      </w:r>
    </w:p>
    <w:p w14:paraId="677EDE86" w14:textId="42E466D3" w:rsidR="00205B6B" w:rsidRPr="008E2454"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78" w:name="_Ref148096226"/>
      <w:r w:rsidRPr="008E2454">
        <w:rPr>
          <w:rFonts w:ascii="Aptos Narrow" w:eastAsia="Microsoft YaHei" w:hAnsi="Aptos Narrow"/>
        </w:rPr>
        <w:t>Installing "Local Language Experience Packs (LXPs)" to offline images marks: installed languages</w:t>
      </w:r>
      <w:bookmarkEnd w:id="78"/>
    </w:p>
    <w:p w14:paraId="092BB1E5" w14:textId="66F4B088" w:rsidR="00205B6B" w:rsidRPr="008E2454" w:rsidRDefault="008B51B6" w:rsidP="00721D0B">
      <w:pPr>
        <w:snapToGrid w:val="0"/>
        <w:spacing w:line="360" w:lineRule="auto"/>
        <w:ind w:left="3544"/>
        <w:rPr>
          <w:rFonts w:ascii="Aptos Narrow" w:hAnsi="Aptos Narrow"/>
        </w:rPr>
      </w:pPr>
      <w:r w:rsidRPr="008E2454">
        <w:rPr>
          <w:rFonts w:ascii="Aptos Narrow" w:hAnsi="Aptos Narrow"/>
        </w:rPr>
        <w:t>Before you learn about installed language tags, first understand the list of languages available in the ZuneMusic app</w:t>
      </w:r>
      <w:r w:rsidR="00CC0EFA" w:rsidRPr="008E2454">
        <w:rPr>
          <w:rFonts w:ascii="Aptos Narrow" w:hAnsi="Aptos Narrow"/>
        </w:rPr>
        <w:t xml:space="preserve">: </w:t>
      </w:r>
      <w:r w:rsidR="00205B6B" w:rsidRPr="008E2454">
        <w:rPr>
          <w:rFonts w:ascii="Aptos Narrow" w:hAnsi="Aptos Narrow"/>
          <w:color w:val="7030A0"/>
        </w:rPr>
        <w:t>en-us</w:t>
      </w:r>
      <w:r w:rsidR="00205B6B" w:rsidRPr="008E2454">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8E2454">
        <w:rPr>
          <w:rFonts w:ascii="Aptos Narrow" w:hAnsi="Aptos Narrow"/>
          <w:color w:val="7030A0"/>
        </w:rPr>
        <w:t>zh-cn</w:t>
      </w:r>
      <w:r w:rsidR="00205B6B" w:rsidRPr="008E2454">
        <w:rPr>
          <w:rFonts w:ascii="Aptos Narrow" w:hAnsi="Aptos Narrow"/>
        </w:rPr>
        <w:t>, vi-vn, uz-latn-uz, sl-si, zh-tw, te-in</w:t>
      </w:r>
    </w:p>
    <w:p w14:paraId="79BF7F70" w14:textId="37736BEE" w:rsidR="00205B6B" w:rsidRPr="008E2454" w:rsidRDefault="00CC0EFA" w:rsidP="00721D0B">
      <w:pPr>
        <w:snapToGrid w:val="0"/>
        <w:spacing w:before="720" w:line="360" w:lineRule="auto"/>
        <w:ind w:left="3544"/>
        <w:rPr>
          <w:rFonts w:ascii="Aptos Narrow" w:hAnsi="Aptos Narrow"/>
        </w:rPr>
      </w:pPr>
      <w:r w:rsidRPr="008E2454">
        <w:rPr>
          <w:rFonts w:ascii="Aptos Narrow" w:hAnsi="Aptos Narrow"/>
        </w:rPr>
        <w:t xml:space="preserve">View installed languages for offline images </w:t>
      </w:r>
    </w:p>
    <w:p w14:paraId="4288D9C2" w14:textId="56626CBD" w:rsidR="00205B6B" w:rsidRPr="008E2454" w:rsidRDefault="00205B6B" w:rsidP="00721D0B">
      <w:pPr>
        <w:snapToGrid w:val="0"/>
        <w:spacing w:line="360" w:lineRule="auto"/>
        <w:ind w:left="3544"/>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/Get-Intl</w:t>
      </w:r>
    </w:p>
    <w:p w14:paraId="1716BAE0" w14:textId="044E78AF" w:rsidR="00205B6B" w:rsidRPr="008E2454" w:rsidRDefault="00C3085B" w:rsidP="00721D0B">
      <w:pPr>
        <w:snapToGrid w:val="0"/>
        <w:spacing w:before="720" w:line="360" w:lineRule="auto"/>
        <w:ind w:left="3544"/>
        <w:rPr>
          <w:rFonts w:ascii="Aptos Narrow" w:hAnsi="Aptos Narrow"/>
        </w:rPr>
      </w:pPr>
      <w:r w:rsidRPr="008E2454">
        <w:rPr>
          <w:rFonts w:ascii="Aptos Narrow" w:hAnsi="Aptos Narrow"/>
        </w:rPr>
        <w:t xml:space="preserve">View results Installed languages: </w:t>
      </w:r>
      <w:r w:rsidRPr="008E2454">
        <w:rPr>
          <w:rFonts w:ascii="Aptos Narrow" w:hAnsi="Aptos Narrow"/>
          <w:color w:val="7030A0"/>
        </w:rPr>
        <w:t>en-US</w:t>
      </w:r>
      <w:r w:rsidRPr="008E2454">
        <w:rPr>
          <w:rFonts w:ascii="Aptos Narrow" w:hAnsi="Aptos Narrow"/>
        </w:rPr>
        <w:t xml:space="preserve">, </w:t>
      </w:r>
      <w:r w:rsidRPr="008E2454">
        <w:rPr>
          <w:rFonts w:ascii="Aptos Narrow" w:hAnsi="Aptos Narrow"/>
          <w:color w:val="7030A0"/>
        </w:rPr>
        <w:t>zh-CN</w:t>
      </w:r>
      <w:r w:rsidRPr="008E2454">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8E2454"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48096223"/>
      <w:r w:rsidRPr="008E2454">
        <w:rPr>
          <w:rFonts w:ascii="Aptos Narrow" w:eastAsia="Microsoft YaHei" w:hAnsi="Aptos Narrow"/>
        </w:rPr>
        <w:t>Offline image has language tag installed: How to add it</w:t>
      </w:r>
      <w:bookmarkEnd w:id="79"/>
    </w:p>
    <w:p w14:paraId="1717EF0B" w14:textId="0F50D4E2" w:rsidR="00205B6B" w:rsidRPr="008E2454" w:rsidRDefault="00E413F5" w:rsidP="00721D0B">
      <w:pPr>
        <w:snapToGrid w:val="0"/>
        <w:spacing w:line="360" w:lineRule="auto"/>
        <w:ind w:left="3510"/>
        <w:rPr>
          <w:rFonts w:ascii="Aptos Narrow" w:hAnsi="Aptos Narrow"/>
        </w:rPr>
      </w:pPr>
      <w:r w:rsidRPr="008E2454">
        <w:rPr>
          <w:rFonts w:ascii="Aptos Narrow" w:hAnsi="Aptos Narrow"/>
        </w:rPr>
        <w:t xml:space="preserve">To mark the offline image: Language has been installed, there are two methods. The first is to install </w:t>
      </w:r>
      <w:r w:rsidRPr="008E2454">
        <w:rPr>
          <w:rFonts w:ascii="Aptos Narrow" w:hAnsi="Aptos Narrow"/>
          <w:color w:val="7030A0"/>
        </w:rPr>
        <w:t>Microsoft-Windows-Client-Language-Pack_x64_zh-cn.cab</w:t>
      </w:r>
      <w:r w:rsidRPr="008E2454">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8E2454"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Download using the Windows Local Language Experience Packs (LXPs) Downloader </w:t>
      </w:r>
    </w:p>
    <w:p w14:paraId="2EB1F0AA" w14:textId="18788F7F" w:rsidR="00205B6B" w:rsidRPr="008E2454" w:rsidRDefault="0084540F" w:rsidP="00721D0B">
      <w:pPr>
        <w:snapToGrid w:val="0"/>
        <w:spacing w:line="360" w:lineRule="auto"/>
        <w:ind w:left="4590"/>
        <w:rPr>
          <w:rFonts w:ascii="Aptos Narrow" w:hAnsi="Aptos Narrow"/>
        </w:rPr>
      </w:pPr>
      <w:r w:rsidRPr="008E2454">
        <w:rPr>
          <w:rFonts w:ascii="Aptos Narrow" w:hAnsi="Aptos Narrow"/>
        </w:rPr>
        <w:t>learn:</w:t>
      </w:r>
      <w:r w:rsidR="00205B6B" w:rsidRPr="008E2454">
        <w:rPr>
          <w:rFonts w:ascii="Aptos Narrow" w:hAnsi="Aptos Narrow"/>
        </w:rPr>
        <w:t xml:space="preserve"> </w:t>
      </w:r>
      <w:hyperlink r:id="rId101" w:history="1">
        <w:r w:rsidR="00205B6B" w:rsidRPr="008E2454">
          <w:rPr>
            <w:rStyle w:val="Hyperlink"/>
            <w:rFonts w:ascii="Aptos Narrow" w:hAnsi="Aptos Narrow"/>
            <w:u w:val="none"/>
          </w:rPr>
          <w:t>https://github.com/ilikeyi/LXPs</w:t>
        </w:r>
      </w:hyperlink>
    </w:p>
    <w:p w14:paraId="0325D6AF" w14:textId="33D16112" w:rsidR="00F419A3" w:rsidRPr="008E2454" w:rsidRDefault="0057094A" w:rsidP="00721D0B">
      <w:pPr>
        <w:snapToGrid w:val="0"/>
        <w:spacing w:line="360" w:lineRule="auto"/>
        <w:ind w:left="4590"/>
        <w:rPr>
          <w:rFonts w:ascii="Aptos Narrow" w:hAnsi="Aptos Narrow"/>
          <w:color w:val="7030A0"/>
        </w:rPr>
      </w:pPr>
      <w:r w:rsidRPr="008E2454">
        <w:rPr>
          <w:rFonts w:ascii="Aptos Narrow" w:hAnsi="Aptos Narrow"/>
        </w:rPr>
        <w:t xml:space="preserve">After downloading, save to: </w:t>
      </w:r>
      <w:r w:rsidR="00205B6B" w:rsidRPr="008E2454">
        <w:rPr>
          <w:rFonts w:ascii="Aptos Narrow" w:hAnsi="Aptos Narrow"/>
          <w:color w:val="7030A0"/>
        </w:rPr>
        <w:t>D:\</w:t>
      </w:r>
      <w:r w:rsidR="002E72D8" w:rsidRPr="008E2454">
        <w:rPr>
          <w:rFonts w:ascii="Aptos Narrow" w:hAnsi="Aptos Narrow"/>
          <w:color w:val="7030A0"/>
        </w:rPr>
        <w:t>OS_11</w:t>
      </w:r>
      <w:r w:rsidR="00205B6B" w:rsidRPr="008E2454">
        <w:rPr>
          <w:rFonts w:ascii="Aptos Narrow" w:hAnsi="Aptos Narrow"/>
          <w:color w:val="7030A0"/>
        </w:rPr>
        <w:t>_Custom\Install\Install\</w:t>
      </w:r>
      <w:r w:rsidR="001F53EC" w:rsidRPr="008E2454">
        <w:rPr>
          <w:rFonts w:ascii="Aptos Narrow" w:hAnsi="Aptos Narrow"/>
          <w:color w:val="7030A0"/>
        </w:rPr>
        <w:t>Inbox.apps</w:t>
      </w:r>
    </w:p>
    <w:p w14:paraId="7B6A7DC0" w14:textId="51D47ABB" w:rsidR="00205B6B" w:rsidRPr="008E2454" w:rsidRDefault="00F419A3" w:rsidP="00721D0B">
      <w:pPr>
        <w:snapToGrid w:val="0"/>
        <w:spacing w:line="360" w:lineRule="auto"/>
        <w:ind w:left="4590"/>
        <w:rPr>
          <w:rFonts w:ascii="Aptos Narrow" w:hAnsi="Aptos Narrow"/>
        </w:rPr>
      </w:pPr>
      <w:r w:rsidRPr="008E2454">
        <w:rPr>
          <w:rFonts w:ascii="Aptos Narrow" w:hAnsi="Aptos Narrow"/>
        </w:rPr>
        <w:t>F</w:t>
      </w:r>
      <w:r w:rsidR="0057094A" w:rsidRPr="008E2454">
        <w:rPr>
          <w:rFonts w:ascii="Aptos Narrow" w:hAnsi="Aptos Narrow"/>
        </w:rPr>
        <w:t>ile format:</w:t>
      </w:r>
      <w:r w:rsidR="00376AB8" w:rsidRPr="008E2454">
        <w:rPr>
          <w:rFonts w:ascii="Aptos Narrow" w:hAnsi="Aptos Narrow"/>
        </w:rPr>
        <w:t xml:space="preserve"> </w:t>
      </w:r>
      <w:r w:rsidR="005D2002" w:rsidRPr="008E2454">
        <w:rPr>
          <w:rFonts w:ascii="Aptos Narrow" w:hAnsi="Aptos Narrow"/>
          <w:color w:val="7030A0"/>
        </w:rPr>
        <w:t>LanguageExperiencePack.zh-CN.Neutral.Appx</w:t>
      </w:r>
    </w:p>
    <w:p w14:paraId="72509187" w14:textId="4826D386" w:rsidR="00205B6B" w:rsidRPr="008E2454"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 xml:space="preserve">Manual download </w:t>
      </w:r>
    </w:p>
    <w:p w14:paraId="326BCD0A" w14:textId="3D74D5EE" w:rsidR="002A112B" w:rsidRPr="008E2454"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8E2454">
        <w:rPr>
          <w:rFonts w:ascii="Aptos Narrow" w:eastAsia="Microsoft YaHei" w:hAnsi="Aptos Narrow"/>
        </w:rPr>
        <w:t>Region</w:t>
      </w:r>
    </w:p>
    <w:p w14:paraId="3C42DAD7" w14:textId="4942F393" w:rsidR="00C83E18" w:rsidRPr="008E2454" w:rsidRDefault="00FB256F" w:rsidP="00721D0B">
      <w:pPr>
        <w:tabs>
          <w:tab w:val="left" w:pos="8280"/>
          <w:tab w:val="left" w:pos="10915"/>
          <w:tab w:val="left" w:pos="12333"/>
        </w:tabs>
        <w:snapToGrid w:val="0"/>
        <w:spacing w:line="360" w:lineRule="auto"/>
        <w:ind w:left="5850"/>
        <w:rPr>
          <w:rFonts w:ascii="Aptos Narrow" w:hAnsi="Aptos Narrow"/>
        </w:rPr>
      </w:pPr>
      <w:r w:rsidRPr="008E2454">
        <w:rPr>
          <w:rFonts w:ascii="Aptos Narrow" w:hAnsi="Aptos Narrow"/>
        </w:rPr>
        <w:t>Region</w:t>
      </w:r>
      <w:r w:rsidR="00C83E18" w:rsidRPr="008E2454">
        <w:rPr>
          <w:rFonts w:ascii="Aptos Narrow" w:hAnsi="Aptos Narrow"/>
        </w:rPr>
        <w:tab/>
      </w:r>
      <w:r w:rsidRPr="008E2454">
        <w:rPr>
          <w:rFonts w:ascii="Aptos Narrow" w:hAnsi="Aptos Narrow"/>
        </w:rPr>
        <w:t>Products</w:t>
      </w:r>
      <w:r w:rsidR="00C83E18" w:rsidRPr="008E2454">
        <w:rPr>
          <w:rFonts w:ascii="Aptos Narrow" w:hAnsi="Aptos Narrow"/>
        </w:rPr>
        <w:t xml:space="preserve"> ID</w:t>
      </w:r>
      <w:r w:rsidR="00C83E18" w:rsidRPr="008E2454">
        <w:rPr>
          <w:rFonts w:ascii="Aptos Narrow" w:hAnsi="Aptos Narrow"/>
        </w:rPr>
        <w:tab/>
      </w:r>
      <w:r w:rsidRPr="008E2454">
        <w:rPr>
          <w:rFonts w:ascii="Aptos Narrow" w:hAnsi="Aptos Narrow"/>
        </w:rPr>
        <w:t>Region</w:t>
      </w:r>
      <w:r w:rsidR="00C83E18" w:rsidRPr="008E2454">
        <w:rPr>
          <w:rFonts w:ascii="Aptos Narrow" w:hAnsi="Aptos Narrow"/>
        </w:rPr>
        <w:tab/>
      </w:r>
      <w:r w:rsidRPr="008E2454">
        <w:rPr>
          <w:rFonts w:ascii="Aptos Narrow" w:hAnsi="Aptos Narrow"/>
        </w:rPr>
        <w:t xml:space="preserve">Products </w:t>
      </w:r>
      <w:r w:rsidR="00C83E18" w:rsidRPr="008E2454">
        <w:rPr>
          <w:rFonts w:ascii="Aptos Narrow" w:hAnsi="Aptos Narrow"/>
        </w:rPr>
        <w:t>ID</w:t>
      </w:r>
    </w:p>
    <w:p w14:paraId="6BD24A2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s="Calibri"/>
          <w:color w:val="7030A0"/>
        </w:rPr>
        <w:t>en-US</w:t>
      </w:r>
      <w:r w:rsidRPr="008E2454">
        <w:rPr>
          <w:rFonts w:ascii="Aptos Narrow" w:hAnsi="Aptos Narrow" w:cs="Calibri"/>
          <w:color w:val="000000"/>
        </w:rPr>
        <w:tab/>
        <w:t>C</w:t>
      </w:r>
      <w:r w:rsidRPr="008E2454">
        <w:rPr>
          <w:rFonts w:ascii="Aptos Narrow" w:hAnsi="Aptos Narrow"/>
        </w:rPr>
        <w:t>9PDSCC711RVF</w:t>
      </w:r>
      <w:r w:rsidRPr="008E2454">
        <w:rPr>
          <w:rFonts w:ascii="Aptos Narrow" w:hAnsi="Aptos Narrow"/>
        </w:rPr>
        <w:tab/>
      </w:r>
      <w:r w:rsidRPr="008E2454">
        <w:rPr>
          <w:rFonts w:ascii="Aptos Narrow" w:hAnsi="Aptos Narrow"/>
          <w:color w:val="7030A0"/>
        </w:rPr>
        <w:t>af-za</w:t>
      </w:r>
      <w:r w:rsidRPr="008E2454">
        <w:rPr>
          <w:rFonts w:ascii="Aptos Narrow" w:hAnsi="Aptos Narrow"/>
        </w:rPr>
        <w:tab/>
        <w:t>9PDW16B5HMXR</w:t>
      </w:r>
    </w:p>
    <w:p w14:paraId="7D7401D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am-et</w:t>
      </w:r>
      <w:r w:rsidRPr="008E2454">
        <w:rPr>
          <w:rFonts w:ascii="Aptos Narrow" w:hAnsi="Aptos Narrow"/>
        </w:rPr>
        <w:tab/>
        <w:t>9NGL4R61W3PL</w:t>
      </w:r>
      <w:r w:rsidRPr="008E2454">
        <w:rPr>
          <w:rFonts w:ascii="Aptos Narrow" w:hAnsi="Aptos Narrow"/>
        </w:rPr>
        <w:tab/>
      </w:r>
      <w:r w:rsidRPr="008E2454">
        <w:rPr>
          <w:rFonts w:ascii="Aptos Narrow" w:hAnsi="Aptos Narrow"/>
          <w:color w:val="7030A0"/>
        </w:rPr>
        <w:t>ar-sa</w:t>
      </w:r>
      <w:r w:rsidRPr="008E2454">
        <w:rPr>
          <w:rFonts w:ascii="Aptos Narrow" w:hAnsi="Aptos Narrow"/>
        </w:rPr>
        <w:tab/>
        <w:t>9N4S78P86PKX</w:t>
      </w:r>
    </w:p>
    <w:p w14:paraId="6677E4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as-in</w:t>
      </w:r>
      <w:r w:rsidRPr="008E2454">
        <w:rPr>
          <w:rFonts w:ascii="Aptos Narrow" w:hAnsi="Aptos Narrow"/>
        </w:rPr>
        <w:tab/>
        <w:t>9NTJLXMXX35J</w:t>
      </w:r>
      <w:r w:rsidRPr="008E2454">
        <w:rPr>
          <w:rFonts w:ascii="Aptos Narrow" w:hAnsi="Aptos Narrow"/>
        </w:rPr>
        <w:tab/>
      </w:r>
      <w:r w:rsidRPr="008E2454">
        <w:rPr>
          <w:rFonts w:ascii="Aptos Narrow" w:hAnsi="Aptos Narrow"/>
          <w:color w:val="7030A0"/>
        </w:rPr>
        <w:t>az-latn-az</w:t>
      </w:r>
      <w:r w:rsidRPr="008E2454">
        <w:rPr>
          <w:rFonts w:ascii="Aptos Narrow" w:hAnsi="Aptos Narrow"/>
        </w:rPr>
        <w:tab/>
        <w:t>9P5TFKZHQ5K8</w:t>
      </w:r>
    </w:p>
    <w:p w14:paraId="2094801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be-by</w:t>
      </w:r>
      <w:r w:rsidRPr="008E2454">
        <w:rPr>
          <w:rFonts w:ascii="Aptos Narrow" w:hAnsi="Aptos Narrow"/>
        </w:rPr>
        <w:tab/>
        <w:t>9MXPBGNNDW3L</w:t>
      </w:r>
      <w:r w:rsidRPr="008E2454">
        <w:rPr>
          <w:rFonts w:ascii="Aptos Narrow" w:hAnsi="Aptos Narrow"/>
        </w:rPr>
        <w:tab/>
      </w:r>
      <w:r w:rsidRPr="008E2454">
        <w:rPr>
          <w:rFonts w:ascii="Aptos Narrow" w:hAnsi="Aptos Narrow"/>
          <w:color w:val="7030A0"/>
        </w:rPr>
        <w:t>bg-bg</w:t>
      </w:r>
      <w:r w:rsidRPr="008E2454">
        <w:rPr>
          <w:rFonts w:ascii="Aptos Narrow" w:hAnsi="Aptos Narrow"/>
        </w:rPr>
        <w:tab/>
        <w:t>9MX54588434F</w:t>
      </w:r>
    </w:p>
    <w:p w14:paraId="7C0342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bn-bd</w:t>
      </w:r>
      <w:r w:rsidRPr="008E2454">
        <w:rPr>
          <w:rFonts w:ascii="Aptos Narrow" w:hAnsi="Aptos Narrow"/>
        </w:rPr>
        <w:tab/>
        <w:t>9PH7TKVXGGM8</w:t>
      </w:r>
      <w:r w:rsidRPr="008E2454">
        <w:rPr>
          <w:rFonts w:ascii="Aptos Narrow" w:hAnsi="Aptos Narrow"/>
        </w:rPr>
        <w:tab/>
      </w:r>
      <w:r w:rsidRPr="008E2454">
        <w:rPr>
          <w:rFonts w:ascii="Aptos Narrow" w:hAnsi="Aptos Narrow"/>
          <w:color w:val="7030A0"/>
        </w:rPr>
        <w:t>bn-in</w:t>
      </w:r>
      <w:r w:rsidRPr="008E2454">
        <w:rPr>
          <w:rFonts w:ascii="Aptos Narrow" w:hAnsi="Aptos Narrow"/>
        </w:rPr>
        <w:tab/>
        <w:t>9P1M44L7W84T</w:t>
      </w:r>
    </w:p>
    <w:p w14:paraId="2420FF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bs-latn-ba</w:t>
      </w:r>
      <w:r w:rsidRPr="008E2454">
        <w:rPr>
          <w:rFonts w:ascii="Aptos Narrow" w:hAnsi="Aptos Narrow"/>
        </w:rPr>
        <w:tab/>
        <w:t>9MVFKLJ10MFL</w:t>
      </w:r>
      <w:r w:rsidRPr="008E2454">
        <w:rPr>
          <w:rFonts w:ascii="Aptos Narrow" w:hAnsi="Aptos Narrow"/>
        </w:rPr>
        <w:tab/>
      </w:r>
      <w:r w:rsidRPr="008E2454">
        <w:rPr>
          <w:rFonts w:ascii="Aptos Narrow" w:hAnsi="Aptos Narrow"/>
          <w:color w:val="7030A0"/>
        </w:rPr>
        <w:t>ca-es</w:t>
      </w:r>
      <w:r w:rsidRPr="008E2454">
        <w:rPr>
          <w:rFonts w:ascii="Aptos Narrow" w:hAnsi="Aptos Narrow"/>
        </w:rPr>
        <w:tab/>
        <w:t>9P6JMKJQZ9S7</w:t>
      </w:r>
    </w:p>
    <w:p w14:paraId="20F1BF5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ca-es-valencia</w:t>
      </w:r>
      <w:r w:rsidRPr="008E2454">
        <w:rPr>
          <w:rFonts w:ascii="Aptos Narrow" w:hAnsi="Aptos Narrow"/>
        </w:rPr>
        <w:tab/>
        <w:t>9P9K3WMFSW90</w:t>
      </w:r>
      <w:r w:rsidRPr="008E2454">
        <w:rPr>
          <w:rFonts w:ascii="Aptos Narrow" w:hAnsi="Aptos Narrow"/>
        </w:rPr>
        <w:tab/>
      </w:r>
      <w:r w:rsidRPr="008E2454">
        <w:rPr>
          <w:rFonts w:ascii="Aptos Narrow" w:hAnsi="Aptos Narrow"/>
          <w:color w:val="7030A0"/>
        </w:rPr>
        <w:t>chr-cher-us</w:t>
      </w:r>
      <w:r w:rsidRPr="008E2454">
        <w:rPr>
          <w:rFonts w:ascii="Aptos Narrow" w:hAnsi="Aptos Narrow"/>
        </w:rPr>
        <w:tab/>
        <w:t>9MX15485N3RK</w:t>
      </w:r>
    </w:p>
    <w:p w14:paraId="75467905"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cs-cz</w:t>
      </w:r>
      <w:r w:rsidRPr="008E2454">
        <w:rPr>
          <w:rFonts w:ascii="Aptos Narrow" w:hAnsi="Aptos Narrow"/>
        </w:rPr>
        <w:tab/>
        <w:t>9P3WXZ1KTM7C</w:t>
      </w:r>
      <w:r w:rsidRPr="008E2454">
        <w:rPr>
          <w:rFonts w:ascii="Aptos Narrow" w:hAnsi="Aptos Narrow"/>
        </w:rPr>
        <w:tab/>
      </w:r>
      <w:r w:rsidRPr="008E2454">
        <w:rPr>
          <w:rFonts w:ascii="Aptos Narrow" w:hAnsi="Aptos Narrow"/>
          <w:color w:val="7030A0"/>
        </w:rPr>
        <w:t>cy-gb</w:t>
      </w:r>
      <w:r w:rsidRPr="008E2454">
        <w:rPr>
          <w:rFonts w:ascii="Aptos Narrow" w:hAnsi="Aptos Narrow"/>
        </w:rPr>
        <w:tab/>
        <w:t>9NKJ9TBML4HB</w:t>
      </w:r>
    </w:p>
    <w:p w14:paraId="2B9D9DC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da-dk</w:t>
      </w:r>
      <w:r w:rsidRPr="008E2454">
        <w:rPr>
          <w:rFonts w:ascii="Aptos Narrow" w:hAnsi="Aptos Narrow"/>
        </w:rPr>
        <w:tab/>
        <w:t>9NDMT2VKSNL1</w:t>
      </w:r>
      <w:r w:rsidRPr="008E2454">
        <w:rPr>
          <w:rFonts w:ascii="Aptos Narrow" w:hAnsi="Aptos Narrow"/>
        </w:rPr>
        <w:tab/>
      </w:r>
      <w:r w:rsidRPr="008E2454">
        <w:rPr>
          <w:rFonts w:ascii="Aptos Narrow" w:hAnsi="Aptos Narrow"/>
          <w:color w:val="7030A0"/>
        </w:rPr>
        <w:t>de-de</w:t>
      </w:r>
      <w:r w:rsidRPr="008E2454">
        <w:rPr>
          <w:rFonts w:ascii="Aptos Narrow" w:hAnsi="Aptos Narrow"/>
        </w:rPr>
        <w:tab/>
        <w:t>9P6CT0SLW589</w:t>
      </w:r>
    </w:p>
    <w:p w14:paraId="58BB3A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el-gr</w:t>
      </w:r>
      <w:r w:rsidRPr="008E2454">
        <w:rPr>
          <w:rFonts w:ascii="Aptos Narrow" w:hAnsi="Aptos Narrow"/>
        </w:rPr>
        <w:tab/>
        <w:t>9N586B13PBLD</w:t>
      </w:r>
      <w:r w:rsidRPr="008E2454">
        <w:rPr>
          <w:rFonts w:ascii="Aptos Narrow" w:hAnsi="Aptos Narrow"/>
        </w:rPr>
        <w:tab/>
      </w:r>
      <w:r w:rsidRPr="008E2454">
        <w:rPr>
          <w:rFonts w:ascii="Aptos Narrow" w:hAnsi="Aptos Narrow"/>
          <w:color w:val="7030A0"/>
        </w:rPr>
        <w:t>en-gb</w:t>
      </w:r>
      <w:r w:rsidRPr="008E2454">
        <w:rPr>
          <w:rFonts w:ascii="Aptos Narrow" w:hAnsi="Aptos Narrow"/>
        </w:rPr>
        <w:tab/>
        <w:t>9NT52VQ39BVN</w:t>
      </w:r>
    </w:p>
    <w:p w14:paraId="21C6049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es-es</w:t>
      </w:r>
      <w:r w:rsidRPr="008E2454">
        <w:rPr>
          <w:rFonts w:ascii="Aptos Narrow" w:hAnsi="Aptos Narrow"/>
        </w:rPr>
        <w:tab/>
        <w:t>9NWVGWLHPB1Z</w:t>
      </w:r>
      <w:r w:rsidRPr="008E2454">
        <w:rPr>
          <w:rFonts w:ascii="Aptos Narrow" w:hAnsi="Aptos Narrow"/>
        </w:rPr>
        <w:tab/>
      </w:r>
      <w:r w:rsidRPr="008E2454">
        <w:rPr>
          <w:rFonts w:ascii="Aptos Narrow" w:hAnsi="Aptos Narrow"/>
          <w:color w:val="7030A0"/>
        </w:rPr>
        <w:t>es-mx</w:t>
      </w:r>
      <w:r w:rsidRPr="008E2454">
        <w:rPr>
          <w:rFonts w:ascii="Aptos Narrow" w:hAnsi="Aptos Narrow"/>
        </w:rPr>
        <w:tab/>
        <w:t>9N8MCM1X3928</w:t>
      </w:r>
    </w:p>
    <w:p w14:paraId="44A9F7B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et-ee</w:t>
      </w:r>
      <w:r w:rsidRPr="008E2454">
        <w:rPr>
          <w:rFonts w:ascii="Aptos Narrow" w:hAnsi="Aptos Narrow"/>
        </w:rPr>
        <w:tab/>
        <w:t>9NFBHFMCR30L</w:t>
      </w:r>
      <w:r w:rsidRPr="008E2454">
        <w:rPr>
          <w:rFonts w:ascii="Aptos Narrow" w:hAnsi="Aptos Narrow"/>
        </w:rPr>
        <w:tab/>
      </w:r>
      <w:r w:rsidRPr="008E2454">
        <w:rPr>
          <w:rFonts w:ascii="Aptos Narrow" w:hAnsi="Aptos Narrow"/>
          <w:color w:val="7030A0"/>
        </w:rPr>
        <w:t>eu-es</w:t>
      </w:r>
      <w:r w:rsidRPr="008E2454">
        <w:rPr>
          <w:rFonts w:ascii="Aptos Narrow" w:hAnsi="Aptos Narrow"/>
        </w:rPr>
        <w:tab/>
        <w:t>9NMCHQHZ37HZ</w:t>
      </w:r>
    </w:p>
    <w:p w14:paraId="47919E9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fa-ir</w:t>
      </w:r>
      <w:r w:rsidRPr="008E2454">
        <w:rPr>
          <w:rFonts w:ascii="Aptos Narrow" w:hAnsi="Aptos Narrow"/>
        </w:rPr>
        <w:tab/>
        <w:t>9NGS7DD4QS21</w:t>
      </w:r>
      <w:r w:rsidRPr="008E2454">
        <w:rPr>
          <w:rFonts w:ascii="Aptos Narrow" w:hAnsi="Aptos Narrow"/>
        </w:rPr>
        <w:tab/>
      </w:r>
      <w:r w:rsidRPr="008E2454">
        <w:rPr>
          <w:rFonts w:ascii="Aptos Narrow" w:hAnsi="Aptos Narrow"/>
          <w:color w:val="7030A0"/>
        </w:rPr>
        <w:t>fi-fi</w:t>
      </w:r>
      <w:r w:rsidRPr="008E2454">
        <w:rPr>
          <w:rFonts w:ascii="Aptos Narrow" w:hAnsi="Aptos Narrow"/>
        </w:rPr>
        <w:tab/>
        <w:t>9MW3PQ7SD3QK</w:t>
      </w:r>
    </w:p>
    <w:p w14:paraId="387E090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fil-ph</w:t>
      </w:r>
      <w:r w:rsidRPr="008E2454">
        <w:rPr>
          <w:rFonts w:ascii="Aptos Narrow" w:hAnsi="Aptos Narrow"/>
        </w:rPr>
        <w:tab/>
        <w:t>9NWM2KGTDSSS</w:t>
      </w:r>
      <w:r w:rsidRPr="008E2454">
        <w:rPr>
          <w:rFonts w:ascii="Aptos Narrow" w:hAnsi="Aptos Narrow"/>
        </w:rPr>
        <w:tab/>
      </w:r>
      <w:r w:rsidRPr="008E2454">
        <w:rPr>
          <w:rFonts w:ascii="Aptos Narrow" w:hAnsi="Aptos Narrow"/>
          <w:color w:val="7030A0"/>
        </w:rPr>
        <w:t>fr-ca</w:t>
      </w:r>
      <w:r w:rsidRPr="008E2454">
        <w:rPr>
          <w:rFonts w:ascii="Aptos Narrow" w:hAnsi="Aptos Narrow"/>
        </w:rPr>
        <w:tab/>
        <w:t>9MTP2VP0VL92</w:t>
      </w:r>
    </w:p>
    <w:p w14:paraId="562C58C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fr-fr</w:t>
      </w:r>
      <w:r w:rsidRPr="008E2454">
        <w:rPr>
          <w:rFonts w:ascii="Aptos Narrow" w:hAnsi="Aptos Narrow"/>
        </w:rPr>
        <w:tab/>
        <w:t>9NHMG4BJKMDG</w:t>
      </w:r>
      <w:r w:rsidRPr="008E2454">
        <w:rPr>
          <w:rFonts w:ascii="Aptos Narrow" w:hAnsi="Aptos Narrow"/>
        </w:rPr>
        <w:tab/>
      </w:r>
      <w:r w:rsidRPr="008E2454">
        <w:rPr>
          <w:rFonts w:ascii="Aptos Narrow" w:hAnsi="Aptos Narrow"/>
          <w:color w:val="7030A0"/>
        </w:rPr>
        <w:t>ga-ie</w:t>
      </w:r>
      <w:r w:rsidRPr="008E2454">
        <w:rPr>
          <w:rFonts w:ascii="Aptos Narrow" w:hAnsi="Aptos Narrow"/>
        </w:rPr>
        <w:tab/>
        <w:t>9P0L5Q848KXT</w:t>
      </w:r>
    </w:p>
    <w:p w14:paraId="7E55EBC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gd-gb</w:t>
      </w:r>
      <w:r w:rsidRPr="008E2454">
        <w:rPr>
          <w:rFonts w:ascii="Aptos Narrow" w:hAnsi="Aptos Narrow"/>
        </w:rPr>
        <w:tab/>
        <w:t>9P1DBPF36BF3</w:t>
      </w:r>
      <w:r w:rsidRPr="008E2454">
        <w:rPr>
          <w:rFonts w:ascii="Aptos Narrow" w:hAnsi="Aptos Narrow"/>
        </w:rPr>
        <w:tab/>
      </w:r>
      <w:r w:rsidRPr="008E2454">
        <w:rPr>
          <w:rFonts w:ascii="Aptos Narrow" w:hAnsi="Aptos Narrow"/>
          <w:color w:val="7030A0"/>
        </w:rPr>
        <w:t>gl-es</w:t>
      </w:r>
      <w:r w:rsidRPr="008E2454">
        <w:rPr>
          <w:rFonts w:ascii="Aptos Narrow" w:hAnsi="Aptos Narrow"/>
        </w:rPr>
        <w:tab/>
        <w:t>9NXRNBRNJN9B</w:t>
      </w:r>
    </w:p>
    <w:p w14:paraId="41443C2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gu-in</w:t>
      </w:r>
      <w:r w:rsidRPr="008E2454">
        <w:rPr>
          <w:rFonts w:ascii="Aptos Narrow" w:hAnsi="Aptos Narrow"/>
        </w:rPr>
        <w:tab/>
        <w:t>9P2HMSWDJDQ1</w:t>
      </w:r>
      <w:r w:rsidRPr="008E2454">
        <w:rPr>
          <w:rFonts w:ascii="Aptos Narrow" w:hAnsi="Aptos Narrow"/>
        </w:rPr>
        <w:tab/>
      </w:r>
      <w:r w:rsidRPr="008E2454">
        <w:rPr>
          <w:rFonts w:ascii="Aptos Narrow" w:hAnsi="Aptos Narrow"/>
          <w:color w:val="7030A0"/>
        </w:rPr>
        <w:t>ha-latn-ng</w:t>
      </w:r>
      <w:r w:rsidRPr="008E2454">
        <w:rPr>
          <w:rFonts w:ascii="Aptos Narrow" w:hAnsi="Aptos Narrow"/>
        </w:rPr>
        <w:tab/>
        <w:t>9N1L95DBGRG3</w:t>
      </w:r>
    </w:p>
    <w:p w14:paraId="71C4FAA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he-il</w:t>
      </w:r>
      <w:r w:rsidRPr="008E2454">
        <w:rPr>
          <w:rFonts w:ascii="Aptos Narrow" w:hAnsi="Aptos Narrow"/>
        </w:rPr>
        <w:tab/>
        <w:t>9NB6ZFND5HCQ</w:t>
      </w:r>
      <w:r w:rsidRPr="008E2454">
        <w:rPr>
          <w:rFonts w:ascii="Aptos Narrow" w:hAnsi="Aptos Narrow"/>
        </w:rPr>
        <w:tab/>
      </w:r>
      <w:r w:rsidRPr="008E2454">
        <w:rPr>
          <w:rFonts w:ascii="Aptos Narrow" w:hAnsi="Aptos Narrow"/>
          <w:color w:val="7030A0"/>
        </w:rPr>
        <w:t>hi-in</w:t>
      </w:r>
      <w:r w:rsidRPr="008E2454">
        <w:rPr>
          <w:rFonts w:ascii="Aptos Narrow" w:hAnsi="Aptos Narrow"/>
        </w:rPr>
        <w:tab/>
        <w:t>9NZC3GRX8LD3</w:t>
      </w:r>
    </w:p>
    <w:p w14:paraId="2CD20D3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hr-hr</w:t>
      </w:r>
      <w:r w:rsidRPr="008E2454">
        <w:rPr>
          <w:rFonts w:ascii="Aptos Narrow" w:hAnsi="Aptos Narrow"/>
        </w:rPr>
        <w:tab/>
        <w:t>9NW01VND4LTW</w:t>
      </w:r>
      <w:r w:rsidRPr="008E2454">
        <w:rPr>
          <w:rFonts w:ascii="Aptos Narrow" w:hAnsi="Aptos Narrow"/>
        </w:rPr>
        <w:tab/>
      </w:r>
      <w:r w:rsidRPr="008E2454">
        <w:rPr>
          <w:rFonts w:ascii="Aptos Narrow" w:hAnsi="Aptos Narrow"/>
          <w:color w:val="7030A0"/>
        </w:rPr>
        <w:t>hu-hu</w:t>
      </w:r>
      <w:r w:rsidRPr="008E2454">
        <w:rPr>
          <w:rFonts w:ascii="Aptos Narrow" w:hAnsi="Aptos Narrow"/>
        </w:rPr>
        <w:tab/>
        <w:t>9MWN3C58HL87</w:t>
      </w:r>
    </w:p>
    <w:p w14:paraId="115140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hy-am</w:t>
      </w:r>
      <w:r w:rsidRPr="008E2454">
        <w:rPr>
          <w:rFonts w:ascii="Aptos Narrow" w:hAnsi="Aptos Narrow"/>
        </w:rPr>
        <w:tab/>
        <w:t>9NKM28TM6P67</w:t>
      </w:r>
      <w:r w:rsidRPr="008E2454">
        <w:rPr>
          <w:rFonts w:ascii="Aptos Narrow" w:hAnsi="Aptos Narrow"/>
        </w:rPr>
        <w:tab/>
      </w:r>
      <w:r w:rsidRPr="008E2454">
        <w:rPr>
          <w:rFonts w:ascii="Aptos Narrow" w:hAnsi="Aptos Narrow"/>
          <w:color w:val="7030A0"/>
        </w:rPr>
        <w:t>id-id</w:t>
      </w:r>
      <w:r w:rsidRPr="008E2454">
        <w:rPr>
          <w:rFonts w:ascii="Aptos Narrow" w:hAnsi="Aptos Narrow"/>
        </w:rPr>
        <w:tab/>
        <w:t>9P4X3N4SDK8P</w:t>
      </w:r>
    </w:p>
    <w:p w14:paraId="752A52C8"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ig-ng</w:t>
      </w:r>
      <w:r w:rsidRPr="008E2454">
        <w:rPr>
          <w:rFonts w:ascii="Aptos Narrow" w:hAnsi="Aptos Narrow"/>
        </w:rPr>
        <w:tab/>
        <w:t>9PG4ZFJ48JSX</w:t>
      </w:r>
      <w:r w:rsidRPr="008E2454">
        <w:rPr>
          <w:rFonts w:ascii="Aptos Narrow" w:hAnsi="Aptos Narrow"/>
        </w:rPr>
        <w:tab/>
      </w:r>
      <w:r w:rsidRPr="008E2454">
        <w:rPr>
          <w:rFonts w:ascii="Aptos Narrow" w:hAnsi="Aptos Narrow"/>
          <w:color w:val="7030A0"/>
        </w:rPr>
        <w:t>is-is</w:t>
      </w:r>
      <w:r w:rsidRPr="008E2454">
        <w:rPr>
          <w:rFonts w:ascii="Aptos Narrow" w:hAnsi="Aptos Narrow"/>
        </w:rPr>
        <w:tab/>
        <w:t>9NTHJR7TQXX1</w:t>
      </w:r>
    </w:p>
    <w:p w14:paraId="73B6B61E"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it-it</w:t>
      </w:r>
      <w:r w:rsidRPr="008E2454">
        <w:rPr>
          <w:rFonts w:ascii="Aptos Narrow" w:hAnsi="Aptos Narrow"/>
        </w:rPr>
        <w:tab/>
        <w:t>9P8PQWNS6VJX</w:t>
      </w:r>
      <w:r w:rsidRPr="008E2454">
        <w:rPr>
          <w:rFonts w:ascii="Aptos Narrow" w:hAnsi="Aptos Narrow"/>
        </w:rPr>
        <w:tab/>
      </w:r>
      <w:r w:rsidRPr="008E2454">
        <w:rPr>
          <w:rFonts w:ascii="Aptos Narrow" w:hAnsi="Aptos Narrow"/>
          <w:color w:val="7030A0"/>
        </w:rPr>
        <w:t>ja-jp</w:t>
      </w:r>
      <w:r w:rsidRPr="008E2454">
        <w:rPr>
          <w:rFonts w:ascii="Aptos Narrow" w:hAnsi="Aptos Narrow"/>
        </w:rPr>
        <w:tab/>
        <w:t>9N1W692FV4S1</w:t>
      </w:r>
    </w:p>
    <w:p w14:paraId="437599A7"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ka-ge</w:t>
      </w:r>
      <w:r w:rsidRPr="008E2454">
        <w:rPr>
          <w:rFonts w:ascii="Aptos Narrow" w:hAnsi="Aptos Narrow"/>
        </w:rPr>
        <w:tab/>
        <w:t>9P60JZL05WGH</w:t>
      </w:r>
      <w:r w:rsidRPr="008E2454">
        <w:rPr>
          <w:rFonts w:ascii="Aptos Narrow" w:hAnsi="Aptos Narrow"/>
        </w:rPr>
        <w:tab/>
      </w:r>
      <w:r w:rsidRPr="008E2454">
        <w:rPr>
          <w:rFonts w:ascii="Aptos Narrow" w:hAnsi="Aptos Narrow"/>
          <w:color w:val="7030A0"/>
        </w:rPr>
        <w:t>kk-kz</w:t>
      </w:r>
      <w:r w:rsidRPr="008E2454">
        <w:rPr>
          <w:rFonts w:ascii="Aptos Narrow" w:hAnsi="Aptos Narrow"/>
        </w:rPr>
        <w:tab/>
        <w:t>9PHV179R97LV</w:t>
      </w:r>
    </w:p>
    <w:p w14:paraId="11948625" w14:textId="2EC78F03"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km-kh</w:t>
      </w:r>
      <w:r w:rsidRPr="008E2454">
        <w:rPr>
          <w:rFonts w:ascii="Aptos Narrow" w:hAnsi="Aptos Narrow"/>
        </w:rPr>
        <w:tab/>
        <w:t>9PGKTS4JS531</w:t>
      </w:r>
      <w:r w:rsidRPr="008E2454">
        <w:rPr>
          <w:rFonts w:ascii="Aptos Narrow" w:hAnsi="Aptos Narrow"/>
        </w:rPr>
        <w:tab/>
      </w:r>
      <w:r w:rsidRPr="008E2454">
        <w:rPr>
          <w:rFonts w:ascii="Aptos Narrow" w:hAnsi="Aptos Narrow"/>
          <w:color w:val="7030A0"/>
        </w:rPr>
        <w:t>kn-in</w:t>
      </w:r>
      <w:r w:rsidRPr="008E2454">
        <w:rPr>
          <w:rFonts w:ascii="Aptos Narrow" w:hAnsi="Aptos Narrow"/>
        </w:rPr>
        <w:tab/>
        <w:t>9NC6DB7N95F9</w:t>
      </w:r>
    </w:p>
    <w:p w14:paraId="09EAF13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kok-in</w:t>
      </w:r>
      <w:r w:rsidRPr="008E2454">
        <w:rPr>
          <w:rFonts w:ascii="Aptos Narrow" w:hAnsi="Aptos Narrow"/>
        </w:rPr>
        <w:tab/>
        <w:t>9MV3P55CMZ6P</w:t>
      </w:r>
      <w:r w:rsidRPr="008E2454">
        <w:rPr>
          <w:rFonts w:ascii="Aptos Narrow" w:hAnsi="Aptos Narrow"/>
        </w:rPr>
        <w:tab/>
      </w:r>
      <w:r w:rsidRPr="008E2454">
        <w:rPr>
          <w:rFonts w:ascii="Aptos Narrow" w:hAnsi="Aptos Narrow"/>
          <w:color w:val="7030A0"/>
        </w:rPr>
        <w:t>ko-kr</w:t>
      </w:r>
      <w:r w:rsidRPr="008E2454">
        <w:rPr>
          <w:rFonts w:ascii="Aptos Narrow" w:hAnsi="Aptos Narrow"/>
        </w:rPr>
        <w:tab/>
        <w:t>9N4TXPCVRNGF</w:t>
      </w:r>
    </w:p>
    <w:p w14:paraId="15339DA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ku-arab-iq</w:t>
      </w:r>
      <w:r w:rsidRPr="008E2454">
        <w:rPr>
          <w:rFonts w:ascii="Aptos Narrow" w:hAnsi="Aptos Narrow"/>
        </w:rPr>
        <w:tab/>
        <w:t>9P1C18QL3D7H</w:t>
      </w:r>
      <w:r w:rsidRPr="008E2454">
        <w:rPr>
          <w:rFonts w:ascii="Aptos Narrow" w:hAnsi="Aptos Narrow"/>
        </w:rPr>
        <w:tab/>
      </w:r>
      <w:r w:rsidRPr="008E2454">
        <w:rPr>
          <w:rFonts w:ascii="Aptos Narrow" w:hAnsi="Aptos Narrow"/>
          <w:color w:val="7030A0"/>
        </w:rPr>
        <w:t>ky-kg</w:t>
      </w:r>
      <w:r w:rsidRPr="008E2454">
        <w:rPr>
          <w:rFonts w:ascii="Aptos Narrow" w:hAnsi="Aptos Narrow"/>
        </w:rPr>
        <w:tab/>
        <w:t>9P7D3JJGZM48</w:t>
      </w:r>
    </w:p>
    <w:p w14:paraId="7834A426" w14:textId="11B38550"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lb-lu</w:t>
      </w:r>
      <w:r w:rsidRPr="008E2454">
        <w:rPr>
          <w:rFonts w:ascii="Aptos Narrow" w:hAnsi="Aptos Narrow"/>
        </w:rPr>
        <w:tab/>
        <w:t>9N0ST1WBZ9D9</w:t>
      </w:r>
      <w:r w:rsidRPr="008E2454">
        <w:rPr>
          <w:rFonts w:ascii="Aptos Narrow" w:hAnsi="Aptos Narrow"/>
        </w:rPr>
        <w:tab/>
      </w:r>
      <w:r w:rsidRPr="008E2454">
        <w:rPr>
          <w:rFonts w:ascii="Aptos Narrow" w:hAnsi="Aptos Narrow"/>
          <w:color w:val="7030A0"/>
        </w:rPr>
        <w:t>lo-la</w:t>
      </w:r>
      <w:r w:rsidRPr="008E2454">
        <w:rPr>
          <w:rFonts w:ascii="Aptos Narrow" w:hAnsi="Aptos Narrow"/>
        </w:rPr>
        <w:tab/>
        <w:t>9N8X352G5NZV</w:t>
      </w:r>
    </w:p>
    <w:p w14:paraId="168A4FC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lt-lt</w:t>
      </w:r>
      <w:r w:rsidRPr="008E2454">
        <w:rPr>
          <w:rFonts w:ascii="Aptos Narrow" w:hAnsi="Aptos Narrow"/>
        </w:rPr>
        <w:tab/>
        <w:t>9NWWD891H6HN</w:t>
      </w:r>
      <w:r w:rsidRPr="008E2454">
        <w:rPr>
          <w:rFonts w:ascii="Aptos Narrow" w:hAnsi="Aptos Narrow"/>
        </w:rPr>
        <w:tab/>
      </w:r>
      <w:r w:rsidRPr="008E2454">
        <w:rPr>
          <w:rFonts w:ascii="Aptos Narrow" w:hAnsi="Aptos Narrow"/>
          <w:color w:val="7030A0"/>
        </w:rPr>
        <w:t>lv-lv</w:t>
      </w:r>
      <w:r w:rsidRPr="008E2454">
        <w:rPr>
          <w:rFonts w:ascii="Aptos Narrow" w:hAnsi="Aptos Narrow"/>
        </w:rPr>
        <w:tab/>
        <w:t>9N5CQDPH6SQT</w:t>
      </w:r>
    </w:p>
    <w:p w14:paraId="53223BA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mi-nz</w:t>
      </w:r>
      <w:r w:rsidRPr="008E2454">
        <w:rPr>
          <w:rFonts w:ascii="Aptos Narrow" w:hAnsi="Aptos Narrow"/>
        </w:rPr>
        <w:tab/>
        <w:t>9P2GDFB3JPSX</w:t>
      </w:r>
      <w:r w:rsidRPr="008E2454">
        <w:rPr>
          <w:rFonts w:ascii="Aptos Narrow" w:hAnsi="Aptos Narrow"/>
        </w:rPr>
        <w:tab/>
      </w:r>
      <w:r w:rsidRPr="008E2454">
        <w:rPr>
          <w:rFonts w:ascii="Aptos Narrow" w:hAnsi="Aptos Narrow"/>
          <w:color w:val="7030A0"/>
        </w:rPr>
        <w:t>mk-mk</w:t>
      </w:r>
      <w:r w:rsidRPr="008E2454">
        <w:rPr>
          <w:rFonts w:ascii="Aptos Narrow" w:hAnsi="Aptos Narrow"/>
        </w:rPr>
        <w:tab/>
        <w:t>9P1X6XB1K3RN</w:t>
      </w:r>
    </w:p>
    <w:p w14:paraId="6357A41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ml-in</w:t>
      </w:r>
      <w:r w:rsidRPr="008E2454">
        <w:rPr>
          <w:rFonts w:ascii="Aptos Narrow" w:hAnsi="Aptos Narrow"/>
        </w:rPr>
        <w:tab/>
        <w:t>9NWDTV8FFV7L</w:t>
      </w:r>
      <w:r w:rsidRPr="008E2454">
        <w:rPr>
          <w:rFonts w:ascii="Aptos Narrow" w:hAnsi="Aptos Narrow"/>
        </w:rPr>
        <w:tab/>
      </w:r>
      <w:r w:rsidRPr="008E2454">
        <w:rPr>
          <w:rFonts w:ascii="Aptos Narrow" w:hAnsi="Aptos Narrow"/>
          <w:color w:val="7030A0"/>
        </w:rPr>
        <w:t>mn-mn</w:t>
      </w:r>
      <w:r w:rsidRPr="008E2454">
        <w:rPr>
          <w:rFonts w:ascii="Aptos Narrow" w:hAnsi="Aptos Narrow"/>
        </w:rPr>
        <w:tab/>
        <w:t>9PG1DHC4VTZW</w:t>
      </w:r>
    </w:p>
    <w:p w14:paraId="343F4DE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mr-in</w:t>
      </w:r>
      <w:r w:rsidRPr="008E2454">
        <w:rPr>
          <w:rFonts w:ascii="Aptos Narrow" w:hAnsi="Aptos Narrow"/>
        </w:rPr>
        <w:tab/>
        <w:t>9MWXCKHJVR1J</w:t>
      </w:r>
      <w:r w:rsidRPr="008E2454">
        <w:rPr>
          <w:rFonts w:ascii="Aptos Narrow" w:hAnsi="Aptos Narrow"/>
        </w:rPr>
        <w:tab/>
      </w:r>
      <w:r w:rsidRPr="008E2454">
        <w:rPr>
          <w:rFonts w:ascii="Aptos Narrow" w:hAnsi="Aptos Narrow"/>
          <w:color w:val="7030A0"/>
        </w:rPr>
        <w:t>ms-my</w:t>
      </w:r>
      <w:r w:rsidRPr="008E2454">
        <w:rPr>
          <w:rFonts w:ascii="Aptos Narrow" w:hAnsi="Aptos Narrow"/>
        </w:rPr>
        <w:tab/>
        <w:t>9NPXL8ZSDDQ7</w:t>
      </w:r>
    </w:p>
    <w:p w14:paraId="7B9BF2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mt-mt</w:t>
      </w:r>
      <w:r w:rsidRPr="008E2454">
        <w:rPr>
          <w:rFonts w:ascii="Aptos Narrow" w:hAnsi="Aptos Narrow"/>
        </w:rPr>
        <w:tab/>
        <w:t>9PDG96SQ6BN8</w:t>
      </w:r>
      <w:r w:rsidRPr="008E2454">
        <w:rPr>
          <w:rFonts w:ascii="Aptos Narrow" w:hAnsi="Aptos Narrow"/>
        </w:rPr>
        <w:tab/>
      </w:r>
      <w:r w:rsidRPr="008E2454">
        <w:rPr>
          <w:rFonts w:ascii="Aptos Narrow" w:hAnsi="Aptos Narrow"/>
          <w:color w:val="7030A0"/>
        </w:rPr>
        <w:t>nb-no</w:t>
      </w:r>
      <w:r w:rsidRPr="008E2454">
        <w:rPr>
          <w:rFonts w:ascii="Aptos Narrow" w:hAnsi="Aptos Narrow"/>
        </w:rPr>
        <w:tab/>
        <w:t>9N6J0M5DHCK0</w:t>
      </w:r>
    </w:p>
    <w:p w14:paraId="28B30E1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ne-np</w:t>
      </w:r>
      <w:r w:rsidRPr="008E2454">
        <w:rPr>
          <w:rFonts w:ascii="Aptos Narrow" w:hAnsi="Aptos Narrow"/>
        </w:rPr>
        <w:tab/>
        <w:t>9P7CHPLWDQVN</w:t>
      </w:r>
      <w:r w:rsidRPr="008E2454">
        <w:rPr>
          <w:rFonts w:ascii="Aptos Narrow" w:hAnsi="Aptos Narrow"/>
        </w:rPr>
        <w:tab/>
      </w:r>
      <w:r w:rsidRPr="008E2454">
        <w:rPr>
          <w:rFonts w:ascii="Aptos Narrow" w:hAnsi="Aptos Narrow"/>
          <w:color w:val="7030A0"/>
        </w:rPr>
        <w:t>nl-nl</w:t>
      </w:r>
      <w:r w:rsidRPr="008E2454">
        <w:rPr>
          <w:rFonts w:ascii="Aptos Narrow" w:hAnsi="Aptos Narrow"/>
        </w:rPr>
        <w:tab/>
        <w:t>9PF1C9NB5PRV</w:t>
      </w:r>
    </w:p>
    <w:p w14:paraId="782F558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nn-no</w:t>
      </w:r>
      <w:r w:rsidRPr="008E2454">
        <w:rPr>
          <w:rFonts w:ascii="Aptos Narrow" w:hAnsi="Aptos Narrow"/>
        </w:rPr>
        <w:tab/>
        <w:t>9PK7KM3Z06KH</w:t>
      </w:r>
      <w:r w:rsidRPr="008E2454">
        <w:rPr>
          <w:rFonts w:ascii="Aptos Narrow" w:hAnsi="Aptos Narrow"/>
        </w:rPr>
        <w:tab/>
      </w:r>
      <w:r w:rsidRPr="008E2454">
        <w:rPr>
          <w:rFonts w:ascii="Aptos Narrow" w:hAnsi="Aptos Narrow"/>
          <w:color w:val="7030A0"/>
        </w:rPr>
        <w:t>nso-za</w:t>
      </w:r>
      <w:r w:rsidRPr="008E2454">
        <w:rPr>
          <w:rFonts w:ascii="Aptos Narrow" w:hAnsi="Aptos Narrow"/>
        </w:rPr>
        <w:tab/>
        <w:t>9NS49QLX5CDV</w:t>
      </w:r>
    </w:p>
    <w:p w14:paraId="4AEFF99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or-in</w:t>
      </w:r>
      <w:r w:rsidRPr="008E2454">
        <w:rPr>
          <w:rFonts w:ascii="Aptos Narrow" w:hAnsi="Aptos Narrow"/>
        </w:rPr>
        <w:tab/>
        <w:t>9NTHCXCXSJDH</w:t>
      </w:r>
      <w:r w:rsidRPr="008E2454">
        <w:rPr>
          <w:rFonts w:ascii="Aptos Narrow" w:hAnsi="Aptos Narrow"/>
        </w:rPr>
        <w:tab/>
      </w:r>
      <w:r w:rsidRPr="008E2454">
        <w:rPr>
          <w:rFonts w:ascii="Aptos Narrow" w:hAnsi="Aptos Narrow"/>
          <w:color w:val="7030A0"/>
        </w:rPr>
        <w:t>pa-arab-pk</w:t>
      </w:r>
      <w:r w:rsidRPr="008E2454">
        <w:rPr>
          <w:rFonts w:ascii="Aptos Narrow" w:hAnsi="Aptos Narrow"/>
        </w:rPr>
        <w:tab/>
        <w:t>9NJRL03WH6FM</w:t>
      </w:r>
    </w:p>
    <w:p w14:paraId="7347443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pa-in</w:t>
      </w:r>
      <w:r w:rsidRPr="008E2454">
        <w:rPr>
          <w:rFonts w:ascii="Aptos Narrow" w:hAnsi="Aptos Narrow"/>
        </w:rPr>
        <w:tab/>
        <w:t>9NSNC0ZJX69B</w:t>
      </w:r>
      <w:r w:rsidRPr="008E2454">
        <w:rPr>
          <w:rFonts w:ascii="Aptos Narrow" w:hAnsi="Aptos Narrow"/>
        </w:rPr>
        <w:tab/>
      </w:r>
      <w:r w:rsidRPr="008E2454">
        <w:rPr>
          <w:rFonts w:ascii="Aptos Narrow" w:hAnsi="Aptos Narrow"/>
          <w:color w:val="7030A0"/>
        </w:rPr>
        <w:t>pl-pl</w:t>
      </w:r>
      <w:r w:rsidRPr="008E2454">
        <w:rPr>
          <w:rFonts w:ascii="Aptos Narrow" w:hAnsi="Aptos Narrow"/>
        </w:rPr>
        <w:tab/>
        <w:t>9NC5HW94R0LD</w:t>
      </w:r>
    </w:p>
    <w:p w14:paraId="1010BF7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prs-af</w:t>
      </w:r>
      <w:r w:rsidRPr="008E2454">
        <w:rPr>
          <w:rFonts w:ascii="Aptos Narrow" w:hAnsi="Aptos Narrow"/>
        </w:rPr>
        <w:tab/>
        <w:t>9P3NGC6X5ZQC</w:t>
      </w:r>
      <w:r w:rsidRPr="008E2454">
        <w:rPr>
          <w:rFonts w:ascii="Aptos Narrow" w:hAnsi="Aptos Narrow"/>
        </w:rPr>
        <w:tab/>
      </w:r>
      <w:r w:rsidRPr="008E2454">
        <w:rPr>
          <w:rFonts w:ascii="Aptos Narrow" w:hAnsi="Aptos Narrow"/>
          <w:color w:val="7030A0"/>
        </w:rPr>
        <w:t>pt-br</w:t>
      </w:r>
      <w:r w:rsidRPr="008E2454">
        <w:rPr>
          <w:rFonts w:ascii="Aptos Narrow" w:hAnsi="Aptos Narrow"/>
        </w:rPr>
        <w:tab/>
        <w:t>9P8LBDM4FW35</w:t>
      </w:r>
    </w:p>
    <w:p w14:paraId="6D8DBE72"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pt-pt</w:t>
      </w:r>
      <w:r w:rsidRPr="008E2454">
        <w:rPr>
          <w:rFonts w:ascii="Aptos Narrow" w:hAnsi="Aptos Narrow"/>
        </w:rPr>
        <w:tab/>
        <w:t>9P7X8QJ7FL0X</w:t>
      </w:r>
      <w:r w:rsidRPr="008E2454">
        <w:rPr>
          <w:rFonts w:ascii="Aptos Narrow" w:hAnsi="Aptos Narrow"/>
        </w:rPr>
        <w:tab/>
      </w:r>
      <w:r w:rsidRPr="008E2454">
        <w:rPr>
          <w:rFonts w:ascii="Aptos Narrow" w:hAnsi="Aptos Narrow"/>
          <w:color w:val="7030A0"/>
        </w:rPr>
        <w:t>quc-latn-gt</w:t>
      </w:r>
      <w:r w:rsidRPr="008E2454">
        <w:rPr>
          <w:rFonts w:ascii="Aptos Narrow" w:hAnsi="Aptos Narrow"/>
        </w:rPr>
        <w:tab/>
        <w:t>9P2V6MNNQZ0B</w:t>
      </w:r>
    </w:p>
    <w:p w14:paraId="71D01E8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quz-pe</w:t>
      </w:r>
      <w:r w:rsidRPr="008E2454">
        <w:rPr>
          <w:rFonts w:ascii="Aptos Narrow" w:hAnsi="Aptos Narrow"/>
        </w:rPr>
        <w:tab/>
        <w:t>9NHTX8NVQ04K</w:t>
      </w:r>
      <w:r w:rsidRPr="008E2454">
        <w:rPr>
          <w:rFonts w:ascii="Aptos Narrow" w:hAnsi="Aptos Narrow"/>
        </w:rPr>
        <w:tab/>
      </w:r>
      <w:r w:rsidRPr="008E2454">
        <w:rPr>
          <w:rFonts w:ascii="Aptos Narrow" w:hAnsi="Aptos Narrow"/>
          <w:color w:val="7030A0"/>
        </w:rPr>
        <w:t>ro-ro</w:t>
      </w:r>
      <w:r w:rsidRPr="008E2454">
        <w:rPr>
          <w:rFonts w:ascii="Aptos Narrow" w:hAnsi="Aptos Narrow"/>
        </w:rPr>
        <w:tab/>
        <w:t>9MWXGPJ5PJ3H</w:t>
      </w:r>
    </w:p>
    <w:p w14:paraId="5830692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ru-ru</w:t>
      </w:r>
      <w:r w:rsidRPr="008E2454">
        <w:rPr>
          <w:rFonts w:ascii="Aptos Narrow" w:hAnsi="Aptos Narrow"/>
        </w:rPr>
        <w:tab/>
        <w:t>9NMJCX77QKPX</w:t>
      </w:r>
      <w:r w:rsidRPr="008E2454">
        <w:rPr>
          <w:rFonts w:ascii="Aptos Narrow" w:hAnsi="Aptos Narrow"/>
        </w:rPr>
        <w:tab/>
      </w:r>
      <w:r w:rsidRPr="008E2454">
        <w:rPr>
          <w:rFonts w:ascii="Aptos Narrow" w:hAnsi="Aptos Narrow"/>
          <w:color w:val="7030A0"/>
        </w:rPr>
        <w:t>rw-rw</w:t>
      </w:r>
      <w:r w:rsidRPr="008E2454">
        <w:rPr>
          <w:rFonts w:ascii="Aptos Narrow" w:hAnsi="Aptos Narrow"/>
        </w:rPr>
        <w:tab/>
        <w:t>9NFW0M20H9WG</w:t>
      </w:r>
    </w:p>
    <w:p w14:paraId="543FC37B"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sd-arab-pk</w:t>
      </w:r>
      <w:r w:rsidRPr="008E2454">
        <w:rPr>
          <w:rFonts w:ascii="Aptos Narrow" w:hAnsi="Aptos Narrow"/>
        </w:rPr>
        <w:tab/>
        <w:t>9NB9JSCXW9X5</w:t>
      </w:r>
      <w:r w:rsidRPr="008E2454">
        <w:rPr>
          <w:rFonts w:ascii="Aptos Narrow" w:hAnsi="Aptos Narrow"/>
        </w:rPr>
        <w:tab/>
      </w:r>
      <w:r w:rsidRPr="008E2454">
        <w:rPr>
          <w:rFonts w:ascii="Aptos Narrow" w:hAnsi="Aptos Narrow"/>
          <w:color w:val="7030A0"/>
        </w:rPr>
        <w:t>si-lk</w:t>
      </w:r>
      <w:r w:rsidRPr="008E2454">
        <w:rPr>
          <w:rFonts w:ascii="Aptos Narrow" w:hAnsi="Aptos Narrow"/>
        </w:rPr>
        <w:tab/>
        <w:t>9NVF9QSLGTL0</w:t>
      </w:r>
    </w:p>
    <w:p w14:paraId="2D3B213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sk-sk</w:t>
      </w:r>
      <w:r w:rsidRPr="008E2454">
        <w:rPr>
          <w:rFonts w:ascii="Aptos Narrow" w:hAnsi="Aptos Narrow"/>
        </w:rPr>
        <w:tab/>
        <w:t>9N7LSNN099WB</w:t>
      </w:r>
      <w:r w:rsidRPr="008E2454">
        <w:rPr>
          <w:rFonts w:ascii="Aptos Narrow" w:hAnsi="Aptos Narrow"/>
        </w:rPr>
        <w:tab/>
      </w:r>
      <w:r w:rsidRPr="008E2454">
        <w:rPr>
          <w:rFonts w:ascii="Aptos Narrow" w:hAnsi="Aptos Narrow"/>
          <w:color w:val="7030A0"/>
        </w:rPr>
        <w:t>sl-si</w:t>
      </w:r>
      <w:r w:rsidRPr="008E2454">
        <w:rPr>
          <w:rFonts w:ascii="Aptos Narrow" w:hAnsi="Aptos Narrow"/>
        </w:rPr>
        <w:tab/>
        <w:t>9NV27L34J4ST</w:t>
      </w:r>
    </w:p>
    <w:p w14:paraId="5077466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sq-al</w:t>
      </w:r>
      <w:r w:rsidRPr="008E2454">
        <w:rPr>
          <w:rFonts w:ascii="Aptos Narrow" w:hAnsi="Aptos Narrow"/>
        </w:rPr>
        <w:tab/>
        <w:t>9MWLRGNMDGK7</w:t>
      </w:r>
      <w:r w:rsidRPr="008E2454">
        <w:rPr>
          <w:rFonts w:ascii="Aptos Narrow" w:hAnsi="Aptos Narrow"/>
        </w:rPr>
        <w:tab/>
      </w:r>
      <w:r w:rsidRPr="008E2454">
        <w:rPr>
          <w:rFonts w:ascii="Aptos Narrow" w:hAnsi="Aptos Narrow"/>
          <w:color w:val="7030A0"/>
        </w:rPr>
        <w:t>sr-cyrl-ba</w:t>
      </w:r>
      <w:r w:rsidRPr="008E2454">
        <w:rPr>
          <w:rFonts w:ascii="Aptos Narrow" w:hAnsi="Aptos Narrow"/>
        </w:rPr>
        <w:tab/>
        <w:t>9MXGN7V65C7B</w:t>
      </w:r>
    </w:p>
    <w:p w14:paraId="0AD3BE93"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sr-cyrl-rs</w:t>
      </w:r>
      <w:r w:rsidRPr="008E2454">
        <w:rPr>
          <w:rFonts w:ascii="Aptos Narrow" w:hAnsi="Aptos Narrow"/>
        </w:rPr>
        <w:tab/>
        <w:t>9PPD6CCK9K5H</w:t>
      </w:r>
      <w:r w:rsidRPr="008E2454">
        <w:rPr>
          <w:rFonts w:ascii="Aptos Narrow" w:hAnsi="Aptos Narrow"/>
        </w:rPr>
        <w:tab/>
      </w:r>
      <w:r w:rsidRPr="008E2454">
        <w:rPr>
          <w:rFonts w:ascii="Aptos Narrow" w:hAnsi="Aptos Narrow"/>
          <w:color w:val="7030A0"/>
        </w:rPr>
        <w:t>sr-latn-rs</w:t>
      </w:r>
      <w:r w:rsidRPr="008E2454">
        <w:rPr>
          <w:rFonts w:ascii="Aptos Narrow" w:hAnsi="Aptos Narrow"/>
        </w:rPr>
        <w:tab/>
        <w:t>9NBZ0SJDPPVT</w:t>
      </w:r>
    </w:p>
    <w:p w14:paraId="7842BDE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lastRenderedPageBreak/>
        <w:t>sv-se</w:t>
      </w:r>
      <w:r w:rsidRPr="008E2454">
        <w:rPr>
          <w:rFonts w:ascii="Aptos Narrow" w:hAnsi="Aptos Narrow"/>
        </w:rPr>
        <w:tab/>
        <w:t>9P0HSNX08177</w:t>
      </w:r>
      <w:r w:rsidRPr="008E2454">
        <w:rPr>
          <w:rFonts w:ascii="Aptos Narrow" w:hAnsi="Aptos Narrow"/>
        </w:rPr>
        <w:tab/>
      </w:r>
      <w:r w:rsidRPr="008E2454">
        <w:rPr>
          <w:rFonts w:ascii="Aptos Narrow" w:hAnsi="Aptos Narrow"/>
          <w:color w:val="7030A0"/>
        </w:rPr>
        <w:t>sw-ke</w:t>
      </w:r>
      <w:r w:rsidRPr="008E2454">
        <w:rPr>
          <w:rFonts w:ascii="Aptos Narrow" w:hAnsi="Aptos Narrow"/>
        </w:rPr>
        <w:tab/>
        <w:t>9NFF2M19DQ55</w:t>
      </w:r>
    </w:p>
    <w:p w14:paraId="337B4E9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ta-in</w:t>
      </w:r>
      <w:r w:rsidRPr="008E2454">
        <w:rPr>
          <w:rFonts w:ascii="Aptos Narrow" w:hAnsi="Aptos Narrow"/>
        </w:rPr>
        <w:tab/>
        <w:t>9PDZB1WT1B34</w:t>
      </w:r>
      <w:r w:rsidRPr="008E2454">
        <w:rPr>
          <w:rFonts w:ascii="Aptos Narrow" w:hAnsi="Aptos Narrow"/>
        </w:rPr>
        <w:tab/>
      </w:r>
      <w:r w:rsidRPr="008E2454">
        <w:rPr>
          <w:rFonts w:ascii="Aptos Narrow" w:hAnsi="Aptos Narrow"/>
          <w:color w:val="7030A0"/>
        </w:rPr>
        <w:t>te-in</w:t>
      </w:r>
      <w:r w:rsidRPr="008E2454">
        <w:rPr>
          <w:rFonts w:ascii="Aptos Narrow" w:hAnsi="Aptos Narrow"/>
        </w:rPr>
        <w:tab/>
        <w:t>9PMQJJGF63FW</w:t>
      </w:r>
    </w:p>
    <w:p w14:paraId="1C828F0F"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tg-cyrl-tj</w:t>
      </w:r>
      <w:r w:rsidRPr="008E2454">
        <w:rPr>
          <w:rFonts w:ascii="Aptos Narrow" w:hAnsi="Aptos Narrow"/>
        </w:rPr>
        <w:tab/>
        <w:t>9MZHLBPPT2HC</w:t>
      </w:r>
      <w:r w:rsidRPr="008E2454">
        <w:rPr>
          <w:rFonts w:ascii="Aptos Narrow" w:hAnsi="Aptos Narrow"/>
        </w:rPr>
        <w:tab/>
      </w:r>
      <w:r w:rsidRPr="008E2454">
        <w:rPr>
          <w:rFonts w:ascii="Aptos Narrow" w:hAnsi="Aptos Narrow"/>
          <w:color w:val="7030A0"/>
        </w:rPr>
        <w:t>th-th</w:t>
      </w:r>
      <w:r w:rsidRPr="008E2454">
        <w:rPr>
          <w:rFonts w:ascii="Aptos Narrow" w:hAnsi="Aptos Narrow"/>
        </w:rPr>
        <w:tab/>
        <w:t>9MSTWFRL0LR4</w:t>
      </w:r>
    </w:p>
    <w:p w14:paraId="57B6FFA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ti-et</w:t>
      </w:r>
      <w:r w:rsidRPr="008E2454">
        <w:rPr>
          <w:rFonts w:ascii="Aptos Narrow" w:hAnsi="Aptos Narrow"/>
        </w:rPr>
        <w:tab/>
        <w:t>9NC8C9RDNK2S</w:t>
      </w:r>
      <w:r w:rsidRPr="008E2454">
        <w:rPr>
          <w:rFonts w:ascii="Aptos Narrow" w:hAnsi="Aptos Narrow"/>
        </w:rPr>
        <w:tab/>
      </w:r>
      <w:r w:rsidRPr="008E2454">
        <w:rPr>
          <w:rFonts w:ascii="Aptos Narrow" w:hAnsi="Aptos Narrow"/>
          <w:color w:val="7030A0"/>
        </w:rPr>
        <w:t>tk-tm</w:t>
      </w:r>
      <w:r w:rsidRPr="008E2454">
        <w:rPr>
          <w:rFonts w:ascii="Aptos Narrow" w:hAnsi="Aptos Narrow"/>
        </w:rPr>
        <w:tab/>
        <w:t>9NKHQ4GL6VLT</w:t>
      </w:r>
    </w:p>
    <w:p w14:paraId="22797A6A"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tn-za</w:t>
      </w:r>
      <w:r w:rsidRPr="008E2454">
        <w:rPr>
          <w:rFonts w:ascii="Aptos Narrow" w:hAnsi="Aptos Narrow"/>
        </w:rPr>
        <w:tab/>
        <w:t>9NFSXM123DHT</w:t>
      </w:r>
      <w:r w:rsidRPr="008E2454">
        <w:rPr>
          <w:rFonts w:ascii="Aptos Narrow" w:hAnsi="Aptos Narrow"/>
        </w:rPr>
        <w:tab/>
      </w:r>
      <w:r w:rsidRPr="008E2454">
        <w:rPr>
          <w:rFonts w:ascii="Aptos Narrow" w:hAnsi="Aptos Narrow"/>
          <w:color w:val="7030A0"/>
        </w:rPr>
        <w:t>tr-tr</w:t>
      </w:r>
      <w:r w:rsidRPr="008E2454">
        <w:rPr>
          <w:rFonts w:ascii="Aptos Narrow" w:hAnsi="Aptos Narrow"/>
        </w:rPr>
        <w:tab/>
        <w:t>9NL1D3T5HG9R</w:t>
      </w:r>
    </w:p>
    <w:p w14:paraId="2959ED74"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tt-ru</w:t>
      </w:r>
      <w:r w:rsidRPr="008E2454">
        <w:rPr>
          <w:rFonts w:ascii="Aptos Narrow" w:hAnsi="Aptos Narrow"/>
        </w:rPr>
        <w:tab/>
        <w:t>9NV90Q1X1ZR2</w:t>
      </w:r>
      <w:r w:rsidRPr="008E2454">
        <w:rPr>
          <w:rFonts w:ascii="Aptos Narrow" w:hAnsi="Aptos Narrow"/>
        </w:rPr>
        <w:tab/>
      </w:r>
      <w:r w:rsidRPr="008E2454">
        <w:rPr>
          <w:rFonts w:ascii="Aptos Narrow" w:hAnsi="Aptos Narrow"/>
          <w:color w:val="7030A0"/>
        </w:rPr>
        <w:t>ug-cn</w:t>
      </w:r>
      <w:r w:rsidRPr="008E2454">
        <w:rPr>
          <w:rFonts w:ascii="Aptos Narrow" w:hAnsi="Aptos Narrow"/>
        </w:rPr>
        <w:tab/>
        <w:t>9P52C5D7VL5S</w:t>
      </w:r>
    </w:p>
    <w:p w14:paraId="79F756C6"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uk-ua</w:t>
      </w:r>
      <w:r w:rsidRPr="008E2454">
        <w:rPr>
          <w:rFonts w:ascii="Aptos Narrow" w:hAnsi="Aptos Narrow"/>
        </w:rPr>
        <w:tab/>
        <w:t>9PPPMZRSGHR8</w:t>
      </w:r>
      <w:r w:rsidRPr="008E2454">
        <w:rPr>
          <w:rFonts w:ascii="Aptos Narrow" w:hAnsi="Aptos Narrow"/>
        </w:rPr>
        <w:tab/>
      </w:r>
      <w:r w:rsidRPr="008E2454">
        <w:rPr>
          <w:rFonts w:ascii="Aptos Narrow" w:hAnsi="Aptos Narrow"/>
          <w:color w:val="7030A0"/>
        </w:rPr>
        <w:t>ur-pk</w:t>
      </w:r>
      <w:r w:rsidRPr="008E2454">
        <w:rPr>
          <w:rFonts w:ascii="Aptos Narrow" w:hAnsi="Aptos Narrow"/>
        </w:rPr>
        <w:tab/>
        <w:t>9NDWFTFW12BQ</w:t>
      </w:r>
    </w:p>
    <w:p w14:paraId="20C8EFC1"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uz-latn-uz</w:t>
      </w:r>
      <w:r w:rsidRPr="008E2454">
        <w:rPr>
          <w:rFonts w:ascii="Aptos Narrow" w:hAnsi="Aptos Narrow"/>
        </w:rPr>
        <w:tab/>
        <w:t>9P5P2T5P5L9S</w:t>
      </w:r>
      <w:r w:rsidRPr="008E2454">
        <w:rPr>
          <w:rFonts w:ascii="Aptos Narrow" w:hAnsi="Aptos Narrow"/>
        </w:rPr>
        <w:tab/>
      </w:r>
      <w:r w:rsidRPr="008E2454">
        <w:rPr>
          <w:rFonts w:ascii="Aptos Narrow" w:hAnsi="Aptos Narrow"/>
          <w:color w:val="7030A0"/>
        </w:rPr>
        <w:t>vi-vn</w:t>
      </w:r>
      <w:r w:rsidRPr="008E2454">
        <w:rPr>
          <w:rFonts w:ascii="Aptos Narrow" w:hAnsi="Aptos Narrow"/>
        </w:rPr>
        <w:tab/>
        <w:t>9P0W68X0XZPT</w:t>
      </w:r>
    </w:p>
    <w:p w14:paraId="57A28279"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wo-sn</w:t>
      </w:r>
      <w:r w:rsidRPr="008E2454">
        <w:rPr>
          <w:rFonts w:ascii="Aptos Narrow" w:hAnsi="Aptos Narrow"/>
        </w:rPr>
        <w:tab/>
        <w:t>9NH3SW1CR90F</w:t>
      </w:r>
      <w:r w:rsidRPr="008E2454">
        <w:rPr>
          <w:rFonts w:ascii="Aptos Narrow" w:hAnsi="Aptos Narrow"/>
        </w:rPr>
        <w:tab/>
      </w:r>
      <w:r w:rsidRPr="008E2454">
        <w:rPr>
          <w:rFonts w:ascii="Aptos Narrow" w:hAnsi="Aptos Narrow"/>
          <w:color w:val="7030A0"/>
        </w:rPr>
        <w:t>xh-za</w:t>
      </w:r>
      <w:r w:rsidRPr="008E2454">
        <w:rPr>
          <w:rFonts w:ascii="Aptos Narrow" w:hAnsi="Aptos Narrow"/>
        </w:rPr>
        <w:tab/>
        <w:t>9NW3QWSLQD17</w:t>
      </w:r>
    </w:p>
    <w:p w14:paraId="1074411D"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yo-ng</w:t>
      </w:r>
      <w:r w:rsidRPr="008E2454">
        <w:rPr>
          <w:rFonts w:ascii="Aptos Narrow" w:hAnsi="Aptos Narrow"/>
        </w:rPr>
        <w:tab/>
        <w:t>9NGM3VPPZS5V</w:t>
      </w:r>
      <w:r w:rsidRPr="008E2454">
        <w:rPr>
          <w:rFonts w:ascii="Aptos Narrow" w:hAnsi="Aptos Narrow"/>
        </w:rPr>
        <w:tab/>
      </w:r>
      <w:r w:rsidRPr="008E2454">
        <w:rPr>
          <w:rFonts w:ascii="Aptos Narrow" w:hAnsi="Aptos Narrow"/>
          <w:color w:val="7030A0"/>
        </w:rPr>
        <w:t>zh-cn</w:t>
      </w:r>
      <w:r w:rsidRPr="008E2454">
        <w:rPr>
          <w:rFonts w:ascii="Aptos Narrow" w:hAnsi="Aptos Narrow"/>
        </w:rPr>
        <w:tab/>
        <w:t>9NRMNT6GMZ7</w:t>
      </w:r>
    </w:p>
    <w:p w14:paraId="56F2B140" w14:textId="77777777" w:rsidR="00C83E18" w:rsidRPr="008E2454"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8E2454">
        <w:rPr>
          <w:rFonts w:ascii="Aptos Narrow" w:hAnsi="Aptos Narrow"/>
          <w:color w:val="7030A0"/>
        </w:rPr>
        <w:t>zh-tw</w:t>
      </w:r>
      <w:r w:rsidRPr="008E2454">
        <w:rPr>
          <w:rFonts w:ascii="Aptos Narrow" w:hAnsi="Aptos Narrow"/>
        </w:rPr>
        <w:tab/>
        <w:t>9PCJ4DHCQ1JQ</w:t>
      </w:r>
      <w:r w:rsidRPr="008E2454">
        <w:rPr>
          <w:rFonts w:ascii="Aptos Narrow" w:hAnsi="Aptos Narrow"/>
        </w:rPr>
        <w:tab/>
      </w:r>
      <w:r w:rsidRPr="008E2454">
        <w:rPr>
          <w:rFonts w:ascii="Aptos Narrow" w:hAnsi="Aptos Narrow"/>
          <w:color w:val="7030A0"/>
        </w:rPr>
        <w:t>zu-za</w:t>
      </w:r>
      <w:r w:rsidRPr="008E2454">
        <w:rPr>
          <w:rFonts w:ascii="Aptos Narrow" w:hAnsi="Aptos Narrow"/>
        </w:rPr>
        <w:tab/>
        <w:t>9NNRM7KT5NB0</w:t>
      </w:r>
    </w:p>
    <w:p w14:paraId="1930C63F" w14:textId="77777777" w:rsidR="00C83E18" w:rsidRPr="008E2454"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8E2454" w:rsidRDefault="00372F1E" w:rsidP="00721D0B">
      <w:pPr>
        <w:pStyle w:val="ListParagraph"/>
        <w:tabs>
          <w:tab w:val="left" w:pos="8280"/>
        </w:tabs>
        <w:snapToGrid w:val="0"/>
        <w:spacing w:line="360" w:lineRule="auto"/>
        <w:ind w:left="5850"/>
        <w:contextualSpacing w:val="0"/>
        <w:rPr>
          <w:rFonts w:ascii="Aptos Narrow" w:hAnsi="Aptos Narrow"/>
        </w:rPr>
      </w:pPr>
      <w:r w:rsidRPr="008E2454">
        <w:rPr>
          <w:rFonts w:ascii="Aptos Narrow" w:hAnsi="Aptos Narrow"/>
        </w:rPr>
        <w:t>Download</w:t>
      </w:r>
      <w:r w:rsidR="00331106" w:rsidRPr="008E2454">
        <w:rPr>
          <w:rFonts w:ascii="Aptos Narrow" w:hAnsi="Aptos Narrow"/>
        </w:rPr>
        <w:t xml:space="preserve"> </w:t>
      </w:r>
      <w:r w:rsidR="00D865D7" w:rsidRPr="008E2454">
        <w:rPr>
          <w:rFonts w:ascii="Aptos Narrow" w:hAnsi="Aptos Narrow"/>
        </w:rPr>
        <w:t>Region</w:t>
      </w:r>
      <w:r w:rsidR="00331106" w:rsidRPr="008E2454">
        <w:rPr>
          <w:rFonts w:ascii="Aptos Narrow" w:hAnsi="Aptos Narrow"/>
        </w:rPr>
        <w:t xml:space="preserve">: </w:t>
      </w:r>
      <w:r w:rsidR="00331106" w:rsidRPr="008E2454">
        <w:rPr>
          <w:rFonts w:ascii="Aptos Narrow" w:hAnsi="Aptos Narrow"/>
          <w:color w:val="7030A0"/>
        </w:rPr>
        <w:t>zh-CN</w:t>
      </w:r>
      <w:r w:rsidR="00331106" w:rsidRPr="008E2454">
        <w:rPr>
          <w:rFonts w:ascii="Aptos Narrow" w:hAnsi="Aptos Narrow"/>
        </w:rPr>
        <w:t xml:space="preserve">, application ID: </w:t>
      </w:r>
      <w:r w:rsidR="00331106" w:rsidRPr="008E2454">
        <w:rPr>
          <w:rFonts w:ascii="Aptos Narrow" w:hAnsi="Aptos Narrow"/>
          <w:color w:val="7030A0"/>
        </w:rPr>
        <w:t>9NRMNT6GMZ70</w:t>
      </w:r>
      <w:r w:rsidR="00331106" w:rsidRPr="008E2454">
        <w:rPr>
          <w:rFonts w:ascii="Aptos Narrow" w:hAnsi="Aptos Narrow"/>
        </w:rPr>
        <w:t xml:space="preserve">, </w:t>
      </w:r>
      <w:r w:rsidR="00BB436D" w:rsidRPr="008E2454">
        <w:rPr>
          <w:rFonts w:ascii="Aptos Narrow" w:hAnsi="Aptos Narrow"/>
        </w:rPr>
        <w:t xml:space="preserve">Store </w:t>
      </w:r>
      <w:r w:rsidR="00331106" w:rsidRPr="008E2454">
        <w:rPr>
          <w:rFonts w:ascii="Aptos Narrow" w:hAnsi="Aptos Narrow"/>
        </w:rPr>
        <w:t xml:space="preserve">link: </w:t>
      </w:r>
      <w:r w:rsidR="007B5D87" w:rsidRPr="008E2454">
        <w:rPr>
          <w:rFonts w:ascii="Aptos Narrow" w:hAnsi="Aptos Narrow"/>
          <w:color w:val="7030A0"/>
        </w:rPr>
        <w:t>https://www.microsoft.com/store/productId/9NRMNT6GMZ70</w:t>
      </w:r>
    </w:p>
    <w:p w14:paraId="17EBE5C7" w14:textId="173AD118" w:rsidR="00205B6B" w:rsidRPr="008E2454"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8E2454">
        <w:rPr>
          <w:rFonts w:ascii="Aptos Narrow" w:eastAsia="Microsoft YaHei" w:hAnsi="Aptos Narrow"/>
        </w:rPr>
        <w:t xml:space="preserve">Open the website: </w:t>
      </w:r>
      <w:hyperlink r:id="rId102" w:history="1">
        <w:r w:rsidR="00205B6B" w:rsidRPr="008E2454">
          <w:rPr>
            <w:rStyle w:val="Hyperlink"/>
            <w:rFonts w:ascii="Aptos Narrow" w:eastAsia="Microsoft YaHei" w:hAnsi="Aptos Narrow"/>
            <w:u w:val="none"/>
          </w:rPr>
          <w:t>https://store.rg-adguard.net</w:t>
        </w:r>
      </w:hyperlink>
    </w:p>
    <w:p w14:paraId="409EDD7C" w14:textId="45CA7FFE" w:rsidR="00F37066"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Search keywords:</w:t>
      </w:r>
      <w:r w:rsidR="008477E9" w:rsidRPr="008E2454">
        <w:rPr>
          <w:rFonts w:ascii="Aptos Narrow" w:hAnsi="Aptos Narrow"/>
        </w:rPr>
        <w:t xml:space="preserve"> </w:t>
      </w:r>
      <w:r w:rsidR="00205B6B" w:rsidRPr="008E2454">
        <w:rPr>
          <w:rFonts w:ascii="Aptos Narrow" w:hAnsi="Aptos Narrow"/>
          <w:color w:val="7030A0"/>
        </w:rPr>
        <w:t>https://www.microsoft.com/store/productId/9NRMNT6GMZ70</w:t>
      </w:r>
    </w:p>
    <w:p w14:paraId="035CA81B" w14:textId="2AADEA49" w:rsidR="0064182E"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Search </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Pr="008E2454">
        <w:rPr>
          <w:rFonts w:ascii="Aptos Narrow" w:hAnsi="Aptos Narrow"/>
        </w:rPr>
        <w:t xml:space="preserve"> content in the web page, search results: </w:t>
      </w:r>
      <w:r w:rsidR="00205B6B" w:rsidRPr="008E2454">
        <w:rPr>
          <w:rFonts w:ascii="Aptos Narrow" w:hAnsi="Aptos Narrow"/>
          <w:color w:val="7030A0"/>
        </w:rPr>
        <w:t>Microsoft.LanguageExperiencePackzh-CN_</w:t>
      </w:r>
      <w:r w:rsidR="001374FB" w:rsidRPr="008E2454">
        <w:rPr>
          <w:rFonts w:ascii="Aptos Narrow" w:hAnsi="Aptos Narrow"/>
          <w:color w:val="7030A0"/>
        </w:rPr>
        <w:t>261</w:t>
      </w:r>
      <w:r w:rsidR="00024515" w:rsidRPr="008E2454">
        <w:rPr>
          <w:rFonts w:ascii="Aptos Narrow" w:hAnsi="Aptos Narrow"/>
          <w:color w:val="7030A0"/>
        </w:rPr>
        <w:t>0</w:t>
      </w:r>
      <w:r w:rsidR="001374FB" w:rsidRPr="008E2454">
        <w:rPr>
          <w:rFonts w:ascii="Aptos Narrow" w:hAnsi="Aptos Narrow"/>
          <w:color w:val="7030A0"/>
        </w:rPr>
        <w:t>0</w:t>
      </w:r>
      <w:r w:rsidR="00205B6B" w:rsidRPr="008E2454">
        <w:rPr>
          <w:rFonts w:ascii="Aptos Narrow" w:hAnsi="Aptos Narrow"/>
          <w:color w:val="7030A0"/>
        </w:rPr>
        <w:t>.*. neutral__8wekyb3d8bbwe.app</w:t>
      </w:r>
      <w:r w:rsidR="00A370C3" w:rsidRPr="008E2454">
        <w:rPr>
          <w:rFonts w:ascii="Aptos Narrow" w:hAnsi="Aptos Narrow"/>
          <w:color w:val="7030A0"/>
        </w:rPr>
        <w:t>x</w:t>
      </w:r>
    </w:p>
    <w:p w14:paraId="3799DB5F" w14:textId="77777777" w:rsidR="00226359" w:rsidRPr="008E2454"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8E2454">
        <w:rPr>
          <w:rFonts w:ascii="Aptos Narrow" w:hAnsi="Aptos Narrow"/>
        </w:rPr>
        <w:t xml:space="preserve">After downloading, save it to the </w:t>
      </w:r>
    </w:p>
    <w:p w14:paraId="6ADD79EB" w14:textId="17910762" w:rsidR="00205B6B" w:rsidRPr="008E2454" w:rsidRDefault="00A02054" w:rsidP="00721D0B">
      <w:pPr>
        <w:pStyle w:val="ListParagraph"/>
        <w:snapToGrid w:val="0"/>
        <w:spacing w:line="360" w:lineRule="auto"/>
        <w:ind w:left="7110"/>
        <w:contextualSpacing w:val="0"/>
        <w:rPr>
          <w:rFonts w:ascii="Aptos Narrow" w:hAnsi="Aptos Narrow"/>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w:t>
      </w:r>
      <w:r w:rsidR="001F53EC" w:rsidRPr="008E2454">
        <w:rPr>
          <w:rFonts w:ascii="Aptos Narrow" w:hAnsi="Aptos Narrow"/>
          <w:color w:val="7030A0"/>
        </w:rPr>
        <w:t>Inbox.apps</w:t>
      </w:r>
      <w:r w:rsidRPr="008E2454">
        <w:rPr>
          <w:rFonts w:ascii="Aptos Narrow" w:hAnsi="Aptos Narrow"/>
        </w:rPr>
        <w:t xml:space="preserve"> directory and rename it: </w:t>
      </w:r>
      <w:r w:rsidR="00205B6B" w:rsidRPr="008E2454">
        <w:rPr>
          <w:rFonts w:ascii="Aptos Narrow" w:hAnsi="Aptos Narrow"/>
          <w:color w:val="7030A0"/>
        </w:rPr>
        <w:t>LanguageExperiencePack.zh-cn.Neutral.Appx</w:t>
      </w:r>
    </w:p>
    <w:p w14:paraId="53354A27" w14:textId="6BF9DE0D" w:rsidR="00205B6B" w:rsidRPr="008E2454"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Execute the installation command to install the local language experience package (LXPs)</w:t>
      </w:r>
    </w:p>
    <w:p w14:paraId="3E6AA71D" w14:textId="2121FB48" w:rsidR="00205B6B" w:rsidRPr="008E2454" w:rsidRDefault="00366DCA" w:rsidP="00721D0B">
      <w:pPr>
        <w:pStyle w:val="ListParagraph"/>
        <w:snapToGrid w:val="0"/>
        <w:spacing w:line="360" w:lineRule="auto"/>
        <w:ind w:left="4590"/>
        <w:contextualSpacing w:val="0"/>
        <w:rPr>
          <w:rFonts w:ascii="Aptos Narrow" w:hAnsi="Aptos Narrow"/>
        </w:rPr>
      </w:pPr>
      <w:r w:rsidRPr="008E2454">
        <w:rPr>
          <w:rFonts w:ascii="Aptos Narrow" w:hAnsi="Aptos Narrow"/>
        </w:rPr>
        <w:t>After understanding how to add zone tags,</w:t>
      </w:r>
      <w:r w:rsidR="00A02054" w:rsidRPr="008E2454">
        <w:rPr>
          <w:rFonts w:ascii="Aptos Narrow" w:hAnsi="Aptos Narrow"/>
        </w:rPr>
        <w:t xml:space="preserve"> obtai</w:t>
      </w:r>
      <w:r w:rsidR="00AE65D2" w:rsidRPr="008E2454">
        <w:rPr>
          <w:rFonts w:ascii="Aptos Narrow" w:hAnsi="Aptos Narrow"/>
        </w:rPr>
        <w:t xml:space="preserve">n </w:t>
      </w:r>
      <w:r w:rsidR="00A02054" w:rsidRPr="008E2454">
        <w:rPr>
          <w:rFonts w:ascii="Aptos Narrow" w:hAnsi="Aptos Narrow"/>
        </w:rPr>
        <w:t xml:space="preserve"> </w:t>
      </w:r>
      <w:r w:rsidR="00A02054" w:rsidRPr="008E2454">
        <w:rPr>
          <w:rFonts w:ascii="Aptos Narrow" w:hAnsi="Aptos Narrow"/>
          <w:color w:val="7030A0"/>
        </w:rPr>
        <w:t>LanguageExperiencePack.zh-cn.Neutral</w:t>
      </w:r>
      <w:r w:rsidR="00600C03" w:rsidRPr="008E2454">
        <w:rPr>
          <w:rFonts w:ascii="Aptos Narrow" w:hAnsi="Aptos Narrow"/>
          <w:color w:val="7030A0"/>
        </w:rPr>
        <w:t>.appx</w:t>
      </w:r>
      <w:r w:rsidR="00A02054" w:rsidRPr="008E2454">
        <w:rPr>
          <w:rFonts w:ascii="Aptos Narrow" w:hAnsi="Aptos Narrow"/>
        </w:rPr>
        <w:t>, execute the installation command:</w:t>
      </w:r>
    </w:p>
    <w:p w14:paraId="1C99E16C" w14:textId="217B6E35" w:rsidR="00205B6B" w:rsidRPr="008E2454" w:rsidRDefault="00205B6B" w:rsidP="00721D0B">
      <w:pPr>
        <w:pStyle w:val="ListParagraph"/>
        <w:snapToGrid w:val="0"/>
        <w:spacing w:line="360" w:lineRule="auto"/>
        <w:ind w:left="4590"/>
        <w:contextualSpacing w:val="0"/>
        <w:rPr>
          <w:rFonts w:ascii="Aptos Narrow" w:hAnsi="Aptos Narrow"/>
          <w:color w:val="70AD47" w:themeColor="accent6"/>
        </w:rPr>
      </w:pPr>
      <w:r w:rsidRPr="008E2454">
        <w:rPr>
          <w:rFonts w:ascii="Aptos Narrow" w:hAnsi="Aptos Narrow"/>
          <w:color w:val="70AD47" w:themeColor="accent6"/>
        </w:rPr>
        <w:t>Add-AppxProvisionedPackage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w:t>
      </w:r>
      <w:r w:rsidR="001F53EC" w:rsidRPr="008E2454">
        <w:rPr>
          <w:rFonts w:ascii="Aptos Narrow" w:hAnsi="Aptos Narrow"/>
          <w:color w:val="70AD47" w:themeColor="accent6"/>
        </w:rPr>
        <w:t>Inbox.apps</w:t>
      </w:r>
      <w:r w:rsidRPr="008E2454">
        <w:rPr>
          <w:rFonts w:ascii="Aptos Narrow" w:hAnsi="Aptos Narrow"/>
          <w:color w:val="70AD47" w:themeColor="accent6"/>
        </w:rPr>
        <w:t>\LanguageExperiencePack.zh-cn.Neutral.appx" -SkipLicense</w:t>
      </w:r>
    </w:p>
    <w:p w14:paraId="59491460" w14:textId="77777777" w:rsidR="00841DF1" w:rsidRPr="008E2454"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8E2454">
        <w:rPr>
          <w:rFonts w:ascii="Aptos Narrow" w:eastAsia="Microsoft YaHei" w:hAnsi="Aptos Narrow"/>
        </w:rPr>
        <w:t>Regional tag: New changes</w:t>
      </w:r>
    </w:p>
    <w:p w14:paraId="639F8D4D" w14:textId="77777777" w:rsidR="00841DF1" w:rsidRPr="008E2454" w:rsidRDefault="00841DF1" w:rsidP="00721D0B">
      <w:pPr>
        <w:snapToGrid w:val="0"/>
        <w:spacing w:line="360" w:lineRule="auto"/>
        <w:ind w:left="4590"/>
        <w:rPr>
          <w:rFonts w:ascii="Aptos Narrow" w:hAnsi="Aptos Narrow"/>
        </w:rPr>
      </w:pPr>
      <w:r w:rsidRPr="008E2454">
        <w:rPr>
          <w:rFonts w:ascii="Aptos Narrow" w:hAnsi="Aptos Narrow"/>
        </w:rPr>
        <w:t xml:space="preserve">The installed language of the offline image will become the default. For example, if the installed languages </w:t>
      </w:r>
      <w:r w:rsidRPr="008E2454">
        <w:rPr>
          <w:rFonts w:ascii="Arial" w:hAnsi="Arial" w:cs="Arial"/>
        </w:rPr>
        <w:t>​​</w:t>
      </w:r>
      <w:r w:rsidRPr="008E2454">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InBox Apps: An installed application package</w:t>
      </w:r>
    </w:p>
    <w:p w14:paraId="1B3E8F11" w14:textId="7350D332" w:rsidR="003C6808" w:rsidRPr="008E2454" w:rsidRDefault="003C6808" w:rsidP="00721D0B">
      <w:pPr>
        <w:snapToGrid w:val="0"/>
        <w:spacing w:line="360" w:lineRule="auto"/>
        <w:ind w:left="5670"/>
        <w:rPr>
          <w:rFonts w:ascii="Aptos Narrow" w:hAnsi="Aptos Narrow"/>
          <w:color w:val="00B050"/>
        </w:rPr>
      </w:pPr>
      <w:r w:rsidRPr="008E2454">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8E2454"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8E2454">
        <w:rPr>
          <w:rFonts w:ascii="Aptos Narrow" w:hAnsi="Aptos Narrow"/>
        </w:rPr>
        <w:lastRenderedPageBreak/>
        <w:t>After executing the above PS code first, you can select the following "View" or "Export to CSV".</w:t>
      </w:r>
    </w:p>
    <w:p w14:paraId="49D63530"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View</w:t>
      </w:r>
    </w:p>
    <w:p w14:paraId="39C35951" w14:textId="6E8D836F" w:rsidR="00841DF1" w:rsidRPr="008E2454"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8E2454">
        <w:rPr>
          <w:rFonts w:ascii="Aptos Narrow" w:hAnsi="Aptos Narrow"/>
          <w:color w:val="70AD47" w:themeColor="accent6"/>
        </w:rPr>
        <w:t>$custom_array | Out-GridView</w:t>
      </w:r>
    </w:p>
    <w:p w14:paraId="16463AF7" w14:textId="77777777" w:rsidR="00841DF1" w:rsidRPr="008E2454"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8E2454">
        <w:rPr>
          <w:rFonts w:ascii="Aptos Narrow" w:eastAsia="Microsoft YaHei" w:hAnsi="Aptos Narrow"/>
        </w:rPr>
        <w:t>Export to Csv</w:t>
      </w:r>
    </w:p>
    <w:p w14:paraId="1F50D499" w14:textId="3E71258C"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$SaveTo = "D:\OS_10_Custom\Install\Install\</w:t>
      </w:r>
      <w:r w:rsidR="003A14D0" w:rsidRPr="008E2454">
        <w:rPr>
          <w:rFonts w:ascii="Aptos Narrow" w:hAnsi="Aptos Narrow" w:cstheme="majorBidi"/>
          <w:color w:val="70AD47" w:themeColor="accent6"/>
        </w:rPr>
        <w:t>Report.InBox.Apps.$</w:t>
      </w:r>
      <w:r w:rsidRPr="008E2454">
        <w:rPr>
          <w:rFonts w:ascii="Aptos Narrow" w:hAnsi="Aptos Narrow" w:cstheme="majorBidi"/>
          <w:color w:val="70AD47" w:themeColor="accent6"/>
        </w:rPr>
        <w:t>(Get-Date -Format "yyyyMMddHHmmss").csv"</w:t>
      </w:r>
    </w:p>
    <w:p w14:paraId="7AF8B444" w14:textId="2B4738CF" w:rsidR="00841DF1" w:rsidRPr="008E2454" w:rsidRDefault="00436715"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$custom_array | Export-CSV -NoType -Path $SaveTo</w:t>
      </w:r>
    </w:p>
    <w:p w14:paraId="322887DE" w14:textId="77777777" w:rsidR="00841DF1" w:rsidRPr="008E2454" w:rsidRDefault="00841DF1" w:rsidP="00721D0B">
      <w:pPr>
        <w:widowControl w:val="0"/>
        <w:snapToGrid w:val="0"/>
        <w:spacing w:line="360" w:lineRule="auto"/>
        <w:ind w:left="7020"/>
        <w:rPr>
          <w:rFonts w:ascii="Aptos Narrow" w:hAnsi="Aptos Narrow" w:cstheme="majorBidi"/>
          <w:color w:val="70AD47" w:themeColor="accent6"/>
        </w:rPr>
      </w:pPr>
      <w:r w:rsidRPr="008E2454">
        <w:rPr>
          <w:rFonts w:ascii="Aptos Narrow" w:hAnsi="Aptos Narrow" w:cstheme="majorBidi"/>
          <w:color w:val="70AD47" w:themeColor="accent6"/>
        </w:rPr>
        <w:t>Write-host $SaveTo -ForegroundColor Green</w:t>
      </w:r>
    </w:p>
    <w:p w14:paraId="57F13088" w14:textId="77777777" w:rsidR="00841DF1" w:rsidRPr="008E2454"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8E2454">
        <w:rPr>
          <w:rFonts w:ascii="Aptos Narrow" w:eastAsia="Microsoft YaHei" w:hAnsi="Aptos Narrow"/>
        </w:rPr>
        <w:t>View available language settings</w:t>
      </w:r>
    </w:p>
    <w:p w14:paraId="5ADFA5ED" w14:textId="77777777" w:rsidR="00841DF1" w:rsidRPr="008E2454" w:rsidRDefault="00841DF1" w:rsidP="00721D0B">
      <w:pPr>
        <w:widowControl w:val="0"/>
        <w:snapToGrid w:val="0"/>
        <w:spacing w:line="360" w:lineRule="auto"/>
        <w:ind w:left="5670"/>
        <w:rPr>
          <w:rFonts w:ascii="Aptos Narrow" w:hAnsi="Aptos Narrow" w:cstheme="majorBidi"/>
          <w:color w:val="70AD47" w:themeColor="accent6"/>
        </w:rPr>
      </w:pPr>
      <w:r w:rsidRPr="008E2454">
        <w:rPr>
          <w:rFonts w:ascii="Aptos Narrow" w:hAnsi="Aptos Narrow" w:cstheme="majorBidi"/>
          <w:color w:val="70AD47" w:themeColor="accent6"/>
        </w:rPr>
        <w:t>Dism /Image:"D:\OS_10_Custom\Install\Install\Mount" /Get-Intl</w:t>
      </w:r>
    </w:p>
    <w:p w14:paraId="733283D3" w14:textId="4947DBFA"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0" w:name="_Ref148096211"/>
      <w:r w:rsidRPr="008E2454">
        <w:rPr>
          <w:rFonts w:ascii="Aptos Narrow" w:eastAsia="Microsoft YaHei" w:hAnsi="Aptos Narrow"/>
        </w:rPr>
        <w:t>InBox Apps</w:t>
      </w:r>
      <w:r w:rsidR="007563B4" w:rsidRPr="008E2454">
        <w:rPr>
          <w:rFonts w:ascii="Aptos Narrow" w:eastAsia="Microsoft YaHei" w:hAnsi="Aptos Narrow"/>
        </w:rPr>
        <w:t>: Install</w:t>
      </w:r>
      <w:bookmarkEnd w:id="80"/>
    </w:p>
    <w:p w14:paraId="73F82EF5" w14:textId="014FEA7B" w:rsidR="00205B6B" w:rsidRPr="008E2454"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8E2454">
        <w:rPr>
          <w:rFonts w:ascii="Aptos Narrow" w:eastAsia="Microsoft YaHei" w:hAnsi="Aptos Narrow"/>
        </w:rPr>
        <w:t>Mount or decompress the InBox Apps installation file</w:t>
      </w:r>
    </w:p>
    <w:p w14:paraId="132E7035" w14:textId="2ED1FF2D" w:rsidR="00205B6B" w:rsidRPr="008E2454" w:rsidRDefault="00864B94" w:rsidP="00721D0B">
      <w:pPr>
        <w:snapToGrid w:val="0"/>
        <w:spacing w:line="360" w:lineRule="auto"/>
        <w:ind w:left="4536"/>
        <w:rPr>
          <w:rFonts w:ascii="Aptos Narrow" w:hAnsi="Aptos Narrow"/>
        </w:rPr>
      </w:pPr>
      <w:r w:rsidRPr="008E2454">
        <w:rPr>
          <w:rFonts w:ascii="Aptos Narrow" w:hAnsi="Aptos Narrow"/>
        </w:rPr>
        <w:t xml:space="preserve">Mount </w:t>
      </w:r>
      <w:r w:rsidR="00B87B36" w:rsidRPr="008E2454">
        <w:rPr>
          <w:rFonts w:ascii="Aptos Narrow" w:hAnsi="Aptos Narrow"/>
          <w:color w:val="7030A0"/>
        </w:rPr>
        <w:t>26100.1742.240904-1906.ge_release_svc_prod1_amd64fre_InboxApps.</w:t>
      </w:r>
      <w:r w:rsidRPr="008E2454">
        <w:rPr>
          <w:rFonts w:ascii="Aptos Narrow" w:hAnsi="Aptos Narrow"/>
          <w:color w:val="7030A0"/>
        </w:rPr>
        <w:t>iso</w:t>
      </w:r>
      <w:r w:rsidRPr="008E2454">
        <w:rPr>
          <w:rFonts w:ascii="Aptos Narrow" w:hAnsi="Aptos Narrow"/>
        </w:rPr>
        <w:t xml:space="preserve"> or extract to any location;</w:t>
      </w:r>
      <w:r w:rsidR="00DB41AC" w:rsidRPr="008E2454">
        <w:rPr>
          <w:rFonts w:ascii="Aptos Narrow" w:hAnsi="Aptos Narrow"/>
        </w:rPr>
        <w:t xml:space="preserve"> </w:t>
      </w:r>
    </w:p>
    <w:p w14:paraId="6C48B7C9" w14:textId="68AED643" w:rsidR="00205B6B" w:rsidRPr="008E2454"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8E2454">
        <w:rPr>
          <w:rFonts w:ascii="Aptos Narrow" w:eastAsia="Microsoft YaHei" w:hAnsi="Aptos Narrow"/>
        </w:rPr>
        <w:t>After executing the installation command, install InBox Apps to: Install.wim</w:t>
      </w:r>
    </w:p>
    <w:p w14:paraId="4299601C"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color w:val="7030A0"/>
        </w:rPr>
        <w:t>Auto</w:t>
      </w:r>
      <w:r w:rsidRPr="008E2454">
        <w:rPr>
          <w:rFonts w:ascii="Aptos Narrow" w:hAnsi="Aptos Narrow"/>
        </w:rPr>
        <w:t xml:space="preserve"> = Automatically search all local disks, default;</w:t>
      </w:r>
    </w:p>
    <w:p w14:paraId="1108FA53" w14:textId="77777777" w:rsidR="00EB366D" w:rsidRPr="008E2454"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Custom path, e.g. specify F drive: </w:t>
      </w:r>
      <w:r w:rsidRPr="008E2454">
        <w:rPr>
          <w:rFonts w:ascii="Aptos Narrow" w:hAnsi="Aptos Narrow"/>
          <w:color w:val="7030A0"/>
        </w:rPr>
        <w:t>$ISO = "F:\packages"</w:t>
      </w:r>
    </w:p>
    <w:p w14:paraId="4C92720C" w14:textId="0E1A08D7" w:rsidR="0085558A" w:rsidRPr="008E2454"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8E2454">
        <w:rPr>
          <w:rFonts w:ascii="Aptos Narrow" w:hAnsi="Aptos Narrow"/>
        </w:rPr>
        <w:t xml:space="preserve">Architecture: </w:t>
      </w:r>
      <w:r w:rsidRPr="008E2454">
        <w:rPr>
          <w:rFonts w:ascii="Aptos Narrow" w:hAnsi="Aptos Narrow"/>
          <w:color w:val="7030A0"/>
        </w:rPr>
        <w:t>x64</w:t>
      </w:r>
    </w:p>
    <w:p w14:paraId="262A2376" w14:textId="1522CC95" w:rsidR="00475F21" w:rsidRPr="008E2454"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8E2454">
        <w:rPr>
          <w:rFonts w:ascii="Aptos Narrow" w:hAnsi="Aptos Narrow"/>
        </w:rPr>
        <w:t>Install.Inst.</w:t>
      </w:r>
      <w:r w:rsidR="001F53EC" w:rsidRPr="008E2454">
        <w:rPr>
          <w:rFonts w:ascii="Aptos Narrow" w:hAnsi="Aptos Narrow"/>
        </w:rPr>
        <w:t>Inbox.apps</w:t>
      </w:r>
      <w:r w:rsidRPr="008E2454">
        <w:rPr>
          <w:rFonts w:ascii="Aptos Narrow" w:hAnsi="Aptos Narrow"/>
        </w:rPr>
        <w:t>.ps1</w:t>
      </w:r>
    </w:p>
    <w:p w14:paraId="54B51D9E" w14:textId="75FF0B19" w:rsidR="00475F21" w:rsidRPr="008E2454"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3" w:history="1">
        <w:r w:rsidR="003B7D48" w:rsidRPr="008E2454">
          <w:rPr>
            <w:rStyle w:val="Hyperlink"/>
            <w:rFonts w:ascii="Aptos Narrow" w:hAnsi="Aptos Narrow"/>
            <w:u w:val="none"/>
          </w:rPr>
          <w:t>\Expand\Install\Install.Inst.</w:t>
        </w:r>
        <w:r w:rsidR="001F53EC" w:rsidRPr="008E2454">
          <w:rPr>
            <w:rStyle w:val="Hyperlink"/>
            <w:rFonts w:ascii="Aptos Narrow" w:hAnsi="Aptos Narrow"/>
            <w:u w:val="none"/>
          </w:rPr>
          <w:t>Inbox.apps</w:t>
        </w:r>
        <w:r w:rsidR="003B7D48" w:rsidRPr="008E2454">
          <w:rPr>
            <w:rStyle w:val="Hyperlink"/>
            <w:rFonts w:ascii="Aptos Narrow" w:hAnsi="Aptos Narrow"/>
            <w:u w:val="none"/>
          </w:rPr>
          <w:t>.ps1</w:t>
        </w:r>
      </w:hyperlink>
    </w:p>
    <w:p w14:paraId="7C3DCE53" w14:textId="0FA9C1EE" w:rsidR="00475F21" w:rsidRPr="008E2454"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4" w:history="1">
        <w:r w:rsidR="001F53EC" w:rsidRPr="008E2454">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8E2454"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004A19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$ISO = "Auto"</w:t>
      </w:r>
    </w:p>
    <w:p w14:paraId="35B1CA8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$Mount = "D:\OS_11_Custom\Install\Install\Mount"</w:t>
      </w:r>
    </w:p>
    <w:p w14:paraId="00B4170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$Arch = "x64"</w:t>
      </w:r>
    </w:p>
    <w:p w14:paraId="17E367C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try {</w:t>
      </w:r>
    </w:p>
    <w:p w14:paraId="0A1195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Offline image version: " -NoNewline</w:t>
      </w:r>
    </w:p>
    <w:p w14:paraId="5FAE15D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$Current_Edition_Version = (Get-WindowsEdition -Path $Mount).Edition</w:t>
      </w:r>
    </w:p>
    <w:p w14:paraId="348881D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$Current_Edition_Version -ForegroundColor Green</w:t>
      </w:r>
    </w:p>
    <w:p w14:paraId="73E9845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catch {</w:t>
      </w:r>
    </w:p>
    <w:p w14:paraId="6086239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Write-Host "Error" -ForegroundColor Red</w:t>
      </w:r>
    </w:p>
    <w:p w14:paraId="1511388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$($_)" -ForegroundColor Yellow</w:t>
      </w:r>
    </w:p>
    <w:p w14:paraId="50B305A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7EED041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65C24B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$Pre_Config_Rules = @{</w:t>
      </w:r>
    </w:p>
    <w:p w14:paraId="69D2B9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Edition = @(</w:t>
      </w:r>
    </w:p>
    <w:p w14:paraId="249BA07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67C54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 "CoreSingleLanguage"; )</w:t>
      </w:r>
    </w:p>
    <w:p w14:paraId="0507282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7E9C3C5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1EF34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40D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B33B0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"CoreN" )</w:t>
      </w:r>
    </w:p>
    <w:p w14:paraId="58F5860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5E23102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D2651A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C21F49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DB1E5ED" w14:textId="502D2B17" w:rsidR="00A4442B" w:rsidRPr="008E2454" w:rsidRDefault="00A4442B" w:rsidP="00903D77">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w:t>
      </w:r>
      <w:r w:rsidR="005A4EF5" w:rsidRPr="005A4EF5">
        <w:rPr>
          <w:rFonts w:ascii="Aptos Narrow" w:hAnsi="Aptos Narrow"/>
          <w:color w:val="70AD47" w:themeColor="accent6"/>
        </w:rPr>
        <w:t>"Education"; "Professional"; "ProfessionalEducation"; "ProfessionalWorkstation"; "Enterprise"; "IoTEnterprise"; "IoTEnterpriseK"; "ServerRdsh"; "ServerStandard"; "ServerDatacenter";</w:t>
      </w:r>
      <w:r w:rsidR="005A4EF5">
        <w:rPr>
          <w:rFonts w:ascii="Aptos Narrow" w:hAnsi="Aptos Narrow"/>
          <w:color w:val="70AD47" w:themeColor="accent6"/>
        </w:rPr>
        <w:t xml:space="preserve"> </w:t>
      </w:r>
      <w:r w:rsidRPr="008E2454">
        <w:rPr>
          <w:rFonts w:ascii="Aptos Narrow" w:hAnsi="Aptos Narrow"/>
          <w:color w:val="70AD47" w:themeColor="accent6"/>
        </w:rPr>
        <w:t>)</w:t>
      </w:r>
    </w:p>
    <w:p w14:paraId="2CCEAC7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0FBAEB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"Microsoft.CrossDevice"; "MSTeams";</w:t>
      </w:r>
    </w:p>
    <w:p w14:paraId="700682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4CE38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67B4C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33002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w:t>
      </w:r>
    </w:p>
    <w:p w14:paraId="6B3315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4F713"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7675338"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1F0517B"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 "EnterpriseS"; "EnterpriseSN"; "IoTEnterpriseS"; "IoTEnterpriseSK"; )</w:t>
      </w:r>
    </w:p>
    <w:p w14:paraId="4B728FC2"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Apps = @( "Microsoft.SecHealthUI"; )</w:t>
      </w:r>
    </w:p>
    <w:p w14:paraId="0501E889"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35428831"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w:t>
      </w:r>
    </w:p>
    <w:p w14:paraId="546F9106" w14:textId="77777777" w:rsidR="0001643B" w:rsidRPr="008E2454" w:rsidRDefault="0001643B" w:rsidP="008F7354">
      <w:pPr>
        <w:widowControl w:val="0"/>
        <w:spacing w:line="360" w:lineRule="auto"/>
        <w:ind w:left="4950"/>
        <w:rPr>
          <w:rFonts w:ascii="Aptos Narrow" w:hAnsi="Aptos Narrow"/>
          <w:color w:val="70AD47" w:themeColor="accent6"/>
        </w:rPr>
      </w:pPr>
      <w:r w:rsidRPr="008E2454">
        <w:rPr>
          <w:rFonts w:ascii="Aptos Narrow" w:hAnsi="Aptos Narrow"/>
          <w:color w:val="70AD47" w:themeColor="accent6"/>
        </w:rPr>
        <w:t>    Rule = @(</w:t>
      </w:r>
    </w:p>
    <w:p w14:paraId="0E81DB9D" w14:textId="6558A79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"Microsoft.UI.Xaml.2.8"; Match = "UI.Xaml*{ARCHTag}*2.8"; License = "UI.Xaml*{ARCHTag}*2.8"; Region = "All"; Dependencies = @(); }</w:t>
      </w:r>
    </w:p>
    <w:p w14:paraId="26D2BD60" w14:textId="5869846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"Clipchamp.Clipchamp"; Match = "Clipchamp.Clipchamp"; License = "Clipchamp.Clipchamp"; Region = "All"; Dependencies = @(); }</w:t>
      </w:r>
    </w:p>
    <w:p w14:paraId="3ADD7CA1" w14:textId="4E50325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w:t>
      </w:r>
      <w:r w:rsidR="00A4442B" w:rsidRPr="008E2454">
        <w:rPr>
          <w:rFonts w:ascii="Aptos Narrow" w:hAnsi="Aptos Narrow"/>
          <w:color w:val="70AD47" w:themeColor="accent6"/>
        </w:rPr>
        <w:lastRenderedPageBreak/>
        <w:t>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"Microsoft.SecHealthUI"; Match = "SecHealthUI*{ARCHC}"; License = "SecHealthUI*{ARCHC}"; Region = "All"; Dependencies = @(); }</w:t>
      </w:r>
    </w:p>
    <w:p w14:paraId="29DABF4C" w14:textId="31E08C8E"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xml:space="preserve">@{ Name = "Microsoft.WindowsFeedbackHub"; Match = "WindowsFeedbackHub"; License = "WindowsFeedbackHub"; Region = "All"; Dependencies = @("Microsoft.UI.Xaml.2.8", </w:t>
      </w:r>
      <w:r w:rsidR="00A4442B" w:rsidRPr="008E2454">
        <w:rPr>
          <w:rFonts w:ascii="Aptos Narrow" w:hAnsi="Aptos Narrow"/>
          <w:color w:val="70AD47" w:themeColor="accent6"/>
        </w:rPr>
        <w:lastRenderedPageBreak/>
        <w:t>"Microsoft.NET.Native.Framework.2.2", "Microsoft.NET.Native.Runtime.2.2", "Microsoft.VCLibs.140.00", "Microsoft.VCLibs.140.00.UWPDesktop"); }</w:t>
      </w:r>
    </w:p>
    <w:p w14:paraId="7E2F8040" w14:textId="1838950B"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8E2454" w:rsidRDefault="00560056"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1C1C78B4"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8E2454" w:rsidRDefault="007B6507"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r w:rsidR="00A4442B" w:rsidRPr="008E2454">
        <w:rPr>
          <w:rFonts w:ascii="Aptos Narrow" w:hAnsi="Aptos Narrow"/>
          <w:color w:val="70AD47" w:themeColor="accent6"/>
        </w:rPr>
        <w:t>)</w:t>
      </w:r>
    </w:p>
    <w:p w14:paraId="2CC699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9ECBB1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$Allow_Install_App = @()</w:t>
      </w:r>
    </w:p>
    <w:p w14:paraId="69D214C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ForEach ($item in $Pre_Config_Rules.Edition) {</w:t>
      </w:r>
    </w:p>
    <w:p w14:paraId="3B73212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($item.Name -contains $Current_Edition_Version) {</w:t>
      </w:r>
    </w:p>
    <w:p w14:paraId="4ACCBF3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"`n   Match to: "-NoNewline; Write-host $Current_Edition_Version -ForegroundColor Green</w:t>
      </w:r>
    </w:p>
    <w:p w14:paraId="2BD0BB8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$Allow_Install_App = $item.Apps</w:t>
      </w:r>
    </w:p>
    <w:p w14:paraId="01B82C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break</w:t>
      </w:r>
    </w:p>
    <w:p w14:paraId="1185674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5D860E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0A07F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The app to install ( $($Allow_Install_App.Count) item )" -ForegroundColor Yellow</w:t>
      </w:r>
    </w:p>
    <w:p w14:paraId="30E028E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228D28A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($item in $Allow_Install_App) { Write-host "   $($item)" -ForegroundColor Green }</w:t>
      </w:r>
    </w:p>
    <w:p w14:paraId="1C5CDA7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Function Match_InBox_Apps_Install_Pack</w:t>
      </w:r>
    </w:p>
    <w:p w14:paraId="31350A1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5AD154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param ( $NewPath )</w:t>
      </w:r>
    </w:p>
    <w:p w14:paraId="2B99D5B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  = $Arch</w:t>
      </w:r>
    </w:p>
    <w:p w14:paraId="47A7DB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 = $Arch.Replace("AMD64", "x64")</w:t>
      </w:r>
    </w:p>
    <w:p w14:paraId="0D91A6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$NewArchCTag = $Arch.Replace("AMD64", "x64")</w:t>
      </w:r>
    </w:p>
    <w:p w14:paraId="27B6B8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($Arch -eq "arm64") { $NewArchCTag = "arm" }</w:t>
      </w:r>
    </w:p>
    <w:p w14:paraId="27C127D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($Pre_Config_Rules.Rule.Count -gt 0) {</w:t>
      </w:r>
    </w:p>
    <w:p w14:paraId="38233D8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ForEach ($itemInBoxApps in $Pre_Config_Rules.Rule){</w:t>
      </w:r>
    </w:p>
    <w:p w14:paraId="3AFB26C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w:t>
      </w:r>
    </w:p>
    <w:p w14:paraId="500B5A8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w:t>
      </w:r>
    </w:p>
    <w:p w14:paraId="5E9C329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$_.FullName -PathType Leaf) {</w:t>
      </w:r>
    </w:p>
    <w:p w14:paraId="3236B3F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$_.FullName</w:t>
      </w:r>
    </w:p>
    <w:p w14:paraId="77A2D4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$InstallPackerCert = $_.FullName</w:t>
      </w:r>
    </w:p>
    <w:p w14:paraId="5EFE754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62E5D66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$Script:InBoxAppx += @{</w:t>
      </w:r>
    </w:p>
    <w:p w14:paraId="265EC3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Name            = $itemInBoxApps.Name</w:t>
      </w:r>
    </w:p>
    <w:p w14:paraId="1C90F4C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Depend          = $itemInBoxApps.Dependencies</w:t>
      </w:r>
    </w:p>
    <w:p w14:paraId="000B87E2" w14:textId="54DFF783" w:rsidR="00A4442B" w:rsidRPr="008E2454" w:rsidRDefault="00DF1BD4"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t>
      </w:r>
      <w:r w:rsidR="00A4442B" w:rsidRPr="008E2454">
        <w:rPr>
          <w:rFonts w:ascii="Aptos Narrow" w:hAnsi="Aptos Narrow"/>
          <w:color w:val="70AD47" w:themeColor="accent6"/>
        </w:rPr>
        <w:t>Region          = $itemInBoxApps.Region</w:t>
      </w:r>
    </w:p>
    <w:p w14:paraId="556899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Search          = $SearchNewStructure</w:t>
      </w:r>
    </w:p>
    <w:p w14:paraId="28E150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InstallPacker   = $InstallPacker</w:t>
      </w:r>
    </w:p>
    <w:p w14:paraId="66CF80C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     = $InstallPackerCert</w:t>
      </w:r>
    </w:p>
    <w:p w14:paraId="418B7B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CertificateRule = $SearchNewLicense</w:t>
      </w:r>
    </w:p>
    <w:p w14:paraId="1F0BD6F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2442F36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return</w:t>
      </w:r>
    </w:p>
    <w:p w14:paraId="377FEA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146445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3FB9831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AE70B5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1CAB8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7A948E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C3FD64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$Script:InBoxAppx = @()</w:t>
      </w:r>
    </w:p>
    <w:p w14:paraId="780D182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($ISO -eq "Auto") {</w:t>
      </w:r>
    </w:p>
    <w:p w14:paraId="29642AE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Get-PSDrive -PSProvider FileSystem -ErrorAction SilentlyContinue | ForEach-Object {</w:t>
      </w:r>
    </w:p>
    <w:p w14:paraId="02CF4D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$AppPath = Join-Path -Path $_.Root -ChildPath "packages" -ErrorAction SilentlyContinue</w:t>
      </w:r>
    </w:p>
    <w:p w14:paraId="65D7DA6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Match_InBox_Apps_Install_Pack -NewPath $AppPath</w:t>
      </w:r>
    </w:p>
    <w:p w14:paraId="24E17CC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797DB2D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Match_InBox_Apps_Install_Pack -NewPath $ISO }</w:t>
      </w:r>
    </w:p>
    <w:p w14:paraId="6642D14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Search Complete" -ForegroundColor Green</w:t>
      </w:r>
    </w:p>
    <w:p w14:paraId="2C643FB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Installer Match Results" -ForegroundColor Yellow</w:t>
      </w:r>
    </w:p>
    <w:p w14:paraId="1CEDAAB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64BB411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if ($Script:InBoxAppx.Count -gt 0) {</w:t>
      </w:r>
    </w:p>
    <w:p w14:paraId="7EBDE1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Match successful" -ForegroundColor Green</w:t>
      </w:r>
    </w:p>
    <w:p w14:paraId="557E28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else { Write-host "   Failed match" -ForegroundColor Red; return; }</w:t>
      </w:r>
    </w:p>
    <w:p w14:paraId="63DFEEF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3F6B65E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1630BD8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name: ".PadRight(22) -NoNewline; Write-host $Rule.Name -ForegroundColor Yellow</w:t>
      </w:r>
    </w:p>
    <w:p w14:paraId="66E4053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".PadRight(22) -NoNewline; Write-host $Rule.Region -ForegroundColor Yellow</w:t>
      </w:r>
    </w:p>
    <w:p w14:paraId="54A8DDA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Write-host "   License: ".PadRight(22) -NoNewline; Write-host $Rule.Certificate -ForegroundColor Yellow</w:t>
      </w:r>
    </w:p>
    <w:p w14:paraId="2208C2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w:t>
      </w:r>
    </w:p>
    <w:p w14:paraId="450929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0B89862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"`n   InBox Apps: Installation" -ForegroundColor Yellow</w:t>
      </w:r>
    </w:p>
    <w:p w14:paraId="35ECC65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Write-host "   $('-' * 80)"</w:t>
      </w:r>
    </w:p>
    <w:p w14:paraId="57828DB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ForEach ($Rule in $Script:InBoxAppx) {</w:t>
      </w:r>
    </w:p>
    <w:p w14:paraId="46846F17"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Name: " -NoNewline; Write-host $Rule.Name -ForegroundColor Yellow</w:t>
      </w:r>
    </w:p>
    <w:p w14:paraId="61A6A09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 * 80)"</w:t>
      </w:r>
    </w:p>
    <w:p w14:paraId="506CB061"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if($Allow_Install_App -contains $Rule.Name) {</w:t>
      </w:r>
    </w:p>
    <w:p w14:paraId="74B7510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apps: " -NoNewline; Write-host $Rule.InstallPacker -ForegroundColor Yellow</w:t>
      </w:r>
    </w:p>
    <w:p w14:paraId="37AD5B6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Search for License: " -NoNewline; Write-host $Rule.Certificate -ForegroundColor Yellow</w:t>
      </w:r>
    </w:p>
    <w:p w14:paraId="1099609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$Rule.InstallPacker -PathType Leaf) {</w:t>
      </w:r>
    </w:p>
    <w:p w14:paraId="671BE562"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Region: " -NoNewline; Write-host $Rule.Region -ForegroundColor Yellow</w:t>
      </w:r>
    </w:p>
    <w:p w14:paraId="343BE0F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([string]::IsNullOrEmpty($Rule.Certificate)) {</w:t>
      </w:r>
    </w:p>
    <w:p w14:paraId="7831D03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2A0EF86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1B5C30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AAE477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58CF2CE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1EF96186"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601F047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if (Test-Path -Path $Rule.Certificate -PathType Leaf) {</w:t>
      </w:r>
    </w:p>
    <w:p w14:paraId="20FBC25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License: " -NoNewline; Write-host $Rule.Certificate -ForegroundColor Yellow;</w:t>
      </w:r>
    </w:p>
    <w:p w14:paraId="755C684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With License".PadRight(22) -NoNewline -ForegroundColor Green;</w:t>
      </w:r>
    </w:p>
    <w:p w14:paraId="7518C3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52130A1B"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3F77A0D3"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1918977A"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5F77D60C"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w:t>
      </w:r>
    </w:p>
    <w:p w14:paraId="135B631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No License".PadRight(22) -NoNewline -ForegroundColor Red</w:t>
      </w:r>
    </w:p>
    <w:p w14:paraId="33F4AC2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   Installing".PadRight(22) -NoNewline</w:t>
      </w:r>
    </w:p>
    <w:p w14:paraId="4C7CAB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try {</w:t>
      </w:r>
    </w:p>
    <w:p w14:paraId="65CE558E"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lastRenderedPageBreak/>
        <w:t xml:space="preserve">                        Add-AppxProvisionedPackage -Path $Mount -PackagePath $Rule.InstallPacker -SkipLicense -Regions $Rule.Region -ErrorAction SilentlyContinue | Out-Null</w:t>
      </w:r>
    </w:p>
    <w:p w14:paraId="37B502CD"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363940A0"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catch { Write-Host "Failed" -ForegroundColor Red; Write-Host "   $($_)`n" -ForegroundColor Red; }</w:t>
      </w:r>
    </w:p>
    <w:p w14:paraId="4D70FEE9"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02F000BF"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w:t>
      </w:r>
    </w:p>
    <w:p w14:paraId="4C595988"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The installation package does not exist" -ForegroundColor Red }</w:t>
      </w:r>
    </w:p>
    <w:p w14:paraId="1ACC8E74" w14:textId="77777777" w:rsidR="00A4442B"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 xml:space="preserve">    } else { Write-host "   Skip the installation`n" -ForegroundColor Red }</w:t>
      </w:r>
    </w:p>
    <w:p w14:paraId="4C7B770B" w14:textId="2E86905F" w:rsidR="00D93113" w:rsidRPr="008E2454" w:rsidRDefault="00A4442B" w:rsidP="008F7354">
      <w:pPr>
        <w:snapToGrid w:val="0"/>
        <w:spacing w:line="360" w:lineRule="auto"/>
        <w:ind w:left="4950"/>
        <w:rPr>
          <w:rFonts w:ascii="Aptos Narrow" w:hAnsi="Aptos Narrow"/>
          <w:color w:val="70AD47" w:themeColor="accent6"/>
        </w:rPr>
      </w:pPr>
      <w:r w:rsidRPr="008E2454">
        <w:rPr>
          <w:rFonts w:ascii="Aptos Narrow" w:hAnsi="Aptos Narrow"/>
          <w:color w:val="70AD47" w:themeColor="accent6"/>
        </w:rPr>
        <w:t>}</w:t>
      </w:r>
    </w:p>
    <w:p w14:paraId="19B81AA2" w14:textId="7B547A9F" w:rsidR="00205B6B" w:rsidRPr="008E2454"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1" w:name="_Ref148096207"/>
      <w:r w:rsidRPr="008E2454">
        <w:rPr>
          <w:rFonts w:ascii="Aptos Narrow" w:eastAsia="Microsoft YaHei" w:hAnsi="Aptos Narrow"/>
        </w:rPr>
        <w:t>ffline image has language tag installed: Remove</w:t>
      </w:r>
      <w:bookmarkEnd w:id="81"/>
    </w:p>
    <w:p w14:paraId="321C6527" w14:textId="37A42A1F" w:rsidR="00271172" w:rsidRPr="008E2454"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After completing the installation of the InBox App</w:t>
      </w:r>
      <w:r w:rsidR="00B51A7C" w:rsidRPr="008E2454">
        <w:rPr>
          <w:rFonts w:ascii="Aptos Narrow" w:hAnsi="Aptos Narrow"/>
        </w:rPr>
        <w:t>s</w:t>
      </w:r>
      <w:r w:rsidRPr="008E2454">
        <w:rPr>
          <w:rFonts w:ascii="Aptos Narrow" w:hAnsi="Aptos Narrow"/>
        </w:rPr>
        <w:t xml:space="preserve"> application, the </w:t>
      </w:r>
      <w:r w:rsidR="00D865D7" w:rsidRPr="008E2454">
        <w:rPr>
          <w:rFonts w:ascii="Aptos Narrow" w:hAnsi="Aptos Narrow"/>
        </w:rPr>
        <w:t>Region tag</w:t>
      </w:r>
      <w:r w:rsidRPr="008E2454">
        <w:rPr>
          <w:rFonts w:ascii="Aptos Narrow" w:hAnsi="Aptos Narrow"/>
        </w:rPr>
        <w:t xml:space="preserve"> is no longer important and can be deleted or not deleted. Delete "Local Language Experience Package (LXPs), Simplified Chinese - China)" and uniquely identify the </w:t>
      </w:r>
      <w:r w:rsidR="00D865D7" w:rsidRPr="008E2454">
        <w:rPr>
          <w:rFonts w:ascii="Aptos Narrow" w:hAnsi="Aptos Narrow"/>
        </w:rPr>
        <w:t>Region tag</w:t>
      </w:r>
      <w:r w:rsidRPr="008E2454">
        <w:rPr>
          <w:rFonts w:ascii="Aptos Narrow" w:hAnsi="Aptos Narrow"/>
        </w:rPr>
        <w:t xml:space="preserve">: </w:t>
      </w:r>
      <w:r w:rsidRPr="008E2454">
        <w:rPr>
          <w:rFonts w:ascii="Aptos Narrow" w:hAnsi="Aptos Narrow"/>
          <w:color w:val="7030A0"/>
        </w:rPr>
        <w:t>zh-CN</w:t>
      </w:r>
      <w:r w:rsidR="008278D2" w:rsidRPr="008E2454">
        <w:rPr>
          <w:rFonts w:ascii="Aptos Narrow" w:hAnsi="Aptos Narrow"/>
        </w:rPr>
        <w:t xml:space="preserve">, </w:t>
      </w:r>
      <w:r w:rsidRPr="008E2454">
        <w:rPr>
          <w:rFonts w:ascii="Aptos Narrow" w:hAnsi="Aptos Narrow"/>
        </w:rPr>
        <w:t xml:space="preserve">can be changed to other </w:t>
      </w:r>
      <w:r w:rsidR="00D865D7" w:rsidRPr="008E2454">
        <w:rPr>
          <w:rFonts w:ascii="Aptos Narrow" w:hAnsi="Aptos Narrow"/>
        </w:rPr>
        <w:t>Region tag</w:t>
      </w:r>
      <w:r w:rsidRPr="008E2454">
        <w:rPr>
          <w:rFonts w:ascii="Aptos Narrow" w:hAnsi="Aptos Narrow"/>
        </w:rPr>
        <w:t>.</w:t>
      </w:r>
    </w:p>
    <w:p w14:paraId="16B539E6" w14:textId="1E9459F0" w:rsidR="003B7D48" w:rsidRPr="008E2454"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8E2454">
        <w:rPr>
          <w:rFonts w:ascii="Aptos Narrow" w:hAnsi="Aptos Narrow"/>
        </w:rPr>
        <w:t>Install.Clear.Flag.ps1</w:t>
      </w:r>
    </w:p>
    <w:p w14:paraId="28669595" w14:textId="4A6FA2AD" w:rsidR="003B7D48" w:rsidRPr="008E2454"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5" w:history="1">
        <w:r w:rsidR="003B7D48" w:rsidRPr="008E2454">
          <w:rPr>
            <w:rStyle w:val="Hyperlink"/>
            <w:rFonts w:ascii="Aptos Narrow" w:hAnsi="Aptos Narrow"/>
            <w:u w:val="none"/>
          </w:rPr>
          <w:t>\Expand\Install\Install.Clear.Flag.ps1</w:t>
        </w:r>
      </w:hyperlink>
    </w:p>
    <w:p w14:paraId="7AA48DA3" w14:textId="73519813" w:rsidR="003B7D48" w:rsidRPr="008E2454"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6" w:history="1">
        <w:r w:rsidR="00917C39"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917C39" w:rsidRPr="008E2454">
          <w:rPr>
            <w:rStyle w:val="Hyperlink"/>
            <w:rFonts w:ascii="Aptos Narrow" w:hAnsi="Aptos Narrow"/>
            <w:u w:val="none"/>
          </w:rPr>
          <w:t>/</w:t>
        </w:r>
        <w:r w:rsidR="002D5B9E" w:rsidRPr="008E2454">
          <w:rPr>
            <w:rStyle w:val="Hyperlink"/>
            <w:rFonts w:ascii="Aptos Narrow" w:hAnsi="Aptos Narrow"/>
            <w:u w:val="none"/>
          </w:rPr>
          <w:t>Packaging.tutorial/</w:t>
        </w:r>
        <w:r w:rsidR="00917C39" w:rsidRPr="008E2454">
          <w:rPr>
            <w:rStyle w:val="Hyperlink"/>
            <w:rFonts w:ascii="Aptos Narrow" w:hAnsi="Aptos Narrow"/>
            <w:u w:val="none"/>
          </w:rPr>
          <w:t>OS.11/</w:t>
        </w:r>
        <w:r w:rsidR="00067EE8" w:rsidRPr="008E2454">
          <w:rPr>
            <w:rStyle w:val="Hyperlink"/>
            <w:rFonts w:ascii="Aptos Narrow" w:hAnsi="Aptos Narrow"/>
            <w:u w:val="none"/>
          </w:rPr>
          <w:t>24H2</w:t>
        </w:r>
        <w:r w:rsidR="00917C39" w:rsidRPr="008E2454">
          <w:rPr>
            <w:rStyle w:val="Hyperlink"/>
            <w:rFonts w:ascii="Aptos Narrow" w:hAnsi="Aptos Narrow"/>
            <w:u w:val="none"/>
          </w:rPr>
          <w:t>/Expand/Install/Install.Clear.Flag.ps1</w:t>
        </w:r>
      </w:hyperlink>
    </w:p>
    <w:p w14:paraId="4536F44C" w14:textId="2FE4B21E" w:rsidR="00955D9A" w:rsidRPr="008E2454"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8E2454">
        <w:rPr>
          <w:rFonts w:ascii="Aptos Narrow" w:hAnsi="Aptos Narrow"/>
        </w:rPr>
        <w:t>Copy the code</w:t>
      </w:r>
    </w:p>
    <w:p w14:paraId="4CB2A868" w14:textId="20288188" w:rsidR="00E477D4" w:rsidRPr="008E2454" w:rsidRDefault="00E477D4"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$Lang = "zh-CN"</w:t>
      </w:r>
    </w:p>
    <w:p w14:paraId="7748C559" w14:textId="74A46D6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Get-AppXProvisionedPackage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 Foreach-object {</w:t>
      </w:r>
    </w:p>
    <w:p w14:paraId="3DC7E5D0" w14:textId="33E264A6"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if ($_.DisplayName -Like "*LanguageExperiencePack*</w:t>
      </w:r>
      <w:r w:rsidR="007A5320" w:rsidRPr="008E2454">
        <w:rPr>
          <w:rFonts w:ascii="Aptos Narrow" w:hAnsi="Aptos Narrow"/>
          <w:color w:val="70AD47" w:themeColor="accent6"/>
        </w:rPr>
        <w:t>$($Lang)</w:t>
      </w:r>
      <w:r w:rsidRPr="008E2454">
        <w:rPr>
          <w:rFonts w:ascii="Aptos Narrow" w:hAnsi="Aptos Narrow"/>
          <w:color w:val="70AD47" w:themeColor="accent6"/>
        </w:rPr>
        <w:t>*") {</w:t>
      </w:r>
    </w:p>
    <w:p w14:paraId="2E07949D" w14:textId="0EADF28C"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   $($_.DisplayName)"</w:t>
      </w:r>
      <w:r w:rsidR="007E760E" w:rsidRPr="008E2454">
        <w:rPr>
          <w:rFonts w:ascii="Aptos Narrow" w:hAnsi="Aptos Narrow"/>
          <w:color w:val="70AD47" w:themeColor="accent6"/>
        </w:rPr>
        <w:t xml:space="preserve">; </w:t>
      </w:r>
      <w:r w:rsidRPr="008E2454">
        <w:rPr>
          <w:rFonts w:ascii="Aptos Narrow" w:hAnsi="Aptos Narrow"/>
          <w:color w:val="70AD47" w:themeColor="accent6"/>
        </w:rPr>
        <w:t xml:space="preserve">Write-Host "   </w:t>
      </w:r>
      <w:r w:rsidR="00802C30" w:rsidRPr="008E2454">
        <w:rPr>
          <w:rFonts w:ascii="Aptos Narrow" w:hAnsi="Aptos Narrow"/>
          <w:color w:val="70AD47" w:themeColor="accent6"/>
        </w:rPr>
        <w:t xml:space="preserve">Deleting </w:t>
      </w:r>
      <w:r w:rsidRPr="008E2454">
        <w:rPr>
          <w:rFonts w:ascii="Aptos Narrow" w:hAnsi="Aptos Narrow"/>
          <w:color w:val="70AD47" w:themeColor="accent6"/>
        </w:rPr>
        <w:t>".PadRight(22) -NoNewline</w:t>
      </w:r>
    </w:p>
    <w:p w14:paraId="0466C7DD"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try {</w:t>
      </w:r>
    </w:p>
    <w:p w14:paraId="760E1AF6" w14:textId="78F5D3F9"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Remove-AppxProvisionedPackage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-PackageName $_.PackageName -ErrorAction SilentlyContinue | Out-Null</w:t>
      </w:r>
    </w:p>
    <w:p w14:paraId="162D399E"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60082BC0"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 catch {</w:t>
      </w:r>
    </w:p>
    <w:p w14:paraId="34835E49"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2EC4E1D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5218242F"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 xml:space="preserve">    }</w:t>
      </w:r>
    </w:p>
    <w:p w14:paraId="0330F253" w14:textId="77777777" w:rsidR="00205B6B" w:rsidRPr="008E2454" w:rsidRDefault="00205B6B" w:rsidP="008F7354">
      <w:pPr>
        <w:snapToGrid w:val="0"/>
        <w:spacing w:line="360" w:lineRule="auto"/>
        <w:ind w:left="3960"/>
        <w:rPr>
          <w:rFonts w:ascii="Aptos Narrow" w:hAnsi="Aptos Narrow"/>
          <w:color w:val="70AD47" w:themeColor="accent6"/>
        </w:rPr>
      </w:pPr>
      <w:r w:rsidRPr="008E2454">
        <w:rPr>
          <w:rFonts w:ascii="Aptos Narrow" w:hAnsi="Aptos Narrow"/>
          <w:color w:val="70AD47" w:themeColor="accent6"/>
        </w:rPr>
        <w:t>}</w:t>
      </w:r>
    </w:p>
    <w:p w14:paraId="5F6E5839" w14:textId="648566F7" w:rsidR="00205B6B" w:rsidRPr="008E2454"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04"/>
      <w:r w:rsidRPr="008E2454">
        <w:rPr>
          <w:rFonts w:ascii="Aptos Narrow" w:eastAsia="Microsoft YaHei" w:hAnsi="Aptos Narrow"/>
        </w:rPr>
        <w:t>InBox Apps</w:t>
      </w:r>
      <w:r w:rsidR="009635FC" w:rsidRPr="008E2454">
        <w:rPr>
          <w:rFonts w:ascii="Aptos Narrow" w:eastAsia="Microsoft YaHei" w:hAnsi="Aptos Narrow"/>
        </w:rPr>
        <w:t>: optimization</w:t>
      </w:r>
      <w:bookmarkEnd w:id="82"/>
    </w:p>
    <w:p w14:paraId="273B6D53" w14:textId="05369350" w:rsidR="00205B6B" w:rsidRPr="008E2454" w:rsidRDefault="009635FC" w:rsidP="00721D0B">
      <w:pPr>
        <w:pStyle w:val="ListParagraph"/>
        <w:snapToGrid w:val="0"/>
        <w:spacing w:line="360" w:lineRule="auto"/>
        <w:ind w:left="3544"/>
        <w:contextualSpacing w:val="0"/>
        <w:rPr>
          <w:rFonts w:ascii="Aptos Narrow" w:hAnsi="Aptos Narrow"/>
        </w:rPr>
      </w:pPr>
      <w:r w:rsidRPr="008E2454">
        <w:rPr>
          <w:rFonts w:ascii="Aptos Narrow" w:hAnsi="Aptos Narrow"/>
        </w:rPr>
        <w:t>After the app is installed, provisioning the Appx package should be optimized to reduce the app's disk usage by replacing identical files with hard links, only for offline images.</w:t>
      </w:r>
    </w:p>
    <w:p w14:paraId="2DDDBF8D" w14:textId="54735E75" w:rsidR="00205B6B" w:rsidRPr="008E2454" w:rsidRDefault="00205B6B" w:rsidP="00721D0B">
      <w:pPr>
        <w:pStyle w:val="ListParagraph"/>
        <w:snapToGrid w:val="0"/>
        <w:spacing w:line="360" w:lineRule="auto"/>
        <w:ind w:left="3544"/>
        <w:contextualSpacing w:val="0"/>
        <w:rPr>
          <w:rFonts w:ascii="Aptos Narrow" w:hAnsi="Aptos Narrow"/>
          <w:color w:val="70AD47" w:themeColor="accent6"/>
        </w:rPr>
      </w:pPr>
      <w:r w:rsidRPr="008E2454">
        <w:rPr>
          <w:rFonts w:ascii="Aptos Narrow" w:hAnsi="Aptos Narrow"/>
          <w:color w:val="70AD47" w:themeColor="accent6"/>
        </w:rPr>
        <w:lastRenderedPageBreak/>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 /Optimize-ProvisionedAppxPackages</w:t>
      </w:r>
    </w:p>
    <w:p w14:paraId="01E91633" w14:textId="4A14D589" w:rsidR="00F65B2D" w:rsidRPr="008E2454"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3" w:name="_Ref148096199"/>
      <w:r w:rsidRPr="008E2454">
        <w:rPr>
          <w:rFonts w:ascii="Aptos Narrow" w:eastAsia="Microsoft YaHei" w:hAnsi="Aptos Narrow"/>
        </w:rPr>
        <w:t>Cumulative updates</w:t>
      </w:r>
      <w:bookmarkEnd w:id="83"/>
    </w:p>
    <w:p w14:paraId="4C64B53F" w14:textId="1FBBC2F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8E2454"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8E2454">
        <w:rPr>
          <w:rFonts w:ascii="Aptos Narrow" w:hAnsi="Aptos Narrow"/>
        </w:rPr>
        <w:t>;</w:t>
      </w:r>
    </w:p>
    <w:p w14:paraId="207515CE" w14:textId="1967C086" w:rsidR="00E22E10" w:rsidRPr="008E2454"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8E2454">
        <w:rPr>
          <w:rFonts w:ascii="Aptos Narrow" w:hAnsi="Aptos Narrow"/>
        </w:rPr>
        <w:t>To stay up to date, it is recommended that you download the latest version.</w:t>
      </w:r>
    </w:p>
    <w:p w14:paraId="61A2A553" w14:textId="78A4581F" w:rsidR="00E22E10" w:rsidRPr="008E2454"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4" w:name="_Ref148126533"/>
      <w:bookmarkStart w:id="85" w:name="_Ref153089756"/>
      <w:r w:rsidRPr="008E2454">
        <w:rPr>
          <w:rFonts w:ascii="Aptos Narrow" w:eastAsia="Microsoft YaHei" w:hAnsi="Aptos Narrow"/>
        </w:rPr>
        <w:t>Initial version</w:t>
      </w:r>
      <w:bookmarkEnd w:id="84"/>
      <w:bookmarkEnd w:id="85"/>
    </w:p>
    <w:p w14:paraId="0DF78A3D" w14:textId="76A234F9" w:rsidR="00E22E10" w:rsidRPr="008E2454" w:rsidRDefault="00FA6D26" w:rsidP="00721D0B">
      <w:pPr>
        <w:pStyle w:val="ListParagraph"/>
        <w:widowControl w:val="0"/>
        <w:numPr>
          <w:ilvl w:val="0"/>
          <w:numId w:val="62"/>
        </w:numPr>
        <w:snapToGrid w:val="0"/>
        <w:spacing w:line="360" w:lineRule="auto"/>
        <w:contextualSpacing w:val="0"/>
        <w:rPr>
          <w:rFonts w:ascii="Aptos Narrow" w:hAnsi="Aptos Narrow"/>
        </w:rPr>
      </w:pPr>
      <w:r w:rsidRPr="008E2454">
        <w:rPr>
          <w:rFonts w:ascii="Aptos Narrow" w:hAnsi="Aptos Narrow"/>
        </w:rPr>
        <w:t>Before you add the latest cumulative update, you need to add the "initial version" cumulative update first, otherwise the latest cumulative update cannot be added. Go to the download page:</w:t>
      </w:r>
      <w:r w:rsidR="007C09DF" w:rsidRPr="008E2454">
        <w:rPr>
          <w:rFonts w:ascii="Aptos Narrow" w:hAnsi="Aptos Narrow"/>
        </w:rPr>
        <w:t xml:space="preserve"> </w:t>
      </w:r>
      <w:hyperlink r:id="rId107" w:history="1">
        <w:r w:rsidR="00466FB3" w:rsidRPr="008E2454">
          <w:rPr>
            <w:rStyle w:val="Hyperlink"/>
            <w:rFonts w:ascii="Aptos Narrow" w:hAnsi="Aptos Narrow"/>
            <w:u w:val="none"/>
          </w:rPr>
          <w:t>https://www.catalog.update.microsoft.com/Search.aspx?q=KB5043080</w:t>
        </w:r>
      </w:hyperlink>
      <w:r w:rsidR="007C09DF" w:rsidRPr="008E2454">
        <w:rPr>
          <w:rFonts w:ascii="Aptos Narrow" w:hAnsi="Aptos Narrow"/>
        </w:rPr>
        <w:t xml:space="preserve">, and save it to: </w:t>
      </w:r>
      <w:r w:rsidR="007C09DF" w:rsidRPr="008E2454">
        <w:rPr>
          <w:rFonts w:ascii="Aptos Narrow" w:hAnsi="Aptos Narrow"/>
          <w:color w:val="7030A0"/>
        </w:rPr>
        <w:t>D:\ OS_11_Custom\Install\Install\Update</w:t>
      </w:r>
      <w:r w:rsidR="007C09DF" w:rsidRPr="008E2454">
        <w:rPr>
          <w:rFonts w:ascii="Aptos Narrow" w:hAnsi="Aptos Narrow"/>
        </w:rPr>
        <w:t>, or download through direct connection, select download according to the architecture:</w:t>
      </w:r>
    </w:p>
    <w:p w14:paraId="6C7F0FAA" w14:textId="6AAE17B5"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x64, default</w:t>
      </w:r>
    </w:p>
    <w:p w14:paraId="6188CDDD" w14:textId="2B3EF07D"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584E80B5" w14:textId="229F50AA"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8" w:history="1">
        <w:r w:rsidR="00B35BE8" w:rsidRPr="008E2454">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35060842" w14:textId="49FD624C"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B563B5" w:rsidRPr="008E2454">
        <w:rPr>
          <w:rFonts w:ascii="Aptos Narrow" w:hAnsi="Aptos Narrow"/>
          <w:color w:val="70AD47" w:themeColor="accent6"/>
        </w:rPr>
        <w:t>windows11.0-kb5043080-x64_953449672073f8fb99badb4cc6d5d7849b9c83e8.msu</w:t>
      </w:r>
      <w:r w:rsidRPr="008E2454">
        <w:rPr>
          <w:rFonts w:ascii="Aptos Narrow" w:hAnsi="Aptos Narrow"/>
          <w:color w:val="70AD47" w:themeColor="accent6"/>
        </w:rPr>
        <w:t>"</w:t>
      </w:r>
    </w:p>
    <w:p w14:paraId="43779B67"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5E918693"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0FE48C2C" w14:textId="1B3126DF" w:rsidR="00E22E10" w:rsidRPr="008E2454"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8E2454">
        <w:rPr>
          <w:rFonts w:ascii="Aptos Narrow" w:hAnsi="Aptos Narrow"/>
        </w:rPr>
        <w:t>Direct download</w:t>
      </w:r>
    </w:p>
    <w:p w14:paraId="4DE2347F" w14:textId="207190D7"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09" w:history="1">
        <w:r w:rsidR="000920E0" w:rsidRPr="008E2454">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8E2454"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8E2454">
        <w:rPr>
          <w:rFonts w:ascii="Aptos Narrow" w:hAnsi="Aptos Narrow"/>
        </w:rPr>
        <w:t>Add to</w:t>
      </w:r>
    </w:p>
    <w:p w14:paraId="266D9F80" w14:textId="6FF50CEF"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0920E0" w:rsidRPr="008E2454">
        <w:rPr>
          <w:rFonts w:ascii="Aptos Narrow" w:hAnsi="Aptos Narrow"/>
          <w:color w:val="70AD47" w:themeColor="accent6"/>
        </w:rPr>
        <w:t>windows11.0-kb5043080-arm64_df540a05f9b118e339c5520f4090bb5d450f090b.msu</w:t>
      </w:r>
      <w:r w:rsidRPr="008E2454">
        <w:rPr>
          <w:rFonts w:ascii="Aptos Narrow" w:hAnsi="Aptos Narrow"/>
          <w:color w:val="70AD47" w:themeColor="accent6"/>
        </w:rPr>
        <w:t>"</w:t>
      </w:r>
    </w:p>
    <w:p w14:paraId="568CB443"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6EEC421B" w14:textId="3FF127FC" w:rsidR="00E22E10" w:rsidRPr="008E2454"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86" w:name="_Ref148126524"/>
      <w:r w:rsidRPr="008E2454">
        <w:rPr>
          <w:rStyle w:val="Hyperlink"/>
          <w:rFonts w:ascii="Aptos Narrow" w:eastAsia="Microsoft YaHei" w:hAnsi="Aptos Narrow"/>
          <w:color w:val="auto"/>
          <w:u w:val="none"/>
        </w:rPr>
        <w:t>Other versions</w:t>
      </w:r>
      <w:bookmarkEnd w:id="86"/>
    </w:p>
    <w:p w14:paraId="78B108DB" w14:textId="0C72A85A" w:rsidR="00E22E10" w:rsidRPr="008E2454" w:rsidRDefault="00D36DA3"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 xml:space="preserve">Before installing the latest cumulative update, you need to add </w:t>
      </w:r>
      <w:r w:rsidRPr="008E2454">
        <w:rPr>
          <w:rFonts w:ascii="Aptos Narrow" w:hAnsi="Aptos Narrow"/>
          <w:color w:val="7030A0"/>
        </w:rPr>
        <w:t>KB5043080</w:t>
      </w:r>
      <w:r w:rsidRPr="008E2454">
        <w:rPr>
          <w:rFonts w:ascii="Aptos Narrow" w:hAnsi="Aptos Narrow"/>
        </w:rPr>
        <w:t xml:space="preserve"> first, and then add other versions in sequence</w:t>
      </w:r>
      <w:r w:rsidR="00BE27FC" w:rsidRPr="008E2454">
        <w:rPr>
          <w:rFonts w:ascii="Aptos Narrow" w:hAnsi="Aptos Narrow"/>
        </w:rPr>
        <w:t>.</w:t>
      </w:r>
    </w:p>
    <w:p w14:paraId="3AADADEC" w14:textId="15D42109" w:rsidR="00E22E10" w:rsidRPr="008E2454" w:rsidRDefault="00CE5ADE" w:rsidP="00721D0B">
      <w:pPr>
        <w:pStyle w:val="ListParagraph"/>
        <w:numPr>
          <w:ilvl w:val="0"/>
          <w:numId w:val="63"/>
        </w:numPr>
        <w:snapToGrid w:val="0"/>
        <w:spacing w:line="360" w:lineRule="auto"/>
        <w:contextualSpacing w:val="0"/>
        <w:rPr>
          <w:rFonts w:ascii="Aptos Narrow" w:hAnsi="Aptos Narrow"/>
        </w:rPr>
      </w:pPr>
      <w:r w:rsidRPr="008E2454">
        <w:rPr>
          <w:rFonts w:ascii="Aptos Narrow" w:hAnsi="Aptos Narrow"/>
        </w:rPr>
        <w:t>Check "</w:t>
      </w:r>
      <w:hyperlink r:id="rId110" w:history="1">
        <w:r w:rsidRPr="008E2454">
          <w:rPr>
            <w:rStyle w:val="Hyperlink"/>
            <w:rFonts w:ascii="Aptos Narrow" w:hAnsi="Aptos Narrow"/>
            <w:u w:val="none"/>
          </w:rPr>
          <w:t>Windows 11 version information</w:t>
        </w:r>
      </w:hyperlink>
      <w:r w:rsidRPr="008E2454">
        <w:rPr>
          <w:rFonts w:ascii="Aptos Narrow" w:hAnsi="Aptos Narrow"/>
        </w:rPr>
        <w:t xml:space="preserve">", for example, download cumulative update: </w:t>
      </w:r>
      <w:r w:rsidR="00890172" w:rsidRPr="008E2454">
        <w:rPr>
          <w:rFonts w:ascii="Aptos Narrow" w:hAnsi="Aptos Narrow"/>
          <w:color w:val="7030A0"/>
        </w:rPr>
        <w:t>KB5044284</w:t>
      </w:r>
      <w:r w:rsidRPr="008E2454">
        <w:rPr>
          <w:rFonts w:ascii="Aptos Narrow" w:hAnsi="Aptos Narrow"/>
        </w:rPr>
        <w:t xml:space="preserve">, </w:t>
      </w:r>
      <w:r w:rsidR="005A08D2" w:rsidRPr="008E2454">
        <w:rPr>
          <w:rFonts w:ascii="Aptos Narrow" w:hAnsi="Aptos Narrow"/>
        </w:rPr>
        <w:t xml:space="preserve">Version: </w:t>
      </w:r>
      <w:r w:rsidR="00D2443E" w:rsidRPr="008E2454">
        <w:rPr>
          <w:rFonts w:ascii="Aptos Narrow" w:hAnsi="Aptos Narrow"/>
          <w:color w:val="7030A0"/>
        </w:rPr>
        <w:t>26100</w:t>
      </w:r>
      <w:r w:rsidR="005A08D2" w:rsidRPr="008E2454">
        <w:rPr>
          <w:rFonts w:ascii="Aptos Narrow" w:hAnsi="Aptos Narrow"/>
          <w:color w:val="7030A0"/>
        </w:rPr>
        <w:t>.</w:t>
      </w:r>
      <w:r w:rsidR="00D2443E" w:rsidRPr="008E2454">
        <w:rPr>
          <w:rFonts w:ascii="Aptos Narrow" w:hAnsi="Aptos Narrow"/>
          <w:color w:val="7030A0"/>
        </w:rPr>
        <w:t>2033</w:t>
      </w:r>
      <w:r w:rsidR="005A08D2" w:rsidRPr="008E2454">
        <w:rPr>
          <w:rFonts w:ascii="Aptos Narrow" w:hAnsi="Aptos Narrow"/>
        </w:rPr>
        <w:t xml:space="preserve">, </w:t>
      </w:r>
      <w:r w:rsidRPr="008E2454">
        <w:rPr>
          <w:rFonts w:ascii="Aptos Narrow" w:hAnsi="Aptos Narrow"/>
        </w:rPr>
        <w:t xml:space="preserve">go to the download page: </w:t>
      </w:r>
      <w:hyperlink r:id="rId111" w:history="1">
        <w:r w:rsidR="00D2443E" w:rsidRPr="008E2454">
          <w:rPr>
            <w:rStyle w:val="Hyperlink"/>
            <w:rFonts w:ascii="Aptos Narrow" w:hAnsi="Aptos Narrow"/>
            <w:u w:val="none"/>
          </w:rPr>
          <w:t>https://www.catalog.update.microsoft.com/Search.aspx?q=KB5044284</w:t>
        </w:r>
      </w:hyperlink>
      <w:r w:rsidRPr="008E2454">
        <w:rPr>
          <w:rFonts w:ascii="Aptos Narrow" w:hAnsi="Aptos Narrow"/>
        </w:rPr>
        <w:t xml:space="preserve">, download and save to: </w:t>
      </w:r>
      <w:r w:rsidRPr="008E2454">
        <w:rPr>
          <w:rFonts w:ascii="Aptos Narrow" w:hAnsi="Aptos Narrow"/>
          <w:color w:val="7030A0"/>
        </w:rPr>
        <w:lastRenderedPageBreak/>
        <w:t>D:\OS_11_Custom \Install\Install\Update</w:t>
      </w:r>
      <w:r w:rsidRPr="008E2454">
        <w:rPr>
          <w:rFonts w:ascii="Aptos Narrow" w:hAnsi="Aptos Narrow"/>
        </w:rPr>
        <w:t>, or download through direct connection, select download according to the architecture:</w:t>
      </w:r>
    </w:p>
    <w:p w14:paraId="33F61405" w14:textId="5D29FBC8" w:rsidR="00E22E10" w:rsidRPr="008E2454"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Style w:val="Hyperlink"/>
          <w:rFonts w:ascii="Aptos Narrow" w:eastAsia="Microsoft YaHei" w:hAnsi="Aptos Narrow"/>
          <w:iCs w:val="0"/>
          <w:color w:val="auto"/>
          <w:u w:val="none"/>
        </w:rPr>
        <w:t>x64, default</w:t>
      </w:r>
    </w:p>
    <w:p w14:paraId="026AE321" w14:textId="25D80E1D" w:rsidR="00E22E10" w:rsidRPr="008E2454"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8E2454">
        <w:rPr>
          <w:rFonts w:ascii="Aptos Narrow" w:hAnsi="Aptos Narrow"/>
        </w:rPr>
        <w:t>Direct download</w:t>
      </w:r>
    </w:p>
    <w:p w14:paraId="59981E43" w14:textId="645871A9" w:rsidR="00E22E10" w:rsidRPr="008E2454" w:rsidRDefault="00000000" w:rsidP="00721D0B">
      <w:pPr>
        <w:pStyle w:val="ListParagraph"/>
        <w:widowControl w:val="0"/>
        <w:snapToGrid w:val="0"/>
        <w:spacing w:line="360" w:lineRule="auto"/>
        <w:ind w:left="4680"/>
        <w:contextualSpacing w:val="0"/>
        <w:rPr>
          <w:rFonts w:ascii="Aptos Narrow" w:hAnsi="Aptos Narrow"/>
        </w:rPr>
      </w:pPr>
      <w:hyperlink r:id="rId112" w:history="1">
        <w:r w:rsidR="00D2443E" w:rsidRPr="008E2454">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8E2454">
        <w:rPr>
          <w:rFonts w:ascii="Aptos Narrow" w:hAnsi="Aptos Narrow"/>
        </w:rPr>
        <w:t>Add to</w:t>
      </w:r>
    </w:p>
    <w:p w14:paraId="61A9C5AF" w14:textId="65B7D4D0"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$KBPath = "D:\OS_11_Custom\Install\Install\Update\</w:t>
      </w:r>
      <w:r w:rsidR="00FC54FB" w:rsidRPr="008E2454">
        <w:rPr>
          <w:rFonts w:ascii="Aptos Narrow" w:hAnsi="Aptos Narrow"/>
          <w:color w:val="70AD47" w:themeColor="accent6"/>
        </w:rPr>
        <w:t>windows11.0-kb5044284-x64_d7eb7ceaa4798b92b988fd7dcc7c6bb39476ccf3.msu</w:t>
      </w:r>
      <w:r w:rsidRPr="008E2454">
        <w:rPr>
          <w:rFonts w:ascii="Aptos Narrow" w:hAnsi="Aptos Narrow"/>
          <w:color w:val="70AD47" w:themeColor="accent6"/>
        </w:rPr>
        <w:t>"</w:t>
      </w:r>
    </w:p>
    <w:p w14:paraId="4911BF16" w14:textId="77777777" w:rsidR="00E22E10" w:rsidRPr="008E2454"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8E2454">
        <w:rPr>
          <w:rFonts w:ascii="Aptos Narrow" w:hAnsi="Aptos Narrow"/>
          <w:color w:val="70AD47" w:themeColor="accent6"/>
        </w:rPr>
        <w:t>Add-WindowsPackage -Path "D:\OS_11_Custom\Install\Install\Mount" -PackagePath $KBPath</w:t>
      </w:r>
    </w:p>
    <w:p w14:paraId="48DC9A24" w14:textId="77777777" w:rsidR="00E22E10" w:rsidRPr="008E2454"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8E2454">
        <w:rPr>
          <w:rFonts w:ascii="Aptos Narrow" w:eastAsia="Microsoft YaHei" w:hAnsi="Aptos Narrow"/>
        </w:rPr>
        <w:t>Arm64</w:t>
      </w:r>
    </w:p>
    <w:p w14:paraId="5212272D" w14:textId="0E60A675" w:rsidR="00E22E10" w:rsidRPr="008E2454"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8E2454">
        <w:rPr>
          <w:rFonts w:ascii="Aptos Narrow" w:hAnsi="Aptos Narrow" w:cstheme="majorBidi"/>
        </w:rPr>
        <w:t>Direct download</w:t>
      </w:r>
    </w:p>
    <w:p w14:paraId="1D75C9DC" w14:textId="086E4B3A" w:rsidR="00E22E10" w:rsidRPr="008E2454" w:rsidRDefault="00000000" w:rsidP="00721D0B">
      <w:pPr>
        <w:pStyle w:val="ListParagraph"/>
        <w:widowControl w:val="0"/>
        <w:snapToGrid w:val="0"/>
        <w:spacing w:line="360" w:lineRule="auto"/>
        <w:ind w:left="4680"/>
        <w:contextualSpacing w:val="0"/>
        <w:rPr>
          <w:rFonts w:ascii="Aptos Narrow" w:hAnsi="Aptos Narrow" w:cstheme="majorBidi"/>
        </w:rPr>
      </w:pPr>
      <w:hyperlink r:id="rId113" w:history="1">
        <w:r w:rsidR="007C30C9" w:rsidRPr="008E2454">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8E2454"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8E2454">
        <w:rPr>
          <w:rFonts w:ascii="Aptos Narrow" w:hAnsi="Aptos Narrow" w:cstheme="majorBidi"/>
        </w:rPr>
        <w:t>Add to</w:t>
      </w:r>
    </w:p>
    <w:p w14:paraId="4FB00DD4" w14:textId="72B1CAB3" w:rsidR="00E22E10" w:rsidRPr="008E2454"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8E2454">
        <w:rPr>
          <w:rFonts w:ascii="Aptos Narrow" w:hAnsi="Aptos Narrow" w:cstheme="majorBidi"/>
          <w:color w:val="70AD47" w:themeColor="accent6"/>
        </w:rPr>
        <w:t>$KBPath = "D:\OS_11_Custom\Install\Install\Update\</w:t>
      </w:r>
      <w:r w:rsidR="007C30C9" w:rsidRPr="008E2454">
        <w:rPr>
          <w:rFonts w:ascii="Aptos Narrow" w:hAnsi="Aptos Narrow" w:cstheme="majorBidi"/>
          <w:color w:val="70AD47" w:themeColor="accent6"/>
        </w:rPr>
        <w:t>windows11.0-kb5044284-arm64_c2971fdbcc0bc11bf914c23465e88e812614d8c4.msu</w:t>
      </w:r>
      <w:r w:rsidRPr="008E2454">
        <w:rPr>
          <w:rFonts w:ascii="Aptos Narrow" w:hAnsi="Aptos Narrow" w:cstheme="majorBidi"/>
          <w:color w:val="70AD47" w:themeColor="accent6"/>
        </w:rPr>
        <w:t>"</w:t>
      </w:r>
    </w:p>
    <w:p w14:paraId="73B63E63" w14:textId="300F6D96" w:rsidR="00E22E10" w:rsidRPr="008E2454" w:rsidRDefault="00E22E10" w:rsidP="00721D0B">
      <w:pPr>
        <w:pStyle w:val="ListParagraph"/>
        <w:snapToGrid w:val="0"/>
        <w:spacing w:line="360" w:lineRule="auto"/>
        <w:ind w:left="4680"/>
        <w:contextualSpacing w:val="0"/>
        <w:rPr>
          <w:rFonts w:ascii="Aptos Narrow" w:hAnsi="Aptos Narrow"/>
        </w:rPr>
      </w:pPr>
      <w:r w:rsidRPr="008E2454">
        <w:rPr>
          <w:rFonts w:ascii="Aptos Narrow" w:hAnsi="Aptos Narrow" w:cstheme="majorBidi"/>
          <w:color w:val="70AD47" w:themeColor="accent6"/>
        </w:rPr>
        <w:t>Add-WindowsPackage -Path "D:\OS_11_Custom\Install\Install\Mount" -PackagePath $KBPath</w:t>
      </w:r>
    </w:p>
    <w:p w14:paraId="2CDFB986" w14:textId="308538EE" w:rsidR="00B85AA4" w:rsidRPr="008E2454"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87" w:name="_Ref148096182"/>
      <w:r w:rsidRPr="008E2454">
        <w:rPr>
          <w:rFonts w:ascii="Aptos Narrow" w:eastAsia="Microsoft YaHei" w:hAnsi="Aptos Narrow"/>
        </w:rPr>
        <w:t>Solidify Updated</w:t>
      </w:r>
      <w:bookmarkEnd w:id="87"/>
    </w:p>
    <w:p w14:paraId="4EA1F1DF" w14:textId="0BD60738" w:rsidR="00866071" w:rsidRPr="008E2454" w:rsidRDefault="00866071" w:rsidP="00721D0B">
      <w:pPr>
        <w:snapToGrid w:val="0"/>
        <w:spacing w:line="360" w:lineRule="auto"/>
        <w:ind w:left="3402"/>
        <w:rPr>
          <w:rFonts w:ascii="Aptos Narrow" w:hAnsi="Aptos Narrow" w:cstheme="majorBidi"/>
        </w:rPr>
      </w:pPr>
      <w:r w:rsidRPr="008E2454">
        <w:rPr>
          <w:rFonts w:ascii="Aptos Narrow" w:hAnsi="Aptos Narrow" w:cstheme="majorBidi"/>
        </w:rPr>
        <w:t>It cannot be uninstalled after curing, which cleans the recovery image and resets the basis of any superseded components.</w:t>
      </w:r>
    </w:p>
    <w:p w14:paraId="4C996333" w14:textId="1BB8ED27" w:rsidR="00F65B2D" w:rsidRPr="008E2454" w:rsidRDefault="00F65B2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_Custom\Install\Install\Mount" </w:t>
      </w:r>
      <w:r w:rsidR="00C36438" w:rsidRPr="008E2454">
        <w:rPr>
          <w:rFonts w:ascii="Aptos Narrow" w:hAnsi="Aptos Narrow"/>
          <w:color w:val="70AD47" w:themeColor="accent6"/>
        </w:rPr>
        <w:t>/cleanup-image /StartComponentCleanup /ResetBase</w:t>
      </w:r>
    </w:p>
    <w:p w14:paraId="3A0E9C9C" w14:textId="599529FE" w:rsidR="00F65B2D" w:rsidRPr="008E2454"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88" w:name="_Ref161448757"/>
      <w:r w:rsidRPr="008E2454">
        <w:rPr>
          <w:rFonts w:ascii="Aptos Narrow" w:eastAsia="Microsoft YaHei" w:hAnsi="Aptos Narrow"/>
        </w:rPr>
        <w:t>Clean components after curing and updating</w:t>
      </w:r>
      <w:bookmarkEnd w:id="88"/>
    </w:p>
    <w:p w14:paraId="173A076A" w14:textId="4FC05ED6"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283B3AF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0352A85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151106CC"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493E76E2"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7C63A479"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 xml:space="preserve">    }</w:t>
      </w:r>
    </w:p>
    <w:p w14:paraId="15A9B723" w14:textId="77777777" w:rsidR="00F65B2D" w:rsidRPr="008E2454" w:rsidRDefault="00F65B2D" w:rsidP="00721D0B">
      <w:pPr>
        <w:snapToGrid w:val="0"/>
        <w:spacing w:line="360" w:lineRule="auto"/>
        <w:ind w:left="4395"/>
        <w:rPr>
          <w:rFonts w:ascii="Aptos Narrow" w:hAnsi="Aptos Narrow"/>
          <w:color w:val="70AD47" w:themeColor="accent6"/>
        </w:rPr>
      </w:pPr>
      <w:r w:rsidRPr="008E2454">
        <w:rPr>
          <w:rFonts w:ascii="Aptos Narrow" w:hAnsi="Aptos Narrow"/>
          <w:color w:val="70AD47" w:themeColor="accent6"/>
        </w:rPr>
        <w:t>}</w:t>
      </w:r>
    </w:p>
    <w:p w14:paraId="35966184" w14:textId="03CA7414" w:rsidR="0004072B" w:rsidRPr="008E2454"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89" w:name="_Ref148096177"/>
      <w:r w:rsidRPr="008E2454">
        <w:rPr>
          <w:rFonts w:ascii="Aptos Narrow" w:eastAsia="Microsoft YaHei" w:hAnsi="Aptos Narrow"/>
        </w:rPr>
        <w:t>Drive</w:t>
      </w:r>
      <w:bookmarkEnd w:id="89"/>
    </w:p>
    <w:p w14:paraId="6527C251" w14:textId="7221DB71" w:rsidR="0004072B" w:rsidRPr="008E2454"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0" w:name="_Ref148096173"/>
      <w:r w:rsidRPr="008E2454">
        <w:rPr>
          <w:rFonts w:ascii="Aptos Narrow" w:eastAsia="Microsoft YaHei" w:hAnsi="Aptos Narrow"/>
        </w:rPr>
        <w:t>D</w:t>
      </w:r>
      <w:r w:rsidR="007A5376" w:rsidRPr="008E2454">
        <w:rPr>
          <w:rFonts w:ascii="Aptos Narrow" w:eastAsia="Microsoft YaHei" w:hAnsi="Aptos Narrow"/>
        </w:rPr>
        <w:t>eployment engine</w:t>
      </w:r>
      <w:r w:rsidRPr="008E2454">
        <w:rPr>
          <w:rFonts w:ascii="Aptos Narrow" w:eastAsia="Microsoft YaHei" w:hAnsi="Aptos Narrow"/>
        </w:rPr>
        <w:t>: Add</w:t>
      </w:r>
      <w:bookmarkEnd w:id="90"/>
    </w:p>
    <w:p w14:paraId="41569490" w14:textId="51422DB9" w:rsidR="0004072B" w:rsidRPr="008E2454"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lastRenderedPageBreak/>
        <w:t>Learn "Deployment Engine", if added to ISO installation media, can skip adding to mounted.</w:t>
      </w:r>
    </w:p>
    <w:p w14:paraId="318E2ACF" w14:textId="45218D74" w:rsidR="0004072B" w:rsidRPr="008E2454"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8E2454">
        <w:rPr>
          <w:rFonts w:ascii="Aptos Narrow" w:hAnsi="Aptos Narrow"/>
        </w:rPr>
        <w:t>After adding the deployment engine, continue at the current location.</w:t>
      </w:r>
    </w:p>
    <w:p w14:paraId="0E9534CD" w14:textId="76872896"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1" w:name="_Ref148096168"/>
      <w:r w:rsidRPr="008E2454">
        <w:rPr>
          <w:rFonts w:ascii="Aptos Narrow" w:eastAsia="Microsoft YaHei" w:hAnsi="Aptos Narrow"/>
        </w:rPr>
        <w:t>Health</w:t>
      </w:r>
      <w:bookmarkEnd w:id="91"/>
    </w:p>
    <w:p w14:paraId="0D174E14" w14:textId="489743D5" w:rsidR="009044CD" w:rsidRPr="008E2454" w:rsidRDefault="000F1F93" w:rsidP="00721D0B">
      <w:pPr>
        <w:snapToGrid w:val="0"/>
        <w:spacing w:line="360" w:lineRule="auto"/>
        <w:ind w:left="2694"/>
        <w:rPr>
          <w:rFonts w:ascii="Aptos Narrow" w:hAnsi="Aptos Narrow"/>
        </w:rPr>
      </w:pPr>
      <w:r w:rsidRPr="008E2454">
        <w:rPr>
          <w:rFonts w:ascii="Aptos Narrow" w:hAnsi="Aptos Narrow"/>
        </w:rPr>
        <w:t>Before saving, check whether it is damaged. If the health status is abnormal, stop saving.</w:t>
      </w:r>
    </w:p>
    <w:p w14:paraId="521B122E" w14:textId="6CC03C09"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Repair-WindowsImage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-ScanHealth</w:t>
      </w:r>
    </w:p>
    <w:p w14:paraId="44ECCE47" w14:textId="5DD59852" w:rsidR="009044CD" w:rsidRPr="008E2454"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2" w:name="_Replace_WinRE.wim"/>
      <w:bookmarkStart w:id="93" w:name="_Ref148096163"/>
      <w:bookmarkEnd w:id="92"/>
      <w:r w:rsidRPr="008E2454">
        <w:rPr>
          <w:rFonts w:ascii="Aptos Narrow" w:eastAsia="Microsoft YaHei" w:hAnsi="Aptos Narrow"/>
        </w:rPr>
        <w:t>Replace</w:t>
      </w:r>
      <w:r w:rsidR="009044CD" w:rsidRPr="008E2454">
        <w:rPr>
          <w:rFonts w:ascii="Aptos Narrow" w:eastAsia="Microsoft YaHei" w:hAnsi="Aptos Narrow"/>
        </w:rPr>
        <w:t xml:space="preserve"> WinRE.wim</w:t>
      </w:r>
      <w:bookmarkEnd w:id="93"/>
    </w:p>
    <w:p w14:paraId="07955069" w14:textId="6A69BE3B" w:rsidR="00111088" w:rsidRPr="008E2454" w:rsidRDefault="000F1F93" w:rsidP="00721D0B">
      <w:pPr>
        <w:snapToGrid w:val="0"/>
        <w:spacing w:line="360" w:lineRule="auto"/>
        <w:ind w:left="2694"/>
        <w:rPr>
          <w:rFonts w:ascii="Aptos Narrow" w:hAnsi="Aptos Narrow"/>
        </w:rPr>
      </w:pPr>
      <w:r w:rsidRPr="008E2454">
        <w:rPr>
          <w:rFonts w:ascii="Aptos Narrow" w:hAnsi="Aptos Narrow"/>
        </w:rPr>
        <w:t>WinRE.wim in all index numbers in Install.wim has been replaced in batches. Please skip this step.</w:t>
      </w:r>
    </w:p>
    <w:p w14:paraId="4BB250EF" w14:textId="243F1F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$WinRE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Custom\Install\Install\Update\Winlib\WinRE.wim"</w:t>
      </w:r>
    </w:p>
    <w:p w14:paraId="12D7C42F" w14:textId="17F7115F"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$CopyTo =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Custom\Install\Install\Mount\Windows\System32\Recovery"</w:t>
      </w:r>
    </w:p>
    <w:p w14:paraId="7A8DED01" w14:textId="7777777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Copy-Item -Path $WinRE -Destination $CopyTo -Force</w:t>
      </w:r>
    </w:p>
    <w:p w14:paraId="6F269BC5" w14:textId="1CC0B11E" w:rsidR="003342C3"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4" w:name="_Ref148096160"/>
      <w:r w:rsidRPr="008E2454">
        <w:rPr>
          <w:rFonts w:ascii="Aptos Narrow" w:eastAsia="Microsoft YaHei" w:hAnsi="Aptos Narrow"/>
        </w:rPr>
        <w:t>Save image</w:t>
      </w:r>
      <w:r w:rsidR="00D929B0" w:rsidRPr="008E2454">
        <w:rPr>
          <w:rFonts w:ascii="Aptos Narrow" w:eastAsia="Microsoft YaHei" w:hAnsi="Aptos Narrow"/>
        </w:rPr>
        <w:t>: Install.wim</w:t>
      </w:r>
      <w:bookmarkEnd w:id="94"/>
    </w:p>
    <w:p w14:paraId="38D23677" w14:textId="5F855376" w:rsidR="003342C3" w:rsidRPr="008E2454" w:rsidRDefault="003342C3"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w:t>
      </w:r>
    </w:p>
    <w:p w14:paraId="33327AAC" w14:textId="0FD8E114" w:rsidR="009044CD" w:rsidRPr="008E2454"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5" w:name="_Ref14809615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0B2BDD" w:rsidRPr="008E2454">
        <w:rPr>
          <w:rFonts w:ascii="Aptos Narrow" w:eastAsia="Microsoft YaHei" w:hAnsi="Aptos Narrow"/>
        </w:rPr>
        <w:t>: Install.wim</w:t>
      </w:r>
      <w:bookmarkEnd w:id="95"/>
    </w:p>
    <w:p w14:paraId="0258DD39" w14:textId="07171AC2"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306FCD82" w14:textId="5C699620"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Custom\Install\Install\Mount" -Discard</w:t>
      </w:r>
    </w:p>
    <w:p w14:paraId="4C2BB676" w14:textId="1EC5A029" w:rsidR="009044CD" w:rsidRPr="008E2454" w:rsidRDefault="000F1F93" w:rsidP="00721D0B">
      <w:pPr>
        <w:snapToGrid w:val="0"/>
        <w:spacing w:before="720" w:line="360" w:lineRule="auto"/>
        <w:ind w:left="2070"/>
        <w:rPr>
          <w:rFonts w:ascii="Aptos Narrow" w:hAnsi="Aptos Narrow"/>
          <w:color w:val="0070C0"/>
        </w:rPr>
      </w:pPr>
      <w:r w:rsidRPr="008E2454">
        <w:rPr>
          <w:rFonts w:ascii="Aptos Narrow" w:hAnsi="Aptos Narrow"/>
          <w:color w:val="0070C0"/>
        </w:rPr>
        <w:t>LOOP OPERATING AREA, END.</w:t>
      </w:r>
    </w:p>
    <w:p w14:paraId="16B146E4" w14:textId="77777777" w:rsidR="0000713B" w:rsidRPr="008E2454"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How_to_batch"/>
      <w:bookmarkStart w:id="97" w:name="_Ref161259861"/>
      <w:bookmarkStart w:id="98" w:name="_Ref148096132"/>
      <w:bookmarkStart w:id="99" w:name="_Ref148096151"/>
      <w:bookmarkEnd w:id="96"/>
      <w:r w:rsidRPr="008E2454">
        <w:rPr>
          <w:rFonts w:ascii="Aptos Narrow" w:eastAsia="Microsoft YaHei" w:hAnsi="Aptos Narrow"/>
        </w:rPr>
        <w:t>How to batch replace WinRE.wim in all index numbers in Install.wim</w:t>
      </w:r>
      <w:bookmarkEnd w:id="97"/>
    </w:p>
    <w:p w14:paraId="29F94D0E" w14:textId="77777777" w:rsidR="0000713B" w:rsidRPr="008E2454"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0" w:name="_Ref148096145"/>
      <w:r w:rsidRPr="008E2454">
        <w:rPr>
          <w:rFonts w:ascii="Aptos Narrow" w:eastAsia="Microsoft YaHei" w:hAnsi="Aptos Narrow"/>
        </w:rPr>
        <w:t>Obtain WimLib</w:t>
      </w:r>
      <w:bookmarkEnd w:id="100"/>
    </w:p>
    <w:p w14:paraId="5C0DDCB7" w14:textId="2068C5BF" w:rsidR="0000713B" w:rsidRPr="008E2454" w:rsidRDefault="0000713B" w:rsidP="00721D0B">
      <w:pPr>
        <w:pStyle w:val="ListParagraph"/>
        <w:snapToGrid w:val="0"/>
        <w:spacing w:line="360" w:lineRule="auto"/>
        <w:ind w:left="3544"/>
        <w:contextualSpacing w:val="0"/>
        <w:rPr>
          <w:rFonts w:ascii="Aptos Narrow" w:hAnsi="Aptos Narrow"/>
        </w:rPr>
      </w:pPr>
      <w:r w:rsidRPr="008E2454">
        <w:rPr>
          <w:rFonts w:ascii="Aptos Narrow" w:hAnsi="Aptos Narrow"/>
        </w:rPr>
        <w:t xml:space="preserve">After going to the official website of </w:t>
      </w:r>
      <w:hyperlink r:id="rId114" w:history="1">
        <w:r w:rsidRPr="008E2454">
          <w:rPr>
            <w:rStyle w:val="Hyperlink"/>
            <w:rFonts w:ascii="Aptos Narrow" w:hAnsi="Aptos Narrow"/>
            <w:u w:val="none"/>
          </w:rPr>
          <w:t>https://wimlib.net</w:t>
        </w:r>
      </w:hyperlink>
      <w:r w:rsidRPr="008E2454">
        <w:rPr>
          <w:rFonts w:ascii="Aptos Narrow" w:hAnsi="Aptos Narrow"/>
        </w:rPr>
        <w:t xml:space="preserve">, select a different version: </w:t>
      </w:r>
      <w:hyperlink r:id="rId115" w:history="1">
        <w:r w:rsidRPr="008E2454">
          <w:rPr>
            <w:rStyle w:val="Hyperlink"/>
            <w:rFonts w:ascii="Aptos Narrow" w:hAnsi="Aptos Narrow"/>
            <w:u w:val="none"/>
          </w:rPr>
          <w:t>arm64</w:t>
        </w:r>
      </w:hyperlink>
      <w:r w:rsidRPr="008E2454">
        <w:rPr>
          <w:rFonts w:ascii="Aptos Narrow" w:hAnsi="Aptos Narrow"/>
        </w:rPr>
        <w:t xml:space="preserve">, </w:t>
      </w:r>
      <w:hyperlink r:id="rId116" w:history="1">
        <w:r w:rsidRPr="008E2454">
          <w:rPr>
            <w:rStyle w:val="Hyperlink"/>
            <w:rFonts w:ascii="Aptos Narrow" w:hAnsi="Aptos Narrow"/>
            <w:u w:val="none"/>
          </w:rPr>
          <w:t>x64</w:t>
        </w:r>
      </w:hyperlink>
      <w:r w:rsidRPr="008E2454">
        <w:rPr>
          <w:rFonts w:ascii="Aptos Narrow" w:hAnsi="Aptos Narrow"/>
        </w:rPr>
        <w:t xml:space="preserve">, </w:t>
      </w:r>
      <w:hyperlink r:id="rId117" w:history="1">
        <w:r w:rsidRPr="008E2454">
          <w:rPr>
            <w:rStyle w:val="Hyperlink"/>
            <w:rFonts w:ascii="Aptos Narrow" w:hAnsi="Aptos Narrow"/>
            <w:u w:val="none"/>
          </w:rPr>
          <w:t>x86</w:t>
        </w:r>
      </w:hyperlink>
      <w:r w:rsidRPr="008E2454">
        <w:rPr>
          <w:rFonts w:ascii="Aptos Narrow" w:hAnsi="Aptos Narrow"/>
        </w:rPr>
        <w:t xml:space="preserve">, and extract it to: </w:t>
      </w:r>
      <w:r w:rsidRPr="008E2454">
        <w:rPr>
          <w:rFonts w:ascii="Aptos Narrow" w:hAnsi="Aptos Narrow"/>
          <w:color w:val="7030A0"/>
        </w:rPr>
        <w:t>D:Wimlib</w:t>
      </w:r>
      <w:r w:rsidRPr="008E2454">
        <w:rPr>
          <w:rFonts w:ascii="Aptos Narrow" w:hAnsi="Aptos Narrow"/>
        </w:rPr>
        <w:t xml:space="preserve"> after downloading</w:t>
      </w:r>
    </w:p>
    <w:p w14:paraId="1AD92F06" w14:textId="77777777" w:rsidR="0000713B" w:rsidRPr="008E2454"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1" w:name="_Ref148096141"/>
      <w:r w:rsidRPr="008E2454">
        <w:rPr>
          <w:rFonts w:ascii="Aptos Narrow" w:eastAsia="Microsoft YaHei" w:hAnsi="Aptos Narrow"/>
        </w:rPr>
        <w:t>How to extract and update WinRE.wim in Install.wim</w:t>
      </w:r>
      <w:bookmarkEnd w:id="101"/>
    </w:p>
    <w:p w14:paraId="18EDCB27" w14:textId="77777777" w:rsidR="0000713B" w:rsidRPr="008E2454"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8E2454">
        <w:rPr>
          <w:rStyle w:val="Hyperlink"/>
          <w:rFonts w:ascii="Aptos Narrow" w:eastAsia="Microsoft YaHei" w:hAnsi="Aptos Narrow"/>
          <w:iCs w:val="0"/>
          <w:color w:val="auto"/>
          <w:u w:val="none"/>
        </w:rPr>
        <w:t>Extract the WinRE.wim file Install.wim from Install.wim</w:t>
      </w:r>
    </w:p>
    <w:p w14:paraId="75976611" w14:textId="77777777" w:rsidR="0000713B" w:rsidRPr="008E2454"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8E2454">
        <w:rPr>
          <w:rFonts w:ascii="Aptos Narrow" w:hAnsi="Aptos Narrow"/>
        </w:rPr>
        <w:t>Install.WinRE.Extract.ps1</w:t>
      </w:r>
    </w:p>
    <w:p w14:paraId="4C337E48" w14:textId="63A89497" w:rsidR="0000713B" w:rsidRPr="008E2454"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8" w:history="1">
        <w:r w:rsidR="0000713B" w:rsidRPr="008E2454">
          <w:rPr>
            <w:rStyle w:val="Hyperlink"/>
            <w:rFonts w:ascii="Aptos Narrow" w:hAnsi="Aptos Narrow"/>
            <w:u w:val="none"/>
          </w:rPr>
          <w:t>\Expand\Install\Install.WinRE.Extract.ps1</w:t>
        </w:r>
      </w:hyperlink>
    </w:p>
    <w:p w14:paraId="6E805D68" w14:textId="5FFFD3B5" w:rsidR="0000713B" w:rsidRPr="008E2454"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9"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/Expand/Install/Install.WinRE.Extract.ps1</w:t>
        </w:r>
      </w:hyperlink>
    </w:p>
    <w:p w14:paraId="4D8C4309" w14:textId="77777777" w:rsidR="0000713B" w:rsidRPr="008E2454"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8E2454">
        <w:rPr>
          <w:rFonts w:ascii="Aptos Narrow" w:hAnsi="Aptos Narrow"/>
        </w:rPr>
        <w:t>Copy the code</w:t>
      </w:r>
    </w:p>
    <w:p w14:paraId="18F48B9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$Arguments = @(</w:t>
      </w:r>
    </w:p>
    <w:p w14:paraId="789CA34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"extract",</w:t>
      </w:r>
    </w:p>
    <w:p w14:paraId="2C2FEEA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"D:\OS_11\sources\install.wim", "1",</w:t>
      </w:r>
    </w:p>
    <w:p w14:paraId="45E4124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"\Windows\System32\Recovery\Winre.wim",</w:t>
      </w:r>
    </w:p>
    <w:p w14:paraId="599E06C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"--dest-dir=""D:\OS_11_Custom\Install\Install\Update\Winlib"""</w:t>
      </w:r>
    </w:p>
    <w:p w14:paraId="1E7804F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7D629845" w14:textId="69C9142F"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New-Item -Path "D:\OS_11_Custom\Install\Install\Update\Winlib" -ItemType Directory</w:t>
      </w:r>
    </w:p>
    <w:p w14:paraId="4A787F89"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Start-Process -FilePath "d:\wimlib\wimlib-imagex.exe" -ArgumentList $Arguments -wait -nonewwindow</w:t>
      </w:r>
    </w:p>
    <w:p w14:paraId="0BC176FA" w14:textId="77777777" w:rsidR="0000713B" w:rsidRPr="008E2454"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2" w:name="_Get_all_index"/>
      <w:bookmarkStart w:id="103" w:name="_Ref180491739"/>
      <w:bookmarkEnd w:id="102"/>
      <w:r w:rsidRPr="008E2454">
        <w:rPr>
          <w:rFonts w:ascii="Aptos Narrow" w:eastAsia="Microsoft YaHei" w:hAnsi="Aptos Narrow"/>
          <w:iCs w:val="0"/>
        </w:rPr>
        <w:t>Get all index numbers of Install.wim and replace the old WinRE.wim</w:t>
      </w:r>
      <w:bookmarkEnd w:id="103"/>
    </w:p>
    <w:p w14:paraId="17FDFDE2" w14:textId="77777777" w:rsidR="0000713B" w:rsidRPr="008E2454"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8E2454">
        <w:rPr>
          <w:rFonts w:ascii="Aptos Narrow" w:hAnsi="Aptos Narrow"/>
        </w:rPr>
        <w:t>Install.WinRE.Replace.wim.ps1</w:t>
      </w:r>
    </w:p>
    <w:p w14:paraId="06018F43" w14:textId="16B25152" w:rsidR="0000713B" w:rsidRPr="008E2454"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20" w:history="1">
        <w:r w:rsidR="0000713B" w:rsidRPr="008E2454">
          <w:rPr>
            <w:rStyle w:val="Hyperlink"/>
            <w:rFonts w:ascii="Aptos Narrow" w:hAnsi="Aptos Narrow"/>
            <w:u w:val="none"/>
          </w:rPr>
          <w:t>\Expand\Install\Install.WinRE.Replace.wim.ps1</w:t>
        </w:r>
      </w:hyperlink>
    </w:p>
    <w:p w14:paraId="04E1ADBF" w14:textId="1033FC9E" w:rsidR="0000713B" w:rsidRPr="008E2454"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21" w:history="1">
        <w:r w:rsidR="0000713B" w:rsidRPr="008E2454">
          <w:rPr>
            <w:rStyle w:val="Hyperlink"/>
            <w:rFonts w:ascii="Aptos Narrow" w:hAnsi="Aptos Narrow"/>
            <w:u w:val="none"/>
          </w:rPr>
          <w:t>https://github.com/ilikeyi/solutions/blob/main/_Learn/Packaging.tutorial/OS.11/</w:t>
        </w:r>
        <w:r w:rsidR="00067EE8" w:rsidRPr="008E2454">
          <w:rPr>
            <w:rStyle w:val="Hyperlink"/>
            <w:rFonts w:ascii="Aptos Narrow" w:hAnsi="Aptos Narrow"/>
            <w:u w:val="none"/>
          </w:rPr>
          <w:t>24H2</w:t>
        </w:r>
        <w:r w:rsidR="0000713B" w:rsidRPr="008E2454">
          <w:rPr>
            <w:rStyle w:val="Hyperlink"/>
            <w:rFonts w:ascii="Aptos Narrow" w:hAnsi="Aptos Narrow"/>
            <w:u w:val="none"/>
          </w:rPr>
          <w:t>/Expand/Install/Install.WinRE.Replace.wim.ps1</w:t>
        </w:r>
      </w:hyperlink>
    </w:p>
    <w:p w14:paraId="60D338E6" w14:textId="77777777" w:rsidR="0000713B" w:rsidRPr="008E2454"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8E2454">
        <w:rPr>
          <w:rFonts w:ascii="Aptos Narrow" w:hAnsi="Aptos Narrow"/>
        </w:rPr>
        <w:t>Copy the code</w:t>
      </w:r>
    </w:p>
    <w:p w14:paraId="223AB875"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41C31F5E"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Image name: " -NoNewline; Write-Host $_.ImageName -ForegroundColor Yellow</w:t>
      </w:r>
    </w:p>
    <w:p w14:paraId="75974232"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46D36B5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"`n   Replacement "</w:t>
      </w:r>
    </w:p>
    <w:p w14:paraId="37C95666"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$Arguments = @(</w:t>
      </w:r>
    </w:p>
    <w:p w14:paraId="42045B93"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"update",</w:t>
      </w:r>
    </w:p>
    <w:p w14:paraId="3C39EC0C"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"D:\OS_11\sources\install.wim", $_.ImageIndex,</w:t>
      </w:r>
    </w:p>
    <w:p w14:paraId="15215371"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"--command=""add 'D:\OS_11_Custom\Install\Install\Update\Winlib\WinRE.wim' '\Windows\System32\Recovery\WinRe.wim'"""</w:t>
      </w:r>
    </w:p>
    <w:p w14:paraId="3A8AC9AD"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t>
      </w:r>
    </w:p>
    <w:p w14:paraId="7967D174"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Start-Process -FilePath "d:\wimlib\wimlib-imagex.exe" -ArgumentList $Arguments -wait -nonewwindow</w:t>
      </w:r>
    </w:p>
    <w:p w14:paraId="1EDB46A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 xml:space="preserve">    Write-Host "   Finish`n" -ForegroundColor Green</w:t>
      </w:r>
    </w:p>
    <w:p w14:paraId="5D3243B7" w14:textId="77777777" w:rsidR="0000713B" w:rsidRPr="008E2454" w:rsidRDefault="0000713B" w:rsidP="008F7354">
      <w:pPr>
        <w:pStyle w:val="ListParagraph"/>
        <w:snapToGrid w:val="0"/>
        <w:spacing w:line="360" w:lineRule="auto"/>
        <w:ind w:left="4950"/>
        <w:contextualSpacing w:val="0"/>
        <w:rPr>
          <w:rFonts w:ascii="Aptos Narrow" w:hAnsi="Aptos Narrow"/>
          <w:color w:val="70AD47" w:themeColor="accent6"/>
        </w:rPr>
      </w:pPr>
      <w:r w:rsidRPr="008E2454">
        <w:rPr>
          <w:rFonts w:ascii="Aptos Narrow" w:hAnsi="Aptos Narrow"/>
          <w:color w:val="70AD47" w:themeColor="accent6"/>
        </w:rPr>
        <w:t>}</w:t>
      </w:r>
    </w:p>
    <w:p w14:paraId="615C3CF4" w14:textId="77777777" w:rsidR="00887C94" w:rsidRPr="008E2454"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4" w:name="_Ref161962532"/>
      <w:r w:rsidRPr="008E2454">
        <w:rPr>
          <w:rFonts w:ascii="Aptos Narrow" w:eastAsia="Microsoft YaHei" w:hAnsi="Aptos Narrow"/>
        </w:rPr>
        <w:t>Rebuilding Install.wim reduces file size</w:t>
      </w:r>
      <w:bookmarkEnd w:id="98"/>
      <w:bookmarkEnd w:id="104"/>
    </w:p>
    <w:p w14:paraId="2A9B3462" w14:textId="77777777" w:rsidR="00887C94" w:rsidRPr="008E2454"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8E2454">
        <w:rPr>
          <w:rFonts w:ascii="Aptos Narrow" w:hAnsi="Aptos Narrow"/>
        </w:rPr>
        <w:t>Install.Rebuild.wim.ps1</w:t>
      </w:r>
    </w:p>
    <w:p w14:paraId="1F3561FB" w14:textId="7EA13B17" w:rsidR="00887C94" w:rsidRPr="008E2454"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22" w:history="1">
        <w:r w:rsidR="00887C94" w:rsidRPr="008E2454">
          <w:rPr>
            <w:rStyle w:val="Hyperlink"/>
            <w:rFonts w:ascii="Aptos Narrow" w:hAnsi="Aptos Narrow"/>
            <w:u w:val="none"/>
          </w:rPr>
          <w:t>\Expand\Install\Install.Rebuild.wim.ps1</w:t>
        </w:r>
      </w:hyperlink>
    </w:p>
    <w:p w14:paraId="5DFC8D82" w14:textId="5BE5F46B" w:rsidR="00887C94" w:rsidRPr="008E2454"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3" w:history="1">
        <w:r w:rsidR="006A488C"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6A488C" w:rsidRPr="008E2454">
          <w:rPr>
            <w:rStyle w:val="Hyperlink"/>
            <w:rFonts w:ascii="Aptos Narrow" w:hAnsi="Aptos Narrow"/>
            <w:u w:val="none"/>
          </w:rPr>
          <w:t>/</w:t>
        </w:r>
        <w:r w:rsidR="002D5B9E" w:rsidRPr="008E2454">
          <w:rPr>
            <w:rStyle w:val="Hyperlink"/>
            <w:rFonts w:ascii="Aptos Narrow" w:hAnsi="Aptos Narrow"/>
            <w:u w:val="none"/>
          </w:rPr>
          <w:t>Packaging.tutorial/</w:t>
        </w:r>
        <w:r w:rsidR="006A488C" w:rsidRPr="008E2454">
          <w:rPr>
            <w:rStyle w:val="Hyperlink"/>
            <w:rFonts w:ascii="Aptos Narrow" w:hAnsi="Aptos Narrow"/>
            <w:u w:val="none"/>
          </w:rPr>
          <w:t>OS.11/</w:t>
        </w:r>
        <w:r w:rsidR="00067EE8" w:rsidRPr="008E2454">
          <w:rPr>
            <w:rStyle w:val="Hyperlink"/>
            <w:rFonts w:ascii="Aptos Narrow" w:hAnsi="Aptos Narrow"/>
            <w:u w:val="none"/>
          </w:rPr>
          <w:t>24H2</w:t>
        </w:r>
        <w:r w:rsidR="006A488C" w:rsidRPr="008E2454">
          <w:rPr>
            <w:rStyle w:val="Hyperlink"/>
            <w:rFonts w:ascii="Aptos Narrow" w:hAnsi="Aptos Narrow"/>
            <w:u w:val="none"/>
          </w:rPr>
          <w:t>/Expand/Install/Install.Rebuild.wim.ps1</w:t>
        </w:r>
      </w:hyperlink>
    </w:p>
    <w:p w14:paraId="3CCD9E53" w14:textId="77777777" w:rsidR="00887C94" w:rsidRPr="008E2454"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373FB7C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$InstallWim = "D:\OS_11\sources\install.wim"</w:t>
      </w:r>
    </w:p>
    <w:p w14:paraId="227A67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Get-WindowsImage -ImagePath $InstallWim -ErrorAction SilentlyContinue | ForEach-Object {</w:t>
      </w:r>
    </w:p>
    <w:p w14:paraId="4CE145E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lastRenderedPageBreak/>
        <w:t xml:space="preserve">    Write-Host "   Image name: " -NoNewline; Write-Host $_.ImageName -ForegroundColor Yellow</w:t>
      </w:r>
    </w:p>
    <w:p w14:paraId="7944B0A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   The index number: " -NoNewline; Write-Host $_.ImageIndex -ForegroundColor Yellow</w:t>
      </w:r>
    </w:p>
    <w:p w14:paraId="5B39AD7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"`n   Under reconstruction".PadRight(28) -NoNewline</w:t>
      </w:r>
    </w:p>
    <w:p w14:paraId="4EBF997F"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"Finish`n" -ForegroundColor Green</w:t>
      </w:r>
    </w:p>
    <w:p w14:paraId="231DA92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43EE6E58"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if (Test-Path "$($InstallWim).New" -PathType Leaf) {</w:t>
      </w:r>
    </w:p>
    <w:p w14:paraId="2D0BFC83"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Remove-Item -Path $InstallWim</w:t>
      </w:r>
    </w:p>
    <w:p w14:paraId="3FE2FF90"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Move-Item -Path "$($InstallWim).New" -Destination $InstallWim</w:t>
      </w:r>
    </w:p>
    <w:p w14:paraId="02730637"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11C229B9"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else {</w:t>
      </w:r>
    </w:p>
    <w:p w14:paraId="60C76B75"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5D7262C2" w14:textId="77777777" w:rsidR="00887C94" w:rsidRPr="008E2454" w:rsidRDefault="00887C94" w:rsidP="00EA2AED">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p>
    <w:p w14:paraId="3B9DD7FE" w14:textId="081908BC" w:rsidR="00AF6D63" w:rsidRPr="008E2454" w:rsidRDefault="007F7E0F" w:rsidP="00AF6D63">
      <w:pPr>
        <w:pStyle w:val="Heading5"/>
        <w:numPr>
          <w:ilvl w:val="0"/>
          <w:numId w:val="42"/>
        </w:numPr>
        <w:spacing w:before="720" w:line="360" w:lineRule="auto"/>
        <w:ind w:left="2693" w:hanging="562"/>
        <w:rPr>
          <w:rFonts w:ascii="Aptos Narrow" w:eastAsia="Microsoft YaHei" w:hAnsi="Aptos Narrow"/>
        </w:rPr>
      </w:pPr>
      <w:bookmarkStart w:id="105" w:name="_Ref183014184"/>
      <w:r w:rsidRPr="008E2454">
        <w:rPr>
          <w:rFonts w:ascii="Aptos Narrow" w:eastAsia="Microsoft YaHei" w:hAnsi="Aptos Narrow"/>
        </w:rPr>
        <w:t>Split, merge, compress, and convert</w:t>
      </w:r>
      <w:bookmarkEnd w:id="105"/>
    </w:p>
    <w:p w14:paraId="3173F0F5" w14:textId="29084CDD" w:rsidR="00AF6D63" w:rsidRPr="008E2454" w:rsidRDefault="003C0C0E" w:rsidP="00663564">
      <w:pPr>
        <w:spacing w:line="360" w:lineRule="auto"/>
        <w:ind w:left="2700"/>
        <w:rPr>
          <w:rFonts w:ascii="Aptos Narrow" w:hAnsi="Aptos Narrow"/>
        </w:rPr>
      </w:pPr>
      <w:r w:rsidRPr="008E2454">
        <w:rPr>
          <w:rFonts w:ascii="Aptos Narrow" w:hAnsi="Aptos Narrow"/>
        </w:rPr>
        <w:t>Solid compression is in ESD file format. If the file exceeds 4GB, it cannot be split and cannot be copied to a FAT32 disk. This is a disadvantage.</w:t>
      </w:r>
    </w:p>
    <w:p w14:paraId="47EFBDFF" w14:textId="10DAAA53" w:rsidR="00AF6D63" w:rsidRPr="008E2454" w:rsidRDefault="003C0C0E" w:rsidP="00663564">
      <w:pPr>
        <w:spacing w:line="360" w:lineRule="auto"/>
        <w:ind w:left="2700"/>
        <w:rPr>
          <w:rFonts w:ascii="Aptos Narrow" w:hAnsi="Aptos Narrow"/>
        </w:rPr>
      </w:pPr>
      <w:r w:rsidRPr="008E2454">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8E2454" w:rsidRDefault="003C0C0E" w:rsidP="00663564">
      <w:pPr>
        <w:spacing w:line="360" w:lineRule="auto"/>
        <w:ind w:left="2700"/>
        <w:rPr>
          <w:rFonts w:ascii="Aptos Narrow" w:hAnsi="Aptos Narrow"/>
        </w:rPr>
      </w:pPr>
      <w:r w:rsidRPr="008E2454">
        <w:rPr>
          <w:rFonts w:ascii="Aptos Narrow" w:hAnsi="Aptos Narrow"/>
        </w:rPr>
        <w:t>It is particularly important to learn how to split and merge, solid compression and conversion.</w:t>
      </w:r>
    </w:p>
    <w:p w14:paraId="0D26B6A0" w14:textId="08146792" w:rsidR="00AF6D63" w:rsidRPr="008E2454" w:rsidRDefault="00C34166" w:rsidP="00663564">
      <w:pPr>
        <w:pStyle w:val="Heading6"/>
        <w:numPr>
          <w:ilvl w:val="1"/>
          <w:numId w:val="42"/>
        </w:numPr>
        <w:spacing w:before="720" w:line="360" w:lineRule="auto"/>
        <w:ind w:left="3510" w:hanging="810"/>
        <w:rPr>
          <w:rFonts w:ascii="Aptos Narrow" w:eastAsia="Microsoft YaHei" w:hAnsi="Aptos Narrow"/>
        </w:rPr>
      </w:pPr>
      <w:bookmarkStart w:id="106" w:name="_Ref183014198"/>
      <w:r w:rsidRPr="008E2454">
        <w:rPr>
          <w:rFonts w:ascii="Aptos Narrow" w:eastAsia="Microsoft YaHei" w:hAnsi="Aptos Narrow"/>
        </w:rPr>
        <w:t>Splitting and merging</w:t>
      </w:r>
      <w:bookmarkEnd w:id="106"/>
    </w:p>
    <w:p w14:paraId="2138D81E" w14:textId="57435B73" w:rsidR="00AF6D63" w:rsidRPr="008E2454" w:rsidRDefault="00E46010" w:rsidP="00663564">
      <w:pPr>
        <w:pStyle w:val="Heading7"/>
        <w:numPr>
          <w:ilvl w:val="2"/>
          <w:numId w:val="42"/>
        </w:numPr>
        <w:spacing w:line="360" w:lineRule="auto"/>
        <w:ind w:left="4410" w:hanging="900"/>
        <w:rPr>
          <w:rFonts w:ascii="Aptos Narrow" w:eastAsia="Microsoft YaHei" w:hAnsi="Aptos Narrow"/>
        </w:rPr>
      </w:pPr>
      <w:bookmarkStart w:id="107" w:name="_Ref183014206"/>
      <w:r w:rsidRPr="008E2454">
        <w:rPr>
          <w:rFonts w:ascii="Aptos Narrow" w:eastAsia="Microsoft YaHei" w:hAnsi="Aptos Narrow"/>
        </w:rPr>
        <w:t>Splitting</w:t>
      </w:r>
      <w:bookmarkEnd w:id="107"/>
    </w:p>
    <w:p w14:paraId="1CC7AF06" w14:textId="7073469C" w:rsidR="00AF6D63" w:rsidRPr="008E2454" w:rsidRDefault="00975DE8" w:rsidP="00094F7A">
      <w:pPr>
        <w:spacing w:line="360" w:lineRule="auto"/>
        <w:ind w:left="4410"/>
        <w:rPr>
          <w:rFonts w:ascii="Aptos Narrow" w:hAnsi="Aptos Narrow"/>
        </w:rPr>
      </w:pPr>
      <w:r w:rsidRPr="008E2454">
        <w:rPr>
          <w:rFonts w:ascii="Aptos Narrow" w:hAnsi="Aptos Narrow"/>
        </w:rPr>
        <w:t>After splitting Install.wim into 4GB file sizes and getting new file names Install.*.swm, delete the old Install.wim.</w:t>
      </w:r>
    </w:p>
    <w:p w14:paraId="33922E8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Install.Split.ps1</w:t>
      </w:r>
    </w:p>
    <w:p w14:paraId="0A0FD779" w14:textId="3894D243"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4" w:history="1">
        <w:r w:rsidR="00AF6D63" w:rsidRPr="008E2454">
          <w:rPr>
            <w:rStyle w:val="Hyperlink"/>
            <w:rFonts w:ascii="Aptos Narrow" w:hAnsi="Aptos Narrow"/>
            <w:u w:val="none"/>
          </w:rPr>
          <w:t>\Expand\Install\Install.Split.ps1</w:t>
        </w:r>
      </w:hyperlink>
    </w:p>
    <w:p w14:paraId="1CC9FC0D" w14:textId="50C95BC6"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5" w:history="1">
        <w:r w:rsidR="00AF6D63" w:rsidRPr="008E2454">
          <w:rPr>
            <w:rStyle w:val="Hyperlink"/>
            <w:rFonts w:ascii="Aptos Narrow" w:hAnsi="Aptos Narrow"/>
            <w:u w:val="none"/>
          </w:rPr>
          <w:t>https://github.com/ilikeyi/solutions/blob/main/_Learn/Packaging.tutorial/OS.11/24H2/Expand/Install/Install.Split.ps1</w:t>
        </w:r>
      </w:hyperlink>
    </w:p>
    <w:p w14:paraId="0BD72FF4" w14:textId="139BC28E"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595764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Install.wim into Install.*.swm";</w:t>
      </w:r>
    </w:p>
    <w:p w14:paraId="08A735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"Splitting" -NoNewline;</w:t>
      </w:r>
    </w:p>
    <w:p w14:paraId="11B0A88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"Split Complete`n" -ForegroundColor Green</w:t>
      </w:r>
    </w:p>
    <w:p w14:paraId="72210B0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8B0DA9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"D:\OS_11\sources\install.swm" -PathType leaf) {</w:t>
      </w:r>
    </w:p>
    <w:p w14:paraId="33BEC4F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Remove-Item -Path "D:\OS_11\sources\install.wim"</w:t>
      </w:r>
    </w:p>
    <w:p w14:paraId="3897508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FF8731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196396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C97CDC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BE12DA" w14:textId="201D2633" w:rsidR="00AF6D63" w:rsidRPr="008E2454" w:rsidRDefault="004021A4" w:rsidP="00663564">
      <w:pPr>
        <w:pStyle w:val="Heading7"/>
        <w:numPr>
          <w:ilvl w:val="2"/>
          <w:numId w:val="42"/>
        </w:numPr>
        <w:spacing w:before="720" w:line="360" w:lineRule="auto"/>
        <w:ind w:left="4410" w:hanging="900"/>
        <w:rPr>
          <w:rFonts w:ascii="Aptos Narrow" w:eastAsia="Microsoft YaHei" w:hAnsi="Aptos Narrow"/>
        </w:rPr>
      </w:pPr>
      <w:bookmarkStart w:id="108" w:name="_Ref183014208"/>
      <w:r w:rsidRPr="008E2454">
        <w:rPr>
          <w:rFonts w:ascii="Aptos Narrow" w:eastAsia="Microsoft YaHei" w:hAnsi="Aptos Narrow"/>
        </w:rPr>
        <w:t>Merge</w:t>
      </w:r>
      <w:bookmarkEnd w:id="108"/>
    </w:p>
    <w:p w14:paraId="44E5FA94" w14:textId="46228272" w:rsidR="00AF6D63" w:rsidRPr="008E2454" w:rsidRDefault="004021A4" w:rsidP="00094F7A">
      <w:pPr>
        <w:spacing w:line="360" w:lineRule="auto"/>
        <w:ind w:left="4410"/>
        <w:rPr>
          <w:rFonts w:ascii="Aptos Narrow" w:hAnsi="Aptos Narrow"/>
        </w:rPr>
      </w:pPr>
      <w:r w:rsidRPr="008E2454">
        <w:rPr>
          <w:rFonts w:ascii="Aptos Narrow" w:hAnsi="Aptos Narrow"/>
        </w:rPr>
        <w:t>After merging all Install.*.swm into Install.wim, delete the old Install.*.swm.</w:t>
      </w:r>
    </w:p>
    <w:p w14:paraId="45CAE13F"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Install.Merging.ps1</w:t>
      </w:r>
    </w:p>
    <w:p w14:paraId="133013CB" w14:textId="4351CA5F"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AF6D63" w:rsidRPr="008E2454">
          <w:rPr>
            <w:rStyle w:val="Hyperlink"/>
            <w:rFonts w:ascii="Aptos Narrow" w:hAnsi="Aptos Narrow"/>
            <w:u w:val="none"/>
          </w:rPr>
          <w:t>\Expand\Install\Install.Merging.ps1</w:t>
        </w:r>
      </w:hyperlink>
    </w:p>
    <w:p w14:paraId="3674076C" w14:textId="6A0263B9"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1B1C5D" w:rsidRPr="008E2454">
          <w:rPr>
            <w:rStyle w:val="Hyperlink"/>
            <w:rFonts w:ascii="Aptos Narrow" w:hAnsi="Aptos Narrow"/>
            <w:u w:val="none"/>
          </w:rPr>
          <w:t>https://github.com/ilikeyi/solutions/blob/main/_Learn/Packaging.tutorial/OS.11/24H2/Expand/Install/Install.Merging.ps1</w:t>
        </w:r>
      </w:hyperlink>
    </w:p>
    <w:p w14:paraId="1C4D8850" w14:textId="2414AE24"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57322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"Merge all Install.*.swm files into Install.wim";</w:t>
      </w:r>
    </w:p>
    <w:p w14:paraId="0D0DE5F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"D:\OS_11\Sources\install.swm" -ErrorAction SilentlyContinue | ForEach-Object {</w:t>
      </w:r>
    </w:p>
    <w:p w14:paraId="693BC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3579C247"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1B1EF64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"Exporting".PadRight(28) -NoNewline</w:t>
      </w:r>
    </w:p>
    <w:p w14:paraId="0DDB15D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"Export Complete`n" -ForegroundColor Green</w:t>
      </w:r>
    </w:p>
    <w:p w14:paraId="0666FE1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382F835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11CD79A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12C1544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Get-ChildItem -Path "D:\OS_11\sources" -Recurse -include "*.swm" | ForEach-Object {</w:t>
      </w:r>
    </w:p>
    <w:p w14:paraId="1DCB531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"Delete: $($_.Fullname)" -ForegroundColor Green</w:t>
      </w:r>
    </w:p>
    <w:p w14:paraId="1C3F08F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$_.Fullname</w:t>
      </w:r>
    </w:p>
    <w:p w14:paraId="39470E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75F960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7AEB4C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2FD1876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144578C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483740C3" w14:textId="06368801" w:rsidR="00AF6D63" w:rsidRPr="008E2454" w:rsidRDefault="004021A4" w:rsidP="00663564">
      <w:pPr>
        <w:pStyle w:val="Heading6"/>
        <w:numPr>
          <w:ilvl w:val="1"/>
          <w:numId w:val="42"/>
        </w:numPr>
        <w:spacing w:before="720" w:line="360" w:lineRule="auto"/>
        <w:ind w:left="3510" w:hanging="810"/>
        <w:rPr>
          <w:rFonts w:ascii="Aptos Narrow" w:eastAsia="Microsoft YaHei" w:hAnsi="Aptos Narrow"/>
        </w:rPr>
      </w:pPr>
      <w:bookmarkStart w:id="109" w:name="_Ref183017575"/>
      <w:r w:rsidRPr="008E2454">
        <w:rPr>
          <w:rFonts w:ascii="Aptos Narrow" w:eastAsia="Microsoft YaHei" w:hAnsi="Aptos Narrow"/>
        </w:rPr>
        <w:t>Solid compressed ESD format and WIM format conversion</w:t>
      </w:r>
      <w:bookmarkEnd w:id="109"/>
    </w:p>
    <w:p w14:paraId="0ABC43D9" w14:textId="5EFBECE3" w:rsidR="00AF6D63" w:rsidRPr="008E2454" w:rsidRDefault="004021A4" w:rsidP="00663564">
      <w:pPr>
        <w:pStyle w:val="Heading7"/>
        <w:numPr>
          <w:ilvl w:val="2"/>
          <w:numId w:val="42"/>
        </w:numPr>
        <w:spacing w:line="360" w:lineRule="auto"/>
        <w:ind w:left="4410" w:hanging="900"/>
        <w:rPr>
          <w:rFonts w:ascii="Aptos Narrow" w:eastAsia="Microsoft YaHei" w:hAnsi="Aptos Narrow"/>
        </w:rPr>
      </w:pPr>
      <w:bookmarkStart w:id="110" w:name="_Ref183014214"/>
      <w:r w:rsidRPr="008E2454">
        <w:rPr>
          <w:rFonts w:ascii="Aptos Narrow" w:eastAsia="Microsoft YaHei" w:hAnsi="Aptos Narrow"/>
        </w:rPr>
        <w:lastRenderedPageBreak/>
        <w:t>Solid compression</w:t>
      </w:r>
      <w:bookmarkEnd w:id="110"/>
    </w:p>
    <w:p w14:paraId="7383887D" w14:textId="64E4D95A" w:rsidR="00AF6D63" w:rsidRPr="008E2454" w:rsidRDefault="004021A4" w:rsidP="00094F7A">
      <w:pPr>
        <w:spacing w:line="360" w:lineRule="auto"/>
        <w:ind w:left="4410"/>
        <w:rPr>
          <w:rFonts w:ascii="Aptos Narrow" w:hAnsi="Aptos Narrow"/>
        </w:rPr>
      </w:pPr>
      <w:r w:rsidRPr="008E2454">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Install.Compress.ps1</w:t>
      </w:r>
    </w:p>
    <w:p w14:paraId="6CD6C0EC" w14:textId="5CB9C754"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8" w:history="1">
        <w:r w:rsidR="00AF6D63" w:rsidRPr="008E2454">
          <w:rPr>
            <w:rStyle w:val="Hyperlink"/>
            <w:rFonts w:ascii="Aptos Narrow" w:hAnsi="Aptos Narrow"/>
            <w:u w:val="none"/>
          </w:rPr>
          <w:t>\Expand\Install\Install.Compress.ps1</w:t>
        </w:r>
      </w:hyperlink>
    </w:p>
    <w:p w14:paraId="05B41D91" w14:textId="2B78046F"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29" w:history="1">
        <w:r w:rsidR="001B1C5D" w:rsidRPr="008E2454">
          <w:rPr>
            <w:rStyle w:val="Hyperlink"/>
            <w:rFonts w:ascii="Aptos Narrow" w:hAnsi="Aptos Narrow"/>
            <w:u w:val="none"/>
          </w:rPr>
          <w:t>https://github.com/ilikeyi/solutions/blob/main/_Learn/Packaging.tutorial/OS.11/24H2/Expand/Install/Install.Compress.ps1</w:t>
        </w:r>
      </w:hyperlink>
    </w:p>
    <w:p w14:paraId="69DEF2A7" w14:textId="0D3C1523"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290FEC9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"Solid compressed Install.wim";</w:t>
      </w:r>
    </w:p>
    <w:p w14:paraId="62F4940E"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"D:\OS_11\Sources\install.wim" -ErrorAction SilentlyContinue | ForEach-Object {</w:t>
      </w:r>
    </w:p>
    <w:p w14:paraId="5BE0BB3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577A4C6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09D1B9BA"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"Compressing".PadRight(28) -NoNewline</w:t>
      </w:r>
    </w:p>
    <w:p w14:paraId="4DCED1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"Compression completed`n" -ForegroundColor Green</w:t>
      </w:r>
    </w:p>
    <w:p w14:paraId="1396401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6253E3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5DCFD27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"D:\OS_11\Sources\install.esd" -PathType leaf) {</w:t>
      </w:r>
    </w:p>
    <w:p w14:paraId="08C9F1F4"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"D:\OS_11\Sources\install.wim"</w:t>
      </w:r>
    </w:p>
    <w:p w14:paraId="4653E57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1B981A6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353965B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75FEF85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189EE8E" w14:textId="1946E541" w:rsidR="00AF6D63" w:rsidRPr="008E2454"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1" w:name="_Ref183017581"/>
      <w:r w:rsidRPr="008E2454">
        <w:rPr>
          <w:rFonts w:ascii="Aptos Narrow" w:hAnsi="Aptos Narrow"/>
        </w:rPr>
        <w:t>Convert compressed files to WIM file format</w:t>
      </w:r>
      <w:bookmarkEnd w:id="111"/>
    </w:p>
    <w:p w14:paraId="3391AC68" w14:textId="77777777" w:rsidR="00AF6D63" w:rsidRPr="008E2454" w:rsidRDefault="00AF6D63" w:rsidP="00094F7A">
      <w:pPr>
        <w:pStyle w:val="ListParagraph"/>
        <w:numPr>
          <w:ilvl w:val="0"/>
          <w:numId w:val="79"/>
        </w:numPr>
        <w:spacing w:line="360" w:lineRule="auto"/>
        <w:ind w:left="4860" w:hanging="450"/>
        <w:contextualSpacing w:val="0"/>
        <w:rPr>
          <w:rFonts w:ascii="Aptos Narrow" w:hAnsi="Aptos Narrow"/>
        </w:rPr>
      </w:pPr>
      <w:r w:rsidRPr="008E2454">
        <w:rPr>
          <w:rFonts w:ascii="Aptos Narrow" w:hAnsi="Aptos Narrow"/>
        </w:rPr>
        <w:t>Install.Convert.ps1</w:t>
      </w:r>
    </w:p>
    <w:p w14:paraId="768FDE0E" w14:textId="0D54CD73"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30" w:history="1">
        <w:r w:rsidR="00AF6D63" w:rsidRPr="008E2454">
          <w:rPr>
            <w:rStyle w:val="Hyperlink"/>
            <w:rFonts w:ascii="Aptos Narrow" w:hAnsi="Aptos Narrow"/>
            <w:u w:val="none"/>
          </w:rPr>
          <w:t>\Expand\Install\Install.Convert.ps1</w:t>
        </w:r>
      </w:hyperlink>
    </w:p>
    <w:p w14:paraId="0846BBD8" w14:textId="6EC57B9B" w:rsidR="00AF6D63" w:rsidRPr="008E2454" w:rsidRDefault="00000000" w:rsidP="00094F7A">
      <w:pPr>
        <w:pStyle w:val="ListParagraph"/>
        <w:numPr>
          <w:ilvl w:val="0"/>
          <w:numId w:val="80"/>
        </w:numPr>
        <w:spacing w:line="360" w:lineRule="auto"/>
        <w:ind w:left="5310" w:hanging="450"/>
        <w:contextualSpacing w:val="0"/>
        <w:rPr>
          <w:rFonts w:ascii="Aptos Narrow" w:hAnsi="Aptos Narrow"/>
        </w:rPr>
      </w:pPr>
      <w:hyperlink r:id="rId131" w:history="1">
        <w:r w:rsidR="001B1C5D" w:rsidRPr="008E2454">
          <w:rPr>
            <w:rStyle w:val="Hyperlink"/>
            <w:rFonts w:ascii="Aptos Narrow" w:hAnsi="Aptos Narrow"/>
            <w:u w:val="none"/>
          </w:rPr>
          <w:t>https://github.com/ilikeyi/solutions/blob/main/_Learn/Packaging.tutorial/OS.11/24H2/Expand/Install/Install.Convert.ps1</w:t>
        </w:r>
      </w:hyperlink>
    </w:p>
    <w:p w14:paraId="1CA11195" w14:textId="06DBFD56" w:rsidR="00AF6D63" w:rsidRPr="008E2454" w:rsidRDefault="00410BDF" w:rsidP="00094F7A">
      <w:pPr>
        <w:pStyle w:val="ListParagraph"/>
        <w:numPr>
          <w:ilvl w:val="0"/>
          <w:numId w:val="79"/>
        </w:numPr>
        <w:spacing w:before="720" w:line="360" w:lineRule="auto"/>
        <w:ind w:left="4860" w:hanging="450"/>
        <w:contextualSpacing w:val="0"/>
        <w:rPr>
          <w:rFonts w:ascii="Aptos Narrow" w:hAnsi="Aptos Narrow"/>
        </w:rPr>
      </w:pPr>
      <w:r w:rsidRPr="008E2454">
        <w:rPr>
          <w:rFonts w:ascii="Aptos Narrow" w:hAnsi="Aptos Narrow"/>
        </w:rPr>
        <w:t>Copy the code</w:t>
      </w:r>
    </w:p>
    <w:p w14:paraId="6A2C38E0"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"Convert ESD to WIM";</w:t>
      </w:r>
    </w:p>
    <w:p w14:paraId="3D8EC89C"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Get-WindowsImage -ImagePath "D:\OS_11\Sources\install.esd" -ErrorAction SilentlyContinue | ForEach-Object {</w:t>
      </w:r>
    </w:p>
    <w:p w14:paraId="29B2DD5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"Image Name: " -NoNewline; Write-Host $_.ImageName -ForegroundColor Yellow;</w:t>
      </w:r>
    </w:p>
    <w:p w14:paraId="4DE2362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"Index Number: " -NoNewline;</w:t>
      </w:r>
      <w:r w:rsidRPr="008E2454">
        <w:rPr>
          <w:rFonts w:ascii="Aptos Narrow" w:hAnsi="Aptos Narrow"/>
          <w:color w:val="70AD47" w:themeColor="accent6"/>
        </w:rPr>
        <w:tab/>
        <w:t>Write-Host $_.ImageIndex -ForegroundColor Yellow;</w:t>
      </w:r>
    </w:p>
    <w:p w14:paraId="7A4592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lastRenderedPageBreak/>
        <w:t xml:space="preserve">    Write-Host "Exporting".PadRight(28) -NoNewline</w:t>
      </w:r>
    </w:p>
    <w:p w14:paraId="5A0962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try {</w:t>
      </w:r>
    </w:p>
    <w:p w14:paraId="3507E443"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"Done`n" -ForegroundColor Green</w:t>
      </w:r>
    </w:p>
    <w:p w14:paraId="6A133645"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 catch {</w:t>
      </w:r>
    </w:p>
    <w:p w14:paraId="7E15E3A8"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$_ -ForegroundColor Yellow</w:t>
      </w:r>
    </w:p>
    <w:p w14:paraId="28CBA82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"Falied`n" -ForegroundColor Red</w:t>
      </w:r>
    </w:p>
    <w:p w14:paraId="27FDDCD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t>
      </w:r>
    </w:p>
    <w:p w14:paraId="510D2E2B"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01B10536"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Write-host "`nVerify completion and delete old files"</w:t>
      </w:r>
    </w:p>
    <w:p w14:paraId="7F219712"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if (Test-Path -Path "D:\OS_11\Sources\install.wim" -PathType leaf) {</w:t>
      </w:r>
    </w:p>
    <w:p w14:paraId="46AD7F0F"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Remove-Item -Path "D:\OS_11\Sources\install.esd"</w:t>
      </w:r>
    </w:p>
    <w:p w14:paraId="08F0340D"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"Done" -ForegroundColor Green</w:t>
      </w:r>
    </w:p>
    <w:p w14:paraId="020982C9"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else {</w:t>
      </w:r>
    </w:p>
    <w:p w14:paraId="41EB0501" w14:textId="77777777" w:rsidR="00AF6D63" w:rsidRPr="008E2454" w:rsidRDefault="00AF6D63" w:rsidP="00094F7A">
      <w:pPr>
        <w:spacing w:line="360" w:lineRule="auto"/>
        <w:ind w:left="4860"/>
        <w:rPr>
          <w:rFonts w:ascii="Aptos Narrow" w:hAnsi="Aptos Narrow"/>
          <w:color w:val="70AD47" w:themeColor="accent6"/>
        </w:rPr>
      </w:pPr>
      <w:r w:rsidRPr="008E2454">
        <w:rPr>
          <w:rFonts w:ascii="Aptos Narrow" w:hAnsi="Aptos Narrow"/>
          <w:color w:val="70AD47" w:themeColor="accent6"/>
        </w:rPr>
        <w:t xml:space="preserve">    Write-Host "Falied" -ForegroundColor Green</w:t>
      </w:r>
    </w:p>
    <w:p w14:paraId="5B7A9B8C" w14:textId="702BC2BE" w:rsidR="00AF6D63" w:rsidRPr="008E2454" w:rsidRDefault="00AF6D63" w:rsidP="00094F7A">
      <w:pPr>
        <w:snapToGrid w:val="0"/>
        <w:spacing w:line="360" w:lineRule="auto"/>
        <w:ind w:left="4860"/>
        <w:rPr>
          <w:rFonts w:ascii="Aptos Narrow" w:hAnsi="Aptos Narrow"/>
          <w:color w:val="70AD47" w:themeColor="accent6"/>
        </w:rPr>
      </w:pPr>
      <w:r w:rsidRPr="008E2454">
        <w:rPr>
          <w:rFonts w:ascii="Aptos Narrow" w:hAnsi="Aptos Narrow"/>
          <w:color w:val="70AD47" w:themeColor="accent6"/>
        </w:rPr>
        <w:t>}</w:t>
      </w:r>
    </w:p>
    <w:p w14:paraId="56417A4B" w14:textId="5F437FA4" w:rsidR="009044CD" w:rsidRPr="008E2454" w:rsidRDefault="00BB4307" w:rsidP="00721D0B">
      <w:pPr>
        <w:pStyle w:val="Heading4"/>
        <w:numPr>
          <w:ilvl w:val="0"/>
          <w:numId w:val="43"/>
        </w:numPr>
        <w:snapToGrid w:val="0"/>
        <w:spacing w:before="720" w:line="360" w:lineRule="auto"/>
        <w:ind w:left="2145" w:hanging="720"/>
        <w:rPr>
          <w:rFonts w:ascii="Aptos Narrow" w:hAnsi="Aptos Narrow"/>
        </w:rPr>
      </w:pPr>
      <w:bookmarkStart w:id="112" w:name="_Ref148096124"/>
      <w:bookmarkEnd w:id="99"/>
      <w:r w:rsidRPr="008E2454">
        <w:rPr>
          <w:rFonts w:ascii="Aptos Narrow" w:hAnsi="Aptos Narrow"/>
        </w:rPr>
        <w:t>Custom encapsulation</w:t>
      </w:r>
      <w:r w:rsidR="00215694" w:rsidRPr="008E2454">
        <w:rPr>
          <w:rFonts w:ascii="Aptos Narrow" w:hAnsi="Aptos Narrow"/>
        </w:rPr>
        <w:t xml:space="preserve"> </w:t>
      </w:r>
      <w:r w:rsidR="00DC0546" w:rsidRPr="008E2454">
        <w:rPr>
          <w:rFonts w:ascii="Aptos Narrow" w:hAnsi="Aptos Narrow"/>
        </w:rPr>
        <w:t>boot.wim</w:t>
      </w:r>
      <w:bookmarkEnd w:id="112"/>
    </w:p>
    <w:p w14:paraId="1BC17AB7" w14:textId="1433F05D" w:rsidR="00FC1A3F" w:rsidRPr="008E2454"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3" w:name="_Ref148096120"/>
      <w:r w:rsidRPr="008E2454">
        <w:rPr>
          <w:rFonts w:ascii="Aptos Narrow" w:eastAsia="Microsoft YaHei" w:hAnsi="Aptos Narrow"/>
        </w:rPr>
        <w:t>View Boot.wim details</w:t>
      </w:r>
      <w:bookmarkEnd w:id="113"/>
    </w:p>
    <w:p w14:paraId="1AC17CDA" w14:textId="0970BB56" w:rsidR="002C2223" w:rsidRPr="008E2454" w:rsidRDefault="00C55DB6" w:rsidP="00721D0B">
      <w:pPr>
        <w:snapToGrid w:val="0"/>
        <w:spacing w:line="360" w:lineRule="auto"/>
        <w:ind w:left="2694"/>
        <w:rPr>
          <w:rFonts w:ascii="Aptos Narrow" w:hAnsi="Aptos Narrow"/>
        </w:rPr>
      </w:pPr>
      <w:r w:rsidRPr="008E2454">
        <w:rPr>
          <w:rFonts w:ascii="Aptos Narrow" w:hAnsi="Aptos Narrow"/>
        </w:rPr>
        <w:t xml:space="preserve">Image name, image description, image size, architecture, version, index number, </w:t>
      </w:r>
      <w:r w:rsidR="003C21BC" w:rsidRPr="008E2454">
        <w:rPr>
          <w:rFonts w:ascii="Aptos Narrow" w:hAnsi="Aptos Narrow"/>
        </w:rPr>
        <w:t>etc.</w:t>
      </w:r>
    </w:p>
    <w:p w14:paraId="41484B00" w14:textId="55A0AE79" w:rsidR="0049108A"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$ViewFile = "D:\</w:t>
      </w:r>
      <w:r w:rsidR="002E72D8" w:rsidRPr="008E2454">
        <w:rPr>
          <w:rFonts w:ascii="Aptos Narrow" w:hAnsi="Aptos Narrow"/>
          <w:color w:val="70AD47" w:themeColor="accent6"/>
        </w:rPr>
        <w:t>OS_11</w:t>
      </w:r>
      <w:r w:rsidRPr="008E2454">
        <w:rPr>
          <w:rFonts w:ascii="Aptos Narrow" w:hAnsi="Aptos Narrow"/>
          <w:color w:val="70AD47" w:themeColor="accent6"/>
        </w:rPr>
        <w:t>\Sources\Boot.wim"</w:t>
      </w:r>
    </w:p>
    <w:p w14:paraId="2C9DAF5E" w14:textId="6B9DB756" w:rsidR="00FC1A3F" w:rsidRPr="008E2454" w:rsidRDefault="0049108A"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Get-WindowsImage -ImagePath $ViewFile | Foreach-Object {</w:t>
      </w:r>
      <w:r w:rsidR="00DC10C5" w:rsidRPr="008E2454">
        <w:rPr>
          <w:rFonts w:ascii="Aptos Narrow" w:hAnsi="Aptos Narrow"/>
          <w:color w:val="70AD47" w:themeColor="accent6"/>
        </w:rPr>
        <w:t xml:space="preserve"> </w:t>
      </w:r>
      <w:r w:rsidRPr="008E2454">
        <w:rPr>
          <w:rFonts w:ascii="Aptos Narrow" w:hAnsi="Aptos Narrow"/>
          <w:color w:val="70AD47" w:themeColor="accent6"/>
        </w:rPr>
        <w:t>Get-WindowsImage -ImagePath $ViewFile -index $_.ImageIndex</w:t>
      </w:r>
      <w:r w:rsidR="00DC10C5" w:rsidRPr="008E2454">
        <w:rPr>
          <w:rFonts w:ascii="Aptos Narrow" w:hAnsi="Aptos Narrow"/>
          <w:color w:val="70AD47" w:themeColor="accent6"/>
        </w:rPr>
        <w:t xml:space="preserve"> </w:t>
      </w:r>
      <w:r w:rsidRPr="008E2454">
        <w:rPr>
          <w:rFonts w:ascii="Aptos Narrow" w:hAnsi="Aptos Narrow"/>
          <w:color w:val="70AD47" w:themeColor="accent6"/>
        </w:rPr>
        <w:t>}</w:t>
      </w:r>
    </w:p>
    <w:p w14:paraId="28FD68A3" w14:textId="707D0088" w:rsidR="009044CD"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4" w:name="_Ref148096116"/>
      <w:r w:rsidRPr="008E2454">
        <w:rPr>
          <w:rFonts w:ascii="Aptos Narrow" w:eastAsia="Microsoft YaHei" w:hAnsi="Aptos Narrow"/>
        </w:rPr>
        <w:t>Specify the path to mount Boot.wim</w:t>
      </w:r>
      <w:bookmarkEnd w:id="114"/>
    </w:p>
    <w:p w14:paraId="3596B1AC" w14:textId="36E3A8CB" w:rsidR="00BE192E" w:rsidRPr="008E2454" w:rsidRDefault="00BE192E" w:rsidP="00721D0B">
      <w:pPr>
        <w:pStyle w:val="ListParagraph"/>
        <w:snapToGrid w:val="0"/>
        <w:spacing w:line="360" w:lineRule="auto"/>
        <w:ind w:left="2694"/>
        <w:contextualSpacing w:val="0"/>
        <w:rPr>
          <w:rFonts w:ascii="Aptos Narrow" w:hAnsi="Aptos Narrow"/>
          <w:color w:val="70AD47" w:themeColor="accent6"/>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-ItemType directory</w:t>
      </w:r>
    </w:p>
    <w:p w14:paraId="6A23BC1E" w14:textId="70BD90E7" w:rsidR="00BE192E" w:rsidRPr="008E2454"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5" w:name="_Ref148096111"/>
      <w:r w:rsidRPr="008E2454">
        <w:rPr>
          <w:rFonts w:ascii="Aptos Narrow" w:eastAsia="Microsoft YaHei" w:hAnsi="Aptos Narrow"/>
        </w:rPr>
        <w:t>Start mounting Boot.wim</w:t>
      </w:r>
      <w:bookmarkEnd w:id="115"/>
    </w:p>
    <w:p w14:paraId="2335A0AE" w14:textId="66BC8ABF" w:rsidR="003955FF" w:rsidRPr="008E2454" w:rsidRDefault="007A2A62" w:rsidP="00721D0B">
      <w:pPr>
        <w:snapToGrid w:val="0"/>
        <w:spacing w:line="360" w:lineRule="auto"/>
        <w:ind w:left="2694"/>
        <w:rPr>
          <w:rFonts w:ascii="Aptos Narrow" w:hAnsi="Aptos Narrow"/>
        </w:rPr>
      </w:pPr>
      <w:r w:rsidRPr="008E2454">
        <w:rPr>
          <w:rFonts w:ascii="Aptos Narrow" w:hAnsi="Aptos Narrow"/>
        </w:rPr>
        <w:t xml:space="preserve">Default index number: </w:t>
      </w:r>
      <w:r w:rsidR="003955FF" w:rsidRPr="008E2454">
        <w:rPr>
          <w:rFonts w:ascii="Aptos Narrow" w:hAnsi="Aptos Narrow"/>
        </w:rPr>
        <w:t>2</w:t>
      </w:r>
    </w:p>
    <w:p w14:paraId="5B24D1CD" w14:textId="3CF7B597"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Mount-WindowsImage -ImagePath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\sources\boot.wim" -Index </w:t>
      </w:r>
      <w:r w:rsidR="00AA4817" w:rsidRPr="008E2454">
        <w:rPr>
          <w:rFonts w:ascii="Aptos Narrow" w:hAnsi="Aptos Narrow"/>
          <w:color w:val="70AD47" w:themeColor="accent6"/>
        </w:rPr>
        <w:t xml:space="preserve">"2" </w:t>
      </w:r>
      <w:r w:rsidRPr="008E2454">
        <w:rPr>
          <w:rFonts w:ascii="Aptos Narrow" w:hAnsi="Aptos Narrow"/>
          <w:color w:val="70AD47" w:themeColor="accent6"/>
        </w:rPr>
        <w:t xml:space="preserv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1CCFAF9C" w14:textId="1289C836" w:rsidR="000B22C2" w:rsidRPr="008E2454"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16" w:name="_Ref148096105"/>
      <w:r w:rsidRPr="008E2454">
        <w:rPr>
          <w:rFonts w:ascii="Aptos Narrow" w:eastAsia="Microsoft YaHei" w:hAnsi="Aptos Narrow"/>
        </w:rPr>
        <w:t>Language pack</w:t>
      </w:r>
      <w:r w:rsidR="00CC152E" w:rsidRPr="008E2454">
        <w:rPr>
          <w:rFonts w:ascii="Aptos Narrow" w:eastAsia="Microsoft YaHei" w:hAnsi="Aptos Narrow"/>
        </w:rPr>
        <w:t>: Boot</w:t>
      </w:r>
      <w:bookmarkEnd w:id="116"/>
    </w:p>
    <w:p w14:paraId="59770B4C" w14:textId="7C50DCAC" w:rsidR="000B22C2" w:rsidRPr="008E2454"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8E2454">
        <w:rPr>
          <w:rFonts w:ascii="Aptos Narrow" w:hAnsi="Aptos Narrow"/>
        </w:rPr>
        <w:t>.</w:t>
      </w:r>
    </w:p>
    <w:p w14:paraId="74DF1CF7" w14:textId="36251208" w:rsidR="00C31F24" w:rsidRPr="008E2454"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8E2454">
        <w:rPr>
          <w:rFonts w:ascii="Aptos Narrow" w:hAnsi="Aptos Narrow"/>
        </w:rPr>
        <w:t>When adding languages, different schema versions must be corresponded, and if not, errors are reported during the addition process.</w:t>
      </w:r>
    </w:p>
    <w:p w14:paraId="2279E772" w14:textId="2C7775C1" w:rsidR="009044CD" w:rsidRPr="008E2454"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17" w:name="_Ref148096093"/>
      <w:r w:rsidRPr="008E2454">
        <w:rPr>
          <w:rStyle w:val="Hyperlink"/>
          <w:rFonts w:ascii="Aptos Narrow" w:eastAsia="Microsoft YaHei" w:hAnsi="Aptos Narrow"/>
          <w:color w:val="auto"/>
          <w:u w:val="none"/>
        </w:rPr>
        <w:lastRenderedPageBreak/>
        <w:t>Language pack: Add</w:t>
      </w:r>
      <w:bookmarkEnd w:id="117"/>
    </w:p>
    <w:p w14:paraId="258D2001" w14:textId="6B16D2B7" w:rsidR="000B1988" w:rsidRPr="008E2454"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8E2454">
        <w:rPr>
          <w:rFonts w:ascii="Aptos Narrow" w:hAnsi="Aptos Narrow"/>
        </w:rPr>
        <w:t>Boot.Instl.lang.ps1</w:t>
      </w:r>
    </w:p>
    <w:p w14:paraId="42F3297D" w14:textId="66C5F7EC" w:rsidR="000B1988" w:rsidRPr="008E2454"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32" w:history="1">
        <w:r w:rsidR="000B1988" w:rsidRPr="008E2454">
          <w:rPr>
            <w:rStyle w:val="Hyperlink"/>
            <w:rFonts w:ascii="Aptos Narrow" w:hAnsi="Aptos Narrow"/>
            <w:u w:val="none"/>
          </w:rPr>
          <w:t>\Expand\Boot\Boot.Instl.lang.ps1</w:t>
        </w:r>
      </w:hyperlink>
    </w:p>
    <w:p w14:paraId="230D6FBE" w14:textId="49CAF2D6" w:rsidR="000B1988" w:rsidRPr="008E2454"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33" w:history="1">
        <w:r w:rsidR="00C22E41"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C22E41" w:rsidRPr="008E2454">
          <w:rPr>
            <w:rStyle w:val="Hyperlink"/>
            <w:rFonts w:ascii="Aptos Narrow" w:hAnsi="Aptos Narrow"/>
            <w:u w:val="none"/>
          </w:rPr>
          <w:t>/</w:t>
        </w:r>
        <w:r w:rsidR="002D5B9E" w:rsidRPr="008E2454">
          <w:rPr>
            <w:rStyle w:val="Hyperlink"/>
            <w:rFonts w:ascii="Aptos Narrow" w:hAnsi="Aptos Narrow"/>
            <w:u w:val="none"/>
          </w:rPr>
          <w:t>Packaging.tutorial/</w:t>
        </w:r>
        <w:r w:rsidR="00C22E41" w:rsidRPr="008E2454">
          <w:rPr>
            <w:rStyle w:val="Hyperlink"/>
            <w:rFonts w:ascii="Aptos Narrow" w:hAnsi="Aptos Narrow"/>
            <w:u w:val="none"/>
          </w:rPr>
          <w:t>OS.11/</w:t>
        </w:r>
        <w:r w:rsidR="00067EE8" w:rsidRPr="008E2454">
          <w:rPr>
            <w:rStyle w:val="Hyperlink"/>
            <w:rFonts w:ascii="Aptos Narrow" w:hAnsi="Aptos Narrow"/>
            <w:u w:val="none"/>
          </w:rPr>
          <w:t>24H2</w:t>
        </w:r>
        <w:r w:rsidR="00C22E41" w:rsidRPr="008E2454">
          <w:rPr>
            <w:rStyle w:val="Hyperlink"/>
            <w:rFonts w:ascii="Aptos Narrow" w:hAnsi="Aptos Narrow"/>
            <w:u w:val="none"/>
          </w:rPr>
          <w:t>/Expand/Boot/Boot.Instl.lang.ps1</w:t>
        </w:r>
      </w:hyperlink>
    </w:p>
    <w:p w14:paraId="28EFD754" w14:textId="4ABA2D97" w:rsidR="00781449" w:rsidRPr="008E2454"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5AC24C9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$Mount = "D:\OS_11_Custom\Boot\Boot\Mount"</w:t>
      </w:r>
    </w:p>
    <w:p w14:paraId="6B0116F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$Sources = "D:\OS_11_Custom\Boot\Boot\Language\Add\zh-CN"</w:t>
      </w:r>
    </w:p>
    <w:p w14:paraId="23DBFBD2"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$Initl_install_Language_Component = @()</w:t>
      </w:r>
    </w:p>
    <w:p w14:paraId="4958705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Get-WindowsPackage -Path $Mount | ForEach-Object {</w:t>
      </w:r>
    </w:p>
    <w:p w14:paraId="60DABDA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$Initl_install_Language_Component += $_.PackageName</w:t>
      </w:r>
    </w:p>
    <w:p w14:paraId="42A9A54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01365BD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Add-WindowsPackage -Path $Mount -PackagePath "$($Sources)\WinPE-FontSupport-zh-CN.cab"</w:t>
      </w:r>
    </w:p>
    <w:p w14:paraId="1D6D8EF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$Language = @(</w:t>
      </w:r>
    </w:p>
    <w:p w14:paraId="0F13318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"*WinPE-LanguagePack-Package*"; File = "lp.cab"; }</w:t>
      </w:r>
    </w:p>
    <w:p w14:paraId="6E5F5D5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"*WinPE*Setup*Client*Package*"; File = "WINPE-SETUP-CLIENT_zh-CN.CAB"; }</w:t>
      </w:r>
    </w:p>
    <w:p w14:paraId="5B8DE17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"*WinPE*Setup*Package*"; File = "WinPE-Setup_zh-CN.cab"; }</w:t>
      </w:r>
    </w:p>
    <w:p w14:paraId="6D103DB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"*ATBroker*"; File = "winpe-atbroker_zh-CN.cab"; }</w:t>
      </w:r>
    </w:p>
    <w:p w14:paraId="231C965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"*AudioCore*"; File = "winpe-audiocore_zh-CN.cab"; }</w:t>
      </w:r>
    </w:p>
    <w:p w14:paraId="1AC10B1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"*AudioDrivers*"; File = "winpe-audiodrivers_zh-CN.cab"; }</w:t>
      </w:r>
    </w:p>
    <w:p w14:paraId="7AD2FF4A"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"*EnhancedStorage*"; File = "winpe-enhancedstorage_zh-CN.cab"; }</w:t>
      </w:r>
    </w:p>
    <w:p w14:paraId="0B98B1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"*Narrator*"; File = "winpe-narrator_zh-CN.cab"; }</w:t>
      </w:r>
    </w:p>
    <w:p w14:paraId="7BEB7DF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"*scripting*"; File = "winpe-scripting_zh-CN.cab"; }</w:t>
      </w:r>
    </w:p>
    <w:p w14:paraId="144C460C"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"*SecureStartup*"; File = "winpe-securestartup_zh-CN.cab"; }</w:t>
      </w:r>
    </w:p>
    <w:p w14:paraId="4D28019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"*Speech-TTS*"; File = "winpe-speech-tts_zh-CN.cab"; }</w:t>
      </w:r>
    </w:p>
    <w:p w14:paraId="12D2DA46"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"*srh*"; File = "winpe-srh_zh-CN.cab"; }</w:t>
      </w:r>
    </w:p>
    <w:p w14:paraId="3E0C7B0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"*srt*"; File = "winpe-srt_zh-CN.cab"; }</w:t>
      </w:r>
    </w:p>
    <w:p w14:paraId="7FD8C64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"*wds-tools*"; File = "winpe-wds-tools_zh-CN.cab"; }</w:t>
      </w:r>
    </w:p>
    <w:p w14:paraId="3A3CADD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Match = "*WinPE-WMI-Package*"; File = "winpe-wmi_zh-CN.cab"; }</w:t>
      </w:r>
    </w:p>
    <w:p w14:paraId="44E54B7F"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2B8E2AC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ForEach ($Rule in $Language) {</w:t>
      </w:r>
    </w:p>
    <w:p w14:paraId="080C778E"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"`n   Rule name: $($Rule.Match)" -ForegroundColor Yellow; Write-host "   $('-' * 80)"</w:t>
      </w:r>
    </w:p>
    <w:p w14:paraId="615332D7"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ForEach ($Component in $Initl_install_Language_Component) {</w:t>
      </w:r>
    </w:p>
    <w:p w14:paraId="4FD23B0B"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if ($Component -like "*$($Rule.Match)*") {</w:t>
      </w:r>
    </w:p>
    <w:p w14:paraId="4F30062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Component name: " -NoNewline; Write-host $Component -ForegroundColor Green</w:t>
      </w:r>
    </w:p>
    <w:p w14:paraId="006851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lastRenderedPageBreak/>
        <w:t xml:space="preserve">            Write-host "   Language pack file: " -NoNewline; Write-host "$($Sources)\$($Rule.File)" -ForegroundColor Green</w:t>
      </w:r>
    </w:p>
    <w:p w14:paraId="3CFFB4E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Installing ".PadRight(22) -NoNewline</w:t>
      </w:r>
    </w:p>
    <w:p w14:paraId="38CB84D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try {</w:t>
      </w:r>
    </w:p>
    <w:p w14:paraId="72B4178D"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Add-WindowsPackage -Path $Mount -PackagePath "$($Sources)\$($Rule.File)" | Out-Null</w:t>
      </w:r>
    </w:p>
    <w:p w14:paraId="01F8683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"Finish" -ForegroundColor Green</w:t>
      </w:r>
    </w:p>
    <w:p w14:paraId="31C21643"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 catch {</w:t>
      </w:r>
    </w:p>
    <w:p w14:paraId="7DDCE8D9"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"Failed" -ForegroundColor Red</w:t>
      </w:r>
    </w:p>
    <w:p w14:paraId="1EDDBBE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Write-host "   $($_)" -ForegroundColor Red</w:t>
      </w:r>
    </w:p>
    <w:p w14:paraId="3B7D61B5"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541A34B8"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break</w:t>
      </w:r>
    </w:p>
    <w:p w14:paraId="0C655A21"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273F4AF4" w14:textId="77777777" w:rsidR="00CB3E8B"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 xml:space="preserve">    }</w:t>
      </w:r>
    </w:p>
    <w:p w14:paraId="1869D4C6" w14:textId="1740A7C1" w:rsidR="00406C2E" w:rsidRPr="008E2454" w:rsidRDefault="00CB3E8B" w:rsidP="00410BDF">
      <w:pPr>
        <w:snapToGrid w:val="0"/>
        <w:spacing w:line="360" w:lineRule="auto"/>
        <w:ind w:left="3870"/>
        <w:rPr>
          <w:rFonts w:ascii="Aptos Narrow" w:hAnsi="Aptos Narrow"/>
          <w:color w:val="70AD47" w:themeColor="accent6"/>
        </w:rPr>
      </w:pPr>
      <w:r w:rsidRPr="008E2454">
        <w:rPr>
          <w:rFonts w:ascii="Aptos Narrow" w:hAnsi="Aptos Narrow"/>
          <w:color w:val="70AD47" w:themeColor="accent6"/>
        </w:rPr>
        <w:t>}</w:t>
      </w:r>
    </w:p>
    <w:p w14:paraId="43EF7634" w14:textId="0CCDBE5B" w:rsidR="00827CCE" w:rsidRPr="008E2454"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18" w:name="_Ref148096089"/>
      <w:r w:rsidRPr="008E2454">
        <w:rPr>
          <w:rFonts w:ascii="Aptos Narrow" w:eastAsia="Microsoft YaHei" w:hAnsi="Aptos Narrow"/>
        </w:rPr>
        <w:t>Offline image language: change</w:t>
      </w:r>
      <w:bookmarkEnd w:id="118"/>
    </w:p>
    <w:p w14:paraId="54968534" w14:textId="40EB492E" w:rsidR="00827CCE" w:rsidRPr="008E2454"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19" w:name="_Ref148096086"/>
      <w:r w:rsidRPr="008E2454">
        <w:rPr>
          <w:rStyle w:val="Hyperlink"/>
          <w:rFonts w:ascii="Aptos Narrow" w:eastAsia="Microsoft YaHei" w:hAnsi="Aptos Narrow"/>
          <w:iCs w:val="0"/>
          <w:color w:val="auto"/>
          <w:u w:val="none"/>
        </w:rPr>
        <w:t>Change default language, regional settings, and other international settings</w:t>
      </w:r>
      <w:bookmarkEnd w:id="119"/>
    </w:p>
    <w:p w14:paraId="746804B7" w14:textId="267FDAA3" w:rsidR="007E1975" w:rsidRPr="008E2454" w:rsidRDefault="00D865D7" w:rsidP="00721D0B">
      <w:pPr>
        <w:snapToGrid w:val="0"/>
        <w:spacing w:line="360" w:lineRule="auto"/>
        <w:ind w:left="4320"/>
        <w:rPr>
          <w:rFonts w:ascii="Aptos Narrow" w:hAnsi="Aptos Narrow"/>
        </w:rPr>
      </w:pPr>
      <w:r w:rsidRPr="008E2454">
        <w:rPr>
          <w:rFonts w:ascii="Aptos Narrow" w:hAnsi="Aptos Narrow"/>
        </w:rPr>
        <w:t>Region</w:t>
      </w:r>
      <w:r w:rsidR="007E1975" w:rsidRPr="008E2454">
        <w:rPr>
          <w:rFonts w:ascii="Aptos Narrow" w:hAnsi="Aptos Narrow"/>
        </w:rPr>
        <w:t xml:space="preserve">: </w:t>
      </w:r>
      <w:r w:rsidR="007E1975" w:rsidRPr="008E2454">
        <w:rPr>
          <w:rFonts w:ascii="Aptos Narrow" w:hAnsi="Aptos Narrow"/>
          <w:color w:val="7030A0"/>
        </w:rPr>
        <w:t>zh-CN</w:t>
      </w:r>
    </w:p>
    <w:p w14:paraId="2D80ED57" w14:textId="74145931"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/Set-AllIntl:</w:t>
      </w:r>
      <w:r w:rsidR="00DC3EDC" w:rsidRPr="008E2454">
        <w:rPr>
          <w:rFonts w:ascii="Aptos Narrow" w:hAnsi="Aptos Narrow"/>
          <w:color w:val="70AD47" w:themeColor="accent6"/>
        </w:rPr>
        <w:t>"</w:t>
      </w:r>
      <w:r w:rsidRPr="008E2454">
        <w:rPr>
          <w:rFonts w:ascii="Aptos Narrow" w:hAnsi="Aptos Narrow"/>
          <w:color w:val="70AD47" w:themeColor="accent6"/>
        </w:rPr>
        <w:t>zh-CN</w:t>
      </w:r>
      <w:r w:rsidR="00DC3EDC" w:rsidRPr="008E2454">
        <w:rPr>
          <w:rFonts w:ascii="Aptos Narrow" w:hAnsi="Aptos Narrow"/>
          <w:color w:val="70AD47" w:themeColor="accent6"/>
        </w:rPr>
        <w:t>"</w:t>
      </w:r>
    </w:p>
    <w:p w14:paraId="043737F3" w14:textId="34098F66" w:rsidR="00827CCE" w:rsidRPr="008E2454"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0" w:name="_Ref148096082"/>
      <w:r w:rsidRPr="008E2454">
        <w:rPr>
          <w:rStyle w:val="Hyperlink"/>
          <w:rFonts w:ascii="Aptos Narrow" w:eastAsia="Microsoft YaHei" w:hAnsi="Aptos Narrow"/>
          <w:iCs w:val="0"/>
          <w:color w:val="auto"/>
          <w:u w:val="none"/>
        </w:rPr>
        <w:t>View available language settings</w:t>
      </w:r>
      <w:bookmarkEnd w:id="120"/>
    </w:p>
    <w:p w14:paraId="556A098B" w14:textId="02CEC38D" w:rsidR="00827CCE" w:rsidRPr="008E2454" w:rsidRDefault="00827CCE" w:rsidP="00721D0B">
      <w:pPr>
        <w:snapToGrid w:val="0"/>
        <w:spacing w:line="360" w:lineRule="auto"/>
        <w:ind w:left="4320"/>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/Get-Intl</w:t>
      </w:r>
    </w:p>
    <w:p w14:paraId="3059F089" w14:textId="1F8CD07E" w:rsidR="00100EF5" w:rsidRPr="008E2454"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1" w:name="_Ref161259939"/>
      <w:r w:rsidRPr="008E2454">
        <w:rPr>
          <w:rStyle w:val="Hyperlink"/>
          <w:rFonts w:ascii="Aptos Narrow" w:eastAsia="Microsoft YaHei" w:hAnsi="Aptos Narrow"/>
          <w:color w:val="auto"/>
          <w:u w:val="none"/>
        </w:rPr>
        <w:t>C</w:t>
      </w:r>
      <w:bookmarkStart w:id="122" w:name="_Ref148096073"/>
      <w:r w:rsidRPr="008E2454">
        <w:rPr>
          <w:rStyle w:val="Hyperlink"/>
          <w:rFonts w:ascii="Aptos Narrow" w:eastAsia="Microsoft YaHei" w:hAnsi="Aptos Narrow"/>
          <w:color w:val="auto"/>
          <w:u w:val="none"/>
        </w:rPr>
        <w:t>omponents: All packages installed in the image</w:t>
      </w:r>
      <w:bookmarkEnd w:id="121"/>
      <w:bookmarkEnd w:id="122"/>
    </w:p>
    <w:p w14:paraId="6A960748" w14:textId="13B94656" w:rsidR="00F66941" w:rsidRPr="008E2454"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View</w:t>
      </w:r>
    </w:p>
    <w:p w14:paraId="556AF56F" w14:textId="0C1206D5" w:rsidR="004C41FF" w:rsidRPr="008E2454" w:rsidRDefault="00B12A7B"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 Out-GridView</w:t>
      </w:r>
    </w:p>
    <w:p w14:paraId="67893D98" w14:textId="20C64881" w:rsidR="00AB1AF4" w:rsidRPr="008E2454"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8E2454">
        <w:rPr>
          <w:rStyle w:val="Hyperlink"/>
          <w:rFonts w:ascii="Aptos Narrow" w:eastAsia="Microsoft YaHei" w:hAnsi="Aptos Narrow"/>
          <w:iCs w:val="0"/>
          <w:color w:val="auto"/>
          <w:u w:val="none"/>
        </w:rPr>
        <w:t>Export to csv</w:t>
      </w:r>
    </w:p>
    <w:p w14:paraId="58F8502E" w14:textId="59E29B07" w:rsidR="009524B7" w:rsidRPr="008E2454" w:rsidRDefault="009524B7"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$SaveTo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w:t>
      </w:r>
      <w:r w:rsidR="003A14D0" w:rsidRPr="008E2454">
        <w:rPr>
          <w:rFonts w:ascii="Aptos Narrow" w:hAnsi="Aptos Narrow"/>
          <w:color w:val="70AD47" w:themeColor="accent6"/>
        </w:rPr>
        <w:t>Report.Components.$</w:t>
      </w:r>
      <w:r w:rsidRPr="008E2454">
        <w:rPr>
          <w:rFonts w:ascii="Aptos Narrow" w:hAnsi="Aptos Narrow"/>
          <w:color w:val="70AD47" w:themeColor="accent6"/>
        </w:rPr>
        <w:t>(Get-Date -Format "yyyyMMddHHmmss").csv"</w:t>
      </w:r>
    </w:p>
    <w:p w14:paraId="170CEC9A" w14:textId="7B22AEA4" w:rsidR="00AB1AF4" w:rsidRPr="008E2454" w:rsidRDefault="00AB1AF4"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Get-WindowsPackage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 xml:space="preserve">_Custom\Boot\Boot\Mount" | </w:t>
      </w:r>
      <w:r w:rsidR="00620DB0" w:rsidRPr="008E2454">
        <w:rPr>
          <w:rFonts w:ascii="Aptos Narrow" w:hAnsi="Aptos Narrow"/>
          <w:color w:val="70AD47" w:themeColor="accent6"/>
        </w:rPr>
        <w:t xml:space="preserve">Export-CSV -NoType -Path </w:t>
      </w:r>
      <w:r w:rsidR="009524B7" w:rsidRPr="008E2454">
        <w:rPr>
          <w:rFonts w:ascii="Aptos Narrow" w:hAnsi="Aptos Narrow"/>
          <w:color w:val="70AD47" w:themeColor="accent6"/>
        </w:rPr>
        <w:t>$SaveTo</w:t>
      </w:r>
    </w:p>
    <w:p w14:paraId="33DB8D91" w14:textId="5D38D725" w:rsidR="004B6FC3" w:rsidRPr="008E2454" w:rsidRDefault="004B6FC3"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Write</w:t>
      </w:r>
      <w:r w:rsidR="002D63CA" w:rsidRPr="008E2454">
        <w:rPr>
          <w:rFonts w:ascii="Aptos Narrow" w:hAnsi="Aptos Narrow"/>
          <w:color w:val="70AD47" w:themeColor="accent6"/>
        </w:rPr>
        <w:t>-</w:t>
      </w:r>
      <w:r w:rsidRPr="008E2454">
        <w:rPr>
          <w:rFonts w:ascii="Aptos Narrow" w:hAnsi="Aptos Narrow"/>
          <w:color w:val="70AD47" w:themeColor="accent6"/>
        </w:rPr>
        <w:t>host $Save</w:t>
      </w:r>
      <w:r w:rsidR="00A0575D" w:rsidRPr="008E2454">
        <w:rPr>
          <w:rFonts w:ascii="Aptos Narrow" w:hAnsi="Aptos Narrow"/>
          <w:color w:val="70AD47" w:themeColor="accent6"/>
        </w:rPr>
        <w:t>To</w:t>
      </w:r>
      <w:r w:rsidR="002A0CD3" w:rsidRPr="008E2454">
        <w:rPr>
          <w:rFonts w:ascii="Aptos Narrow" w:hAnsi="Aptos Narrow"/>
          <w:color w:val="70AD47" w:themeColor="accent6"/>
        </w:rPr>
        <w:t xml:space="preserve"> -ForegroundColor Green</w:t>
      </w:r>
    </w:p>
    <w:p w14:paraId="40D1172E" w14:textId="21C3F260" w:rsidR="00BF13D7" w:rsidRPr="008E2454"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57"/>
      <w:r w:rsidRPr="008E2454">
        <w:rPr>
          <w:rFonts w:ascii="Aptos Narrow" w:eastAsia="Microsoft YaHei" w:hAnsi="Aptos Narrow"/>
        </w:rPr>
        <w:t>Language packs: sync to ISO installer</w:t>
      </w:r>
      <w:bookmarkEnd w:id="123"/>
    </w:p>
    <w:p w14:paraId="212FA2B6" w14:textId="5C3A3A07" w:rsidR="009044CD" w:rsidRPr="008E2454" w:rsidRDefault="009044CD"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Copy-Item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Custom\Boot\Boot\Mount\sources\zh-CN"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\sources\zh-CN" -Recurse -Force</w:t>
      </w:r>
    </w:p>
    <w:p w14:paraId="7D84F2BB" w14:textId="698ABF2B" w:rsidR="002B1876" w:rsidRPr="008E2454"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24" w:name="_Ref148096052"/>
      <w:r w:rsidRPr="008E2454">
        <w:rPr>
          <w:rFonts w:ascii="Aptos Narrow" w:eastAsia="Microsoft YaHei" w:hAnsi="Aptos Narrow"/>
        </w:rPr>
        <w:t>Regenerate Lang.ini</w:t>
      </w:r>
      <w:bookmarkEnd w:id="124"/>
    </w:p>
    <w:p w14:paraId="741FF7B5" w14:textId="66213039" w:rsidR="002B1876" w:rsidRPr="008E2454" w:rsidRDefault="009F46A0" w:rsidP="00721D0B">
      <w:pPr>
        <w:snapToGrid w:val="0"/>
        <w:spacing w:line="360" w:lineRule="auto"/>
        <w:ind w:left="3402"/>
        <w:rPr>
          <w:rFonts w:ascii="Aptos Narrow" w:hAnsi="Aptos Narrow"/>
        </w:rPr>
      </w:pPr>
      <w:r w:rsidRPr="008E2454">
        <w:rPr>
          <w:rFonts w:ascii="Aptos Narrow" w:hAnsi="Aptos Narrow"/>
        </w:rPr>
        <w:lastRenderedPageBreak/>
        <w:t>After regeneration, you can adjust the "Installation Interface", the order when selecting "Language", open lang.ini, the default preferred value = 3, non-default value = 2.</w:t>
      </w:r>
    </w:p>
    <w:p w14:paraId="43E6B97A" w14:textId="63A927E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5" w:name="_Ref148096047"/>
      <w:r w:rsidRPr="008E2454">
        <w:rPr>
          <w:rFonts w:ascii="Aptos Narrow" w:eastAsia="Microsoft YaHei" w:hAnsi="Aptos Narrow"/>
        </w:rPr>
        <w:t>Regenerate the mounted directory lang.ini</w:t>
      </w:r>
      <w:bookmarkEnd w:id="125"/>
    </w:p>
    <w:p w14:paraId="2D7A1F9C" w14:textId="01F7D6BF" w:rsidR="00346A78" w:rsidRPr="008E2454" w:rsidRDefault="00811B07" w:rsidP="00721D0B">
      <w:pPr>
        <w:snapToGrid w:val="0"/>
        <w:spacing w:line="360" w:lineRule="auto"/>
        <w:ind w:left="4253"/>
        <w:rPr>
          <w:rFonts w:ascii="Aptos Narrow" w:hAnsi="Aptos Narrow"/>
          <w:color w:val="7030A0"/>
        </w:rPr>
      </w:pPr>
      <w:r w:rsidRPr="008E2454">
        <w:rPr>
          <w:rFonts w:ascii="Aptos Narrow" w:hAnsi="Aptos Narrow"/>
        </w:rPr>
        <w:t xml:space="preserve">Regenerated Lang.ini file location: </w:t>
      </w:r>
      <w:r w:rsidR="00346A78" w:rsidRPr="008E2454">
        <w:rPr>
          <w:rFonts w:ascii="Aptos Narrow" w:hAnsi="Aptos Narrow"/>
          <w:color w:val="7030A0"/>
        </w:rPr>
        <w:t>D:\</w:t>
      </w:r>
      <w:r w:rsidR="00B53D57" w:rsidRPr="008E2454">
        <w:rPr>
          <w:rFonts w:ascii="Aptos Narrow" w:hAnsi="Aptos Narrow"/>
          <w:color w:val="7030A0"/>
        </w:rPr>
        <w:t>OS_11_Custom</w:t>
      </w:r>
      <w:r w:rsidR="00346A78" w:rsidRPr="008E2454">
        <w:rPr>
          <w:rFonts w:ascii="Aptos Narrow" w:hAnsi="Aptos Narrow"/>
          <w:color w:val="7030A0"/>
        </w:rPr>
        <w:t>\Boot\Boot\Mount\Sources\lang.ini</w:t>
      </w:r>
    </w:p>
    <w:p w14:paraId="05665823" w14:textId="0A89B40F"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w:t>
      </w:r>
    </w:p>
    <w:p w14:paraId="0FB2A1A6" w14:textId="6649DC66" w:rsidR="009044CD" w:rsidRPr="008E2454"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6" w:name="_Ref148096041"/>
      <w:r w:rsidRPr="008E2454">
        <w:rPr>
          <w:rFonts w:ascii="Aptos Narrow" w:eastAsia="Microsoft YaHei" w:hAnsi="Aptos Narrow"/>
        </w:rPr>
        <w:t>After regenerating lang.ini, sync to the installer</w:t>
      </w:r>
      <w:bookmarkEnd w:id="126"/>
    </w:p>
    <w:p w14:paraId="197DEC02" w14:textId="444E3DB5" w:rsidR="00346A78" w:rsidRPr="008E2454" w:rsidRDefault="00811B07" w:rsidP="00721D0B">
      <w:pPr>
        <w:snapToGrid w:val="0"/>
        <w:spacing w:line="360" w:lineRule="auto"/>
        <w:ind w:left="4253"/>
        <w:rPr>
          <w:rFonts w:ascii="Aptos Narrow" w:hAnsi="Aptos Narrow"/>
        </w:rPr>
      </w:pPr>
      <w:r w:rsidRPr="008E2454">
        <w:rPr>
          <w:rFonts w:ascii="Aptos Narrow" w:hAnsi="Aptos Narrow"/>
        </w:rPr>
        <w:t>Regenerated Lang.ini file</w:t>
      </w:r>
      <w:r w:rsidR="004579CA" w:rsidRPr="008E2454">
        <w:rPr>
          <w:rFonts w:ascii="Aptos Narrow" w:hAnsi="Aptos Narrow"/>
        </w:rPr>
        <w:t xml:space="preserve"> </w:t>
      </w:r>
      <w:r w:rsidRPr="008E2454">
        <w:rPr>
          <w:rFonts w:ascii="Aptos Narrow" w:hAnsi="Aptos Narrow"/>
        </w:rPr>
        <w:t xml:space="preserve">location: </w:t>
      </w:r>
      <w:r w:rsidR="00346A78" w:rsidRPr="008E2454">
        <w:rPr>
          <w:rFonts w:ascii="Aptos Narrow" w:hAnsi="Aptos Narrow"/>
          <w:color w:val="7030A0"/>
        </w:rPr>
        <w:t>D:\</w:t>
      </w:r>
      <w:r w:rsidR="00F21A43" w:rsidRPr="008E2454">
        <w:rPr>
          <w:rFonts w:ascii="Aptos Narrow" w:hAnsi="Aptos Narrow"/>
          <w:color w:val="7030A0"/>
        </w:rPr>
        <w:t>OS_11</w:t>
      </w:r>
      <w:r w:rsidR="00346A78" w:rsidRPr="008E2454">
        <w:rPr>
          <w:rFonts w:ascii="Aptos Narrow" w:hAnsi="Aptos Narrow"/>
          <w:color w:val="7030A0"/>
        </w:rPr>
        <w:t>\Sources\lang.ini</w:t>
      </w:r>
    </w:p>
    <w:p w14:paraId="52F00A09" w14:textId="78BAD713" w:rsidR="009044CD" w:rsidRPr="008E2454" w:rsidRDefault="009044CD" w:rsidP="00721D0B">
      <w:pPr>
        <w:snapToGrid w:val="0"/>
        <w:spacing w:line="360" w:lineRule="auto"/>
        <w:ind w:left="4253"/>
        <w:rPr>
          <w:rFonts w:ascii="Aptos Narrow" w:hAnsi="Aptos Narrow"/>
          <w:color w:val="70AD47" w:themeColor="accent6"/>
        </w:rPr>
      </w:pPr>
      <w:r w:rsidRPr="008E2454">
        <w:rPr>
          <w:rFonts w:ascii="Aptos Narrow" w:hAnsi="Aptos Narrow"/>
          <w:color w:val="70AD47" w:themeColor="accent6"/>
        </w:rPr>
        <w:t>Dism /image:"D:\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/gen-langini /distribution:"D:\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2676C63" w14:textId="2FB21B1C" w:rsidR="00E81252" w:rsidRPr="008E2454"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27" w:name="_Ref148096034"/>
      <w:r w:rsidRPr="008E2454">
        <w:rPr>
          <w:rFonts w:ascii="Aptos Narrow" w:eastAsia="Microsoft YaHei" w:hAnsi="Aptos Narrow"/>
        </w:rPr>
        <w:t>Cumulative updates</w:t>
      </w:r>
      <w:bookmarkEnd w:id="127"/>
    </w:p>
    <w:p w14:paraId="44B5EA28" w14:textId="65F80892" w:rsidR="00E81252" w:rsidRPr="008E2454" w:rsidRDefault="006D6870" w:rsidP="00721D0B">
      <w:pPr>
        <w:snapToGrid w:val="0"/>
        <w:spacing w:line="360" w:lineRule="auto"/>
        <w:ind w:left="2694"/>
        <w:rPr>
          <w:rFonts w:ascii="Aptos Narrow" w:hAnsi="Aptos Narrow"/>
        </w:rPr>
      </w:pPr>
      <w:r w:rsidRPr="008E2454">
        <w:rPr>
          <w:rFonts w:ascii="Aptos Narrow" w:hAnsi="Aptos Narrow"/>
        </w:rPr>
        <w:t xml:space="preserve">To prepare the </w:t>
      </w:r>
      <w:r w:rsidR="00F6154C" w:rsidRPr="008E2454">
        <w:rPr>
          <w:rFonts w:ascii="Aptos Narrow" w:hAnsi="Aptos Narrow"/>
        </w:rPr>
        <w:t xml:space="preserve">cumulative updates </w:t>
      </w:r>
      <w:r w:rsidRPr="008E2454">
        <w:rPr>
          <w:rFonts w:ascii="Aptos Narrow" w:hAnsi="Aptos Narrow"/>
        </w:rPr>
        <w:t xml:space="preserve">file available, change the example file name: </w:t>
      </w:r>
      <w:r w:rsidR="00E81252" w:rsidRPr="008E2454">
        <w:rPr>
          <w:rFonts w:ascii="Aptos Narrow" w:hAnsi="Aptos Narrow"/>
          <w:color w:val="70AD47" w:themeColor="accent6"/>
        </w:rPr>
        <w:t>KB_Boot.cab</w:t>
      </w:r>
    </w:p>
    <w:p w14:paraId="1266AE06" w14:textId="3849F684"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8" w:name="_Ref148096030"/>
      <w:r w:rsidRPr="008E2454">
        <w:rPr>
          <w:rFonts w:ascii="Aptos Narrow" w:eastAsia="Microsoft YaHei" w:hAnsi="Aptos Narrow"/>
        </w:rPr>
        <w:t>Add</w:t>
      </w:r>
      <w:bookmarkEnd w:id="128"/>
    </w:p>
    <w:p w14:paraId="082EE22B" w14:textId="6D1D9112"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09A731C3" w14:textId="73E5E9D5" w:rsidR="00E81252" w:rsidRPr="008E2454" w:rsidRDefault="00E81252" w:rsidP="00721D0B">
      <w:pPr>
        <w:pStyle w:val="ListParagraph"/>
        <w:snapToGrid w:val="0"/>
        <w:spacing w:line="360" w:lineRule="auto"/>
        <w:ind w:left="3402"/>
        <w:contextualSpacing w:val="0"/>
        <w:rPr>
          <w:rFonts w:ascii="Aptos Narrow" w:hAnsi="Aptos Narrow"/>
          <w:color w:val="70AD47" w:themeColor="accent6"/>
        </w:rPr>
      </w:pPr>
      <w:r w:rsidRPr="008E2454">
        <w:rPr>
          <w:rFonts w:ascii="Aptos Narrow" w:hAnsi="Aptos Narrow"/>
          <w:color w:val="70AD47" w:themeColor="accent6"/>
        </w:rPr>
        <w:t>Add-WindowsPackage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476BEBF7" w14:textId="21C6043D"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9" w:name="_Ref148096025"/>
      <w:r w:rsidRPr="008E2454">
        <w:rPr>
          <w:rFonts w:ascii="Aptos Narrow" w:eastAsia="Microsoft YaHei" w:hAnsi="Aptos Narrow"/>
        </w:rPr>
        <w:t>Delete</w:t>
      </w:r>
      <w:bookmarkEnd w:id="129"/>
    </w:p>
    <w:p w14:paraId="12483B13" w14:textId="38FF1487"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$KBPath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_Custom\Boot\Boot\Update\KB_Boot.cab"</w:t>
      </w:r>
    </w:p>
    <w:p w14:paraId="780F014B" w14:textId="5E2FBC85"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Remove-WindowsPackage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 -PackagePath $KBPath</w:t>
      </w:r>
    </w:p>
    <w:p w14:paraId="23483679" w14:textId="70CE567C" w:rsidR="00E81252" w:rsidRPr="008E2454"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0" w:name="_Ref148096022"/>
      <w:r w:rsidRPr="008E2454">
        <w:rPr>
          <w:rFonts w:ascii="Aptos Narrow" w:eastAsia="Microsoft YaHei" w:hAnsi="Aptos Narrow"/>
        </w:rPr>
        <w:t>Solid update</w:t>
      </w:r>
      <w:bookmarkEnd w:id="130"/>
    </w:p>
    <w:p w14:paraId="245E8C76" w14:textId="7172E86D" w:rsidR="00E81252" w:rsidRPr="008E2454" w:rsidRDefault="006D6870" w:rsidP="00721D0B">
      <w:pPr>
        <w:snapToGrid w:val="0"/>
        <w:spacing w:line="360" w:lineRule="auto"/>
        <w:ind w:left="3402"/>
        <w:rPr>
          <w:rFonts w:ascii="Aptos Narrow" w:hAnsi="Aptos Narrow"/>
        </w:rPr>
      </w:pPr>
      <w:r w:rsidRPr="008E2454">
        <w:rPr>
          <w:rFonts w:ascii="Aptos Narrow" w:hAnsi="Aptos Narrow"/>
        </w:rPr>
        <w:t>It cannot be uninstalled after curing, which cleans the recovery image and resets the basis of any superseded components.</w:t>
      </w:r>
    </w:p>
    <w:p w14:paraId="5A3F4FCD" w14:textId="4CA3C9A8" w:rsidR="00E81252" w:rsidRPr="008E2454" w:rsidRDefault="00E81252" w:rsidP="00721D0B">
      <w:pPr>
        <w:snapToGrid w:val="0"/>
        <w:spacing w:line="360" w:lineRule="auto"/>
        <w:ind w:left="3402"/>
        <w:rPr>
          <w:rFonts w:ascii="Aptos Narrow" w:hAnsi="Aptos Narrow"/>
          <w:color w:val="70AD47" w:themeColor="accent6"/>
        </w:rPr>
      </w:pPr>
      <w:r w:rsidRPr="008E2454">
        <w:rPr>
          <w:rFonts w:ascii="Aptos Narrow" w:hAnsi="Aptos Narrow"/>
          <w:color w:val="70AD47" w:themeColor="accent6"/>
        </w:rPr>
        <w:t>Dism /image:</w:t>
      </w:r>
      <w:r w:rsidR="0002571C" w:rsidRPr="008E2454">
        <w:rPr>
          <w:rFonts w:ascii="Aptos Narrow" w:hAnsi="Aptos Narrow"/>
          <w:color w:val="70AD47" w:themeColor="accent6"/>
        </w:rPr>
        <w:t>"</w:t>
      </w:r>
      <w:r w:rsidRPr="008E2454">
        <w:rPr>
          <w:rFonts w:ascii="Aptos Narrow" w:hAnsi="Aptos Narrow"/>
          <w:color w:val="70AD47" w:themeColor="accent6"/>
        </w:rPr>
        <w:t>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r w:rsidR="0002571C" w:rsidRPr="008E2454">
        <w:rPr>
          <w:rFonts w:ascii="Aptos Narrow" w:hAnsi="Aptos Narrow"/>
          <w:color w:val="70AD47" w:themeColor="accent6"/>
        </w:rPr>
        <w:t>"</w:t>
      </w:r>
      <w:r w:rsidRPr="008E2454">
        <w:rPr>
          <w:rFonts w:ascii="Aptos Narrow" w:hAnsi="Aptos Narrow"/>
          <w:color w:val="70AD47" w:themeColor="accent6"/>
        </w:rPr>
        <w:t xml:space="preserve"> /cleanup-image /StartComponentCleanup /ResetBase</w:t>
      </w:r>
    </w:p>
    <w:p w14:paraId="7C41D87D" w14:textId="216C48FE" w:rsidR="00E81252" w:rsidRPr="008E2454"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1" w:name="_Ref148096018"/>
      <w:r w:rsidRPr="008E2454">
        <w:rPr>
          <w:rStyle w:val="Hyperlink"/>
          <w:rFonts w:ascii="Aptos Narrow" w:eastAsia="Microsoft YaHei" w:hAnsi="Aptos Narrow"/>
          <w:iCs w:val="0"/>
          <w:color w:val="auto"/>
          <w:u w:val="none"/>
        </w:rPr>
        <w:t>Clean components after curing and updating</w:t>
      </w:r>
      <w:bookmarkEnd w:id="131"/>
    </w:p>
    <w:p w14:paraId="051B3291" w14:textId="29D7F318"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$Mount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7F6FA19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Get-WindowsPackage -Path $Mount -ErrorAction SilentlyContinue | ForEach-Object {</w:t>
      </w:r>
    </w:p>
    <w:p w14:paraId="7897118B"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if ($_.PackageState -eq "Superseded") {</w:t>
      </w:r>
    </w:p>
    <w:p w14:paraId="5688ECB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Write-Host "   $($_.PackageName)" -ForegroundColor Green</w:t>
      </w:r>
    </w:p>
    <w:p w14:paraId="5DEE25FC"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Remove-WindowsPackage -Path $Mount -PackageName $_.PackageName | Out-Null</w:t>
      </w:r>
    </w:p>
    <w:p w14:paraId="143417E8"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 xml:space="preserve">    }</w:t>
      </w:r>
    </w:p>
    <w:p w14:paraId="2D85CD37" w14:textId="77777777" w:rsidR="00E81252" w:rsidRPr="008E2454" w:rsidRDefault="00E81252" w:rsidP="00721D0B">
      <w:pPr>
        <w:snapToGrid w:val="0"/>
        <w:spacing w:line="360" w:lineRule="auto"/>
        <w:ind w:left="4245"/>
        <w:rPr>
          <w:rFonts w:ascii="Aptos Narrow" w:hAnsi="Aptos Narrow"/>
          <w:color w:val="70AD47" w:themeColor="accent6"/>
        </w:rPr>
      </w:pPr>
      <w:r w:rsidRPr="008E2454">
        <w:rPr>
          <w:rFonts w:ascii="Aptos Narrow" w:hAnsi="Aptos Narrow"/>
          <w:color w:val="70AD47" w:themeColor="accent6"/>
        </w:rPr>
        <w:t>}</w:t>
      </w:r>
    </w:p>
    <w:p w14:paraId="54EC0AE0" w14:textId="64352892" w:rsidR="008F1FDE" w:rsidRPr="008E2454"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2" w:name="_Ref148096013"/>
      <w:r w:rsidRPr="008E2454">
        <w:rPr>
          <w:rFonts w:ascii="Aptos Narrow" w:eastAsia="Microsoft YaHei" w:hAnsi="Aptos Narrow"/>
        </w:rPr>
        <w:t>Drive</w:t>
      </w:r>
      <w:bookmarkEnd w:id="132"/>
    </w:p>
    <w:p w14:paraId="514DB002" w14:textId="4D28B3D0" w:rsidR="00BF4650" w:rsidRPr="008E2454"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3" w:name="_Ref148096008"/>
      <w:r w:rsidRPr="008E2454">
        <w:rPr>
          <w:rFonts w:ascii="Aptos Narrow" w:eastAsia="Microsoft YaHei" w:hAnsi="Aptos Narrow"/>
        </w:rPr>
        <w:lastRenderedPageBreak/>
        <w:t>Other</w:t>
      </w:r>
      <w:bookmarkEnd w:id="133"/>
    </w:p>
    <w:p w14:paraId="433A541D" w14:textId="4B0A95B5" w:rsidR="00373378" w:rsidRPr="008E2454"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34" w:name="_Ref148096003"/>
      <w:r w:rsidRPr="008E2454">
        <w:rPr>
          <w:rFonts w:ascii="Aptos Narrow" w:eastAsia="Microsoft YaHei" w:hAnsi="Aptos Narrow"/>
        </w:rPr>
        <w:t>Bypass TPM</w:t>
      </w:r>
      <w:r w:rsidR="00915B22" w:rsidRPr="008E2454">
        <w:rPr>
          <w:rStyle w:val="Hyperlink"/>
          <w:rFonts w:ascii="Aptos Narrow" w:eastAsia="Microsoft YaHei" w:hAnsi="Aptos Narrow"/>
          <w:color w:val="auto"/>
          <w:u w:val="none"/>
        </w:rPr>
        <w:t xml:space="preserve"> check during installation</w:t>
      </w:r>
      <w:bookmarkEnd w:id="134"/>
    </w:p>
    <w:p w14:paraId="4B760D32" w14:textId="732E0354" w:rsidR="0070251D" w:rsidRPr="008E2454"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8E2454">
        <w:rPr>
          <w:rFonts w:ascii="Aptos Narrow" w:hAnsi="Aptos Narrow"/>
        </w:rPr>
        <w:t>Boot.Bypass.TPM.ps1</w:t>
      </w:r>
    </w:p>
    <w:p w14:paraId="64F8130A" w14:textId="77E2AC1A" w:rsidR="0070251D" w:rsidRPr="008E2454"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4" w:history="1">
        <w:r w:rsidR="00DE053A" w:rsidRPr="008E2454">
          <w:rPr>
            <w:rStyle w:val="Hyperlink"/>
            <w:rFonts w:ascii="Aptos Narrow" w:hAnsi="Aptos Narrow"/>
            <w:u w:val="none"/>
          </w:rPr>
          <w:t>\Expand\Boot\Boot.Bypass.TPM.ps1</w:t>
        </w:r>
      </w:hyperlink>
    </w:p>
    <w:p w14:paraId="570730C0" w14:textId="3CBDF733" w:rsidR="0070251D" w:rsidRPr="008E2454"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5" w:history="1">
        <w:r w:rsidR="00D377CD"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D377CD" w:rsidRPr="008E2454">
          <w:rPr>
            <w:rStyle w:val="Hyperlink"/>
            <w:rFonts w:ascii="Aptos Narrow" w:hAnsi="Aptos Narrow"/>
            <w:u w:val="none"/>
          </w:rPr>
          <w:t>/</w:t>
        </w:r>
        <w:r w:rsidR="002D5B9E" w:rsidRPr="008E2454">
          <w:rPr>
            <w:rStyle w:val="Hyperlink"/>
            <w:rFonts w:ascii="Aptos Narrow" w:hAnsi="Aptos Narrow"/>
            <w:u w:val="none"/>
          </w:rPr>
          <w:t>Packaging.tutorial/</w:t>
        </w:r>
        <w:r w:rsidR="00D377CD" w:rsidRPr="008E2454">
          <w:rPr>
            <w:rStyle w:val="Hyperlink"/>
            <w:rFonts w:ascii="Aptos Narrow" w:hAnsi="Aptos Narrow"/>
            <w:u w:val="none"/>
          </w:rPr>
          <w:t>OS.11/</w:t>
        </w:r>
        <w:r w:rsidR="00067EE8" w:rsidRPr="008E2454">
          <w:rPr>
            <w:rStyle w:val="Hyperlink"/>
            <w:rFonts w:ascii="Aptos Narrow" w:hAnsi="Aptos Narrow"/>
            <w:u w:val="none"/>
          </w:rPr>
          <w:t>24H2</w:t>
        </w:r>
        <w:r w:rsidR="00D377CD" w:rsidRPr="008E2454">
          <w:rPr>
            <w:rStyle w:val="Hyperlink"/>
            <w:rFonts w:ascii="Aptos Narrow" w:hAnsi="Aptos Narrow"/>
            <w:u w:val="none"/>
          </w:rPr>
          <w:t>/Expand/Boot/Boot.Bypass.TPM.ps1</w:t>
        </w:r>
      </w:hyperlink>
    </w:p>
    <w:p w14:paraId="5C119497" w14:textId="15C914EA" w:rsidR="00636E48" w:rsidRPr="008E2454"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8E2454">
        <w:rPr>
          <w:rFonts w:ascii="Aptos Narrow" w:hAnsi="Aptos Narrow"/>
        </w:rPr>
        <w:t>Copy the code</w:t>
      </w:r>
    </w:p>
    <w:p w14:paraId="2FB9C1FD" w14:textId="73B7FA41"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$RegSystem =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_Custom\Boot\Boot\Mount\Windows\System32\Config\SYSTEM"</w:t>
      </w:r>
    </w:p>
    <w:p w14:paraId="208BBB4E"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$RandomGuid = [guid]::NewGuid()</w:t>
      </w:r>
    </w:p>
    <w:p w14:paraId="2B9D5AE8"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Write-Host "   HKLM:\$($RandomGuid)"</w:t>
      </w:r>
    </w:p>
    <w:p w14:paraId="4EB5394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New-PSDrive -PSProvider Registry -Name OtherTasksTPM -Root HKLM -ErrorAction SilentlyContinue | Out-Null</w:t>
      </w:r>
    </w:p>
    <w:p w14:paraId="1962CE61"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 "HKLM:\$($RandomGuid)\Setup\LabConfig" -force -ea SilentlyContinue | Out-Null</w:t>
      </w:r>
    </w:p>
    <w:p w14:paraId="744D0F1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[gc]::collect()</w:t>
      </w:r>
    </w:p>
    <w:p w14:paraId="16067F04" w14:textId="3C2BFFB0" w:rsidR="00F903EF" w:rsidRPr="008E2454" w:rsidRDefault="00F903EF"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Start-Process reg -ArgumentList "unload ""HKLM\$($RandomGuid)""" -Wait -WindowStyle Hidden -ErrorAction SilentlyContinue</w:t>
      </w:r>
    </w:p>
    <w:p w14:paraId="4DB0AD2B" w14:textId="77777777" w:rsidR="00373378" w:rsidRPr="008E2454" w:rsidRDefault="00373378" w:rsidP="00410BDF">
      <w:pPr>
        <w:snapToGrid w:val="0"/>
        <w:spacing w:line="360" w:lineRule="auto"/>
        <w:ind w:left="3780"/>
        <w:rPr>
          <w:rFonts w:ascii="Aptos Narrow" w:hAnsi="Aptos Narrow"/>
          <w:color w:val="70AD47" w:themeColor="accent6"/>
        </w:rPr>
      </w:pPr>
      <w:r w:rsidRPr="008E2454">
        <w:rPr>
          <w:rFonts w:ascii="Aptos Narrow" w:hAnsi="Aptos Narrow"/>
          <w:color w:val="70AD47" w:themeColor="accent6"/>
        </w:rPr>
        <w:t>Remove-PSDrive -Name OtherTasksTPM</w:t>
      </w:r>
    </w:p>
    <w:p w14:paraId="01325C3C" w14:textId="363BB0C8" w:rsidR="00950136"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5" w:name="_Ref148095999"/>
      <w:r w:rsidRPr="008E2454">
        <w:rPr>
          <w:rFonts w:ascii="Aptos Narrow" w:eastAsia="Microsoft YaHei" w:hAnsi="Aptos Narrow"/>
        </w:rPr>
        <w:t>Save image</w:t>
      </w:r>
      <w:r w:rsidR="00A406E7" w:rsidRPr="008E2454">
        <w:rPr>
          <w:rFonts w:ascii="Aptos Narrow" w:eastAsia="Microsoft YaHei" w:hAnsi="Aptos Narrow"/>
        </w:rPr>
        <w:t>: Boot.wim</w:t>
      </w:r>
      <w:bookmarkEnd w:id="135"/>
    </w:p>
    <w:p w14:paraId="629DEF5D" w14:textId="032F688B" w:rsidR="00950136" w:rsidRPr="008E2454" w:rsidRDefault="00950136"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Save-WindowsImage -Path "D:\</w:t>
      </w:r>
      <w:r w:rsidR="002E72D8" w:rsidRPr="008E2454">
        <w:rPr>
          <w:rFonts w:ascii="Aptos Narrow" w:hAnsi="Aptos Narrow"/>
          <w:color w:val="70AD47" w:themeColor="accent6"/>
        </w:rPr>
        <w:t>OS_11</w:t>
      </w:r>
      <w:r w:rsidRPr="008E2454">
        <w:rPr>
          <w:rFonts w:ascii="Aptos Narrow" w:hAnsi="Aptos Narrow"/>
          <w:color w:val="70AD47" w:themeColor="accent6"/>
        </w:rPr>
        <w:t>_Custom\Boot\Boot\Mount"</w:t>
      </w:r>
    </w:p>
    <w:p w14:paraId="25839DE1" w14:textId="616A5A31" w:rsidR="009044CD" w:rsidRPr="008E2454"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6" w:name="_Ref148095995"/>
      <w:r w:rsidRPr="008E2454">
        <w:rPr>
          <w:rFonts w:ascii="Aptos Narrow" w:eastAsia="Microsoft YaHei" w:hAnsi="Aptos Narrow"/>
        </w:rPr>
        <w:t>Un</w:t>
      </w:r>
      <w:r w:rsidR="0070716E" w:rsidRPr="008E2454">
        <w:rPr>
          <w:rFonts w:ascii="Aptos Narrow" w:eastAsia="Microsoft YaHei" w:hAnsi="Aptos Narrow"/>
        </w:rPr>
        <w:t>mount</w:t>
      </w:r>
      <w:r w:rsidRPr="008E2454">
        <w:rPr>
          <w:rFonts w:ascii="Aptos Narrow" w:eastAsia="Microsoft YaHei" w:hAnsi="Aptos Narrow"/>
        </w:rPr>
        <w:t xml:space="preserve"> image</w:t>
      </w:r>
      <w:r w:rsidR="00CB2A02" w:rsidRPr="008E2454">
        <w:rPr>
          <w:rFonts w:ascii="Aptos Narrow" w:eastAsia="Microsoft YaHei" w:hAnsi="Aptos Narrow"/>
        </w:rPr>
        <w:t>: Boot.wim</w:t>
      </w:r>
      <w:bookmarkEnd w:id="136"/>
    </w:p>
    <w:p w14:paraId="1F32E028" w14:textId="418EC40D" w:rsidR="009E369C" w:rsidRPr="008E2454" w:rsidRDefault="009E369C" w:rsidP="00721D0B">
      <w:pPr>
        <w:snapToGrid w:val="0"/>
        <w:spacing w:line="360" w:lineRule="auto"/>
        <w:ind w:left="2694"/>
        <w:rPr>
          <w:rFonts w:ascii="Aptos Narrow" w:hAnsi="Aptos Narrow"/>
        </w:rPr>
      </w:pPr>
      <w:r w:rsidRPr="008E2454">
        <w:rPr>
          <w:rFonts w:ascii="Aptos Narrow" w:hAnsi="Aptos Narrow"/>
        </w:rPr>
        <w:t>Close any applications that may be accessing files in the image, including File Explorer.</w:t>
      </w:r>
    </w:p>
    <w:p w14:paraId="220D4867" w14:textId="06C16846" w:rsidR="009044CD" w:rsidRPr="008E2454" w:rsidRDefault="009044CD" w:rsidP="00721D0B">
      <w:pPr>
        <w:snapToGrid w:val="0"/>
        <w:spacing w:line="360" w:lineRule="auto"/>
        <w:ind w:left="2694"/>
        <w:rPr>
          <w:rFonts w:ascii="Aptos Narrow" w:hAnsi="Aptos Narrow"/>
          <w:color w:val="70AD47" w:themeColor="accent6"/>
        </w:rPr>
      </w:pPr>
      <w:r w:rsidRPr="008E2454">
        <w:rPr>
          <w:rFonts w:ascii="Aptos Narrow" w:hAnsi="Aptos Narrow"/>
          <w:color w:val="70AD47" w:themeColor="accent6"/>
        </w:rPr>
        <w:t>Dismount-WindowsImage -Path "D:\</w:t>
      </w:r>
      <w:r w:rsidR="002E72D8" w:rsidRPr="008E2454">
        <w:rPr>
          <w:rFonts w:ascii="Aptos Narrow" w:hAnsi="Aptos Narrow"/>
          <w:color w:val="70AD47" w:themeColor="accent6"/>
        </w:rPr>
        <w:t>OS_11</w:t>
      </w:r>
      <w:r w:rsidR="00AC5FCE" w:rsidRPr="008E2454">
        <w:rPr>
          <w:rFonts w:ascii="Aptos Narrow" w:hAnsi="Aptos Narrow"/>
          <w:color w:val="70AD47" w:themeColor="accent6"/>
        </w:rPr>
        <w:t>_</w:t>
      </w:r>
      <w:r w:rsidRPr="008E2454">
        <w:rPr>
          <w:rFonts w:ascii="Aptos Narrow" w:hAnsi="Aptos Narrow"/>
          <w:color w:val="70AD47" w:themeColor="accent6"/>
        </w:rPr>
        <w:t>Custom\Boot\Boot\Mount" -Discard</w:t>
      </w:r>
    </w:p>
    <w:p w14:paraId="204F863C" w14:textId="01AC5C30" w:rsidR="00A83794" w:rsidRPr="008E2454" w:rsidRDefault="00070880" w:rsidP="00721D0B">
      <w:pPr>
        <w:pStyle w:val="Heading4"/>
        <w:numPr>
          <w:ilvl w:val="0"/>
          <w:numId w:val="43"/>
        </w:numPr>
        <w:snapToGrid w:val="0"/>
        <w:spacing w:before="720" w:line="360" w:lineRule="auto"/>
        <w:ind w:left="2145" w:hanging="720"/>
        <w:rPr>
          <w:rFonts w:ascii="Aptos Narrow" w:hAnsi="Aptos Narrow"/>
        </w:rPr>
      </w:pPr>
      <w:bookmarkStart w:id="137" w:name="_Ref148095964"/>
      <w:r w:rsidRPr="008E2454">
        <w:rPr>
          <w:rFonts w:ascii="Aptos Narrow" w:hAnsi="Aptos Narrow"/>
        </w:rPr>
        <w:t>Deployment engine</w:t>
      </w:r>
      <w:bookmarkEnd w:id="137"/>
    </w:p>
    <w:p w14:paraId="25DD63EC" w14:textId="324A64C8" w:rsidR="00A83794" w:rsidRPr="008E2454"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8E2454">
        <w:rPr>
          <w:rFonts w:ascii="Aptos Narrow" w:hAnsi="Aptos Narrow"/>
        </w:rPr>
        <w:t xml:space="preserve">Learn about "Automatically Adding Languages Installed in Windows Systems", learn: </w:t>
      </w:r>
      <w:hyperlink r:id="rId136" w:history="1">
        <w:r w:rsidRPr="008E2454">
          <w:rPr>
            <w:rStyle w:val="Hyperlink"/>
            <w:rFonts w:ascii="Aptos Narrow" w:hAnsi="Aptos Narrow"/>
            <w:u w:val="none"/>
          </w:rPr>
          <w:t>https://github.com/ilikeyi/Multilingual</w:t>
        </w:r>
      </w:hyperlink>
      <w:r w:rsidRPr="008E2454">
        <w:rPr>
          <w:rFonts w:ascii="Aptos Narrow" w:hAnsi="Aptos Narrow"/>
        </w:rPr>
        <w:t>, how to download:</w:t>
      </w:r>
    </w:p>
    <w:p w14:paraId="394F0A16" w14:textId="6B587B78" w:rsidR="00A83794" w:rsidRPr="008E2454"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lastRenderedPageBreak/>
        <w:t>After entering the website, click "</w:t>
      </w:r>
      <w:r w:rsidRPr="008E2454">
        <w:rPr>
          <w:rFonts w:ascii="Aptos Narrow" w:hAnsi="Aptos Narrow"/>
          <w:color w:val="7030A0"/>
        </w:rPr>
        <w:t>Code</w:t>
      </w:r>
      <w:r w:rsidRPr="008E2454">
        <w:rPr>
          <w:rFonts w:ascii="Aptos Narrow" w:hAnsi="Aptos Narrow"/>
        </w:rPr>
        <w:t>", "</w:t>
      </w:r>
      <w:r w:rsidRPr="008E2454">
        <w:rPr>
          <w:rFonts w:ascii="Aptos Narrow" w:hAnsi="Aptos Narrow"/>
          <w:color w:val="7030A0"/>
        </w:rPr>
        <w:t>Download Compressed Package</w:t>
      </w:r>
      <w:r w:rsidRPr="008E2454">
        <w:rPr>
          <w:rFonts w:ascii="Aptos Narrow" w:hAnsi="Aptos Narrow"/>
        </w:rPr>
        <w:t xml:space="preserve">", and after the download is completed, you will get the </w:t>
      </w:r>
      <w:r w:rsidRPr="008E2454">
        <w:rPr>
          <w:rFonts w:ascii="Aptos Narrow" w:hAnsi="Aptos Narrow"/>
          <w:color w:val="7030A0"/>
        </w:rPr>
        <w:t>main.zip</w:t>
      </w:r>
      <w:r w:rsidRPr="008E2454">
        <w:rPr>
          <w:rFonts w:ascii="Aptos Narrow" w:hAnsi="Aptos Narrow"/>
        </w:rPr>
        <w:t xml:space="preserve"> compressed package file.</w:t>
      </w:r>
    </w:p>
    <w:p w14:paraId="2842AE0F" w14:textId="5A21FBC8" w:rsidR="00A83794" w:rsidRPr="008E2454"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8E2454">
        <w:rPr>
          <w:rFonts w:ascii="Aptos Narrow" w:hAnsi="Aptos Narrow"/>
        </w:rPr>
        <w:t xml:space="preserve">Go to the </w:t>
      </w:r>
      <w:hyperlink r:id="rId137" w:history="1">
        <w:r w:rsidRPr="008E2454">
          <w:rPr>
            <w:rStyle w:val="Hyperlink"/>
            <w:rFonts w:ascii="Aptos Narrow" w:hAnsi="Aptos Narrow"/>
            <w:u w:val="none"/>
          </w:rPr>
          <w:t>https://github.com/ilikeyi/Multilingual/releases</w:t>
        </w:r>
      </w:hyperlink>
      <w:r w:rsidRPr="008E2454">
        <w:rPr>
          <w:rFonts w:ascii="Aptos Narrow" w:hAnsi="Aptos Narrow"/>
        </w:rPr>
        <w:t xml:space="preserve"> download page, select the available version: </w:t>
      </w:r>
      <w:r w:rsidR="00C734A0" w:rsidRPr="008E2454">
        <w:rPr>
          <w:rFonts w:ascii="Aptos Narrow" w:hAnsi="Aptos Narrow"/>
          <w:color w:val="7030A0"/>
        </w:rPr>
        <w:t>1.1.1.1</w:t>
      </w:r>
      <w:r w:rsidRPr="008E2454">
        <w:rPr>
          <w:rFonts w:ascii="Aptos Narrow" w:hAnsi="Aptos Narrow"/>
        </w:rPr>
        <w:t xml:space="preserve">, select the download source code format: zip, and get the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compressed package file after the download is completed;</w:t>
      </w:r>
    </w:p>
    <w:p w14:paraId="211C348B" w14:textId="2968DFD8" w:rsidR="00A83794" w:rsidRPr="008E2454" w:rsidRDefault="003D083F"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 xml:space="preserve">Unzip the downloaded </w:t>
      </w:r>
      <w:r w:rsidRPr="008E2454">
        <w:rPr>
          <w:rFonts w:ascii="Aptos Narrow" w:hAnsi="Aptos Narrow"/>
          <w:color w:val="7030A0"/>
        </w:rPr>
        <w:t>main.zip</w:t>
      </w:r>
      <w:r w:rsidRPr="008E2454">
        <w:rPr>
          <w:rFonts w:ascii="Aptos Narrow" w:hAnsi="Aptos Narrow"/>
        </w:rPr>
        <w:t xml:space="preserve"> or </w:t>
      </w:r>
      <w:r w:rsidRPr="008E2454">
        <w:rPr>
          <w:rFonts w:ascii="Aptos Narrow" w:hAnsi="Aptos Narrow"/>
          <w:color w:val="7030A0"/>
        </w:rPr>
        <w:t>Multilingual-</w:t>
      </w:r>
      <w:r w:rsidR="00C734A0" w:rsidRPr="008E2454">
        <w:rPr>
          <w:rFonts w:ascii="Aptos Narrow" w:hAnsi="Aptos Narrow"/>
          <w:color w:val="7030A0"/>
        </w:rPr>
        <w:t>1.1.1.1</w:t>
      </w:r>
      <w:r w:rsidRPr="008E2454">
        <w:rPr>
          <w:rFonts w:ascii="Aptos Narrow" w:hAnsi="Aptos Narrow"/>
          <w:color w:val="7030A0"/>
        </w:rPr>
        <w:t>.zip</w:t>
      </w:r>
      <w:r w:rsidRPr="008E2454">
        <w:rPr>
          <w:rFonts w:ascii="Aptos Narrow" w:hAnsi="Aptos Narrow"/>
        </w:rPr>
        <w:t xml:space="preserve"> to: </w:t>
      </w:r>
      <w:r w:rsidRPr="008E2454">
        <w:rPr>
          <w:rFonts w:ascii="Aptos Narrow" w:hAnsi="Aptos Narrow"/>
          <w:color w:val="7030A0"/>
        </w:rPr>
        <w:t>D:\Multilingual-</w:t>
      </w:r>
      <w:r w:rsidR="00C734A0" w:rsidRPr="008E2454">
        <w:rPr>
          <w:rFonts w:ascii="Aptos Narrow" w:hAnsi="Aptos Narrow"/>
          <w:color w:val="7030A0"/>
        </w:rPr>
        <w:t>1.1.1.1</w:t>
      </w:r>
      <w:r w:rsidRPr="008E2454">
        <w:rPr>
          <w:rFonts w:ascii="Aptos Narrow" w:hAnsi="Aptos Narrow"/>
        </w:rPr>
        <w:t xml:space="preserve">, and rename: </w:t>
      </w:r>
      <w:r w:rsidR="00A83794" w:rsidRPr="008E2454">
        <w:rPr>
          <w:rFonts w:ascii="Aptos Narrow" w:hAnsi="Aptos Narrow"/>
          <w:color w:val="70AD47" w:themeColor="accent6"/>
        </w:rPr>
        <w:t>D:\Multilingual</w:t>
      </w:r>
    </w:p>
    <w:p w14:paraId="521869B9" w14:textId="74D736CE" w:rsidR="00A83794" w:rsidRPr="008E2454" w:rsidRDefault="00F360E8" w:rsidP="00721D0B">
      <w:pPr>
        <w:pStyle w:val="ListParagraph"/>
        <w:numPr>
          <w:ilvl w:val="3"/>
          <w:numId w:val="12"/>
        </w:numPr>
        <w:snapToGrid w:val="0"/>
        <w:spacing w:line="360" w:lineRule="auto"/>
        <w:ind w:left="2520"/>
        <w:contextualSpacing w:val="0"/>
        <w:rPr>
          <w:rFonts w:ascii="Aptos Narrow" w:hAnsi="Aptos Narrow"/>
        </w:rPr>
      </w:pPr>
      <w:r w:rsidRPr="008E2454">
        <w:rPr>
          <w:rFonts w:ascii="Aptos Narrow" w:hAnsi="Aptos Narrow"/>
        </w:rPr>
        <w:t>Learn "</w:t>
      </w:r>
      <w:hyperlink r:id="rId138" w:history="1">
        <w:r w:rsidR="006058BA" w:rsidRPr="008E2454">
          <w:rPr>
            <w:rStyle w:val="Hyperlink"/>
            <w:rFonts w:ascii="Aptos Narrow" w:hAnsi="Aptos Narrow"/>
            <w:u w:val="none"/>
          </w:rPr>
          <w:t>Unattended Windows Setup Reference</w:t>
        </w:r>
      </w:hyperlink>
      <w:r w:rsidRPr="008E2454">
        <w:rPr>
          <w:rFonts w:ascii="Aptos Narrow" w:hAnsi="Aptos Narrow"/>
        </w:rPr>
        <w:t>", Intervene in the installation process by leaving it unattended.</w:t>
      </w:r>
    </w:p>
    <w:p w14:paraId="523EBFA8" w14:textId="20FCD901" w:rsidR="00A83794" w:rsidRPr="008E2454"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38" w:name="_Ref148095968"/>
      <w:r w:rsidRPr="008E2454">
        <w:rPr>
          <w:rFonts w:ascii="Aptos Narrow" w:eastAsia="Microsoft YaHei" w:hAnsi="Aptos Narrow"/>
        </w:rPr>
        <w:t>Add method</w:t>
      </w:r>
      <w:bookmarkEnd w:id="138"/>
    </w:p>
    <w:p w14:paraId="4C4B7961" w14:textId="3F45DF53" w:rsidR="00A83794" w:rsidRPr="008E2454"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Add to ISO installation media</w:t>
      </w:r>
    </w:p>
    <w:p w14:paraId="067C66EB" w14:textId="74C1CD74" w:rsidR="00A83794" w:rsidRPr="008E2454"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8E2454">
        <w:rPr>
          <w:rFonts w:ascii="Aptos Narrow" w:eastAsia="Microsoft YaHei" w:hAnsi="Aptos Narrow"/>
          <w:iCs w:val="0"/>
        </w:rPr>
        <w:t>Unattended</w:t>
      </w:r>
    </w:p>
    <w:p w14:paraId="6D84EF54" w14:textId="3CF2B1BE" w:rsidR="00A83794" w:rsidRPr="008E2454"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[ISO]:\Autounattend.xml</w:t>
      </w:r>
    </w:p>
    <w:p w14:paraId="1FDE5EEE" w14:textId="191DE299" w:rsidR="00A83794" w:rsidRPr="008E2454" w:rsidRDefault="00EC6780" w:rsidP="00721D0B">
      <w:pPr>
        <w:snapToGrid w:val="0"/>
        <w:spacing w:line="360" w:lineRule="auto"/>
        <w:ind w:left="5387"/>
        <w:rPr>
          <w:rFonts w:ascii="Aptos Narrow" w:hAnsi="Aptos Narrow"/>
        </w:rPr>
      </w:pPr>
      <w:r w:rsidRPr="008E2454">
        <w:rPr>
          <w:rFonts w:ascii="Aptos Narrow" w:hAnsi="Aptos Narrow"/>
        </w:rPr>
        <w:t>Autounattend.xml interferes with the WinPE installer when booting an ISO installation.</w:t>
      </w:r>
    </w:p>
    <w:p w14:paraId="30EC9C37" w14:textId="62125464" w:rsidR="00A83794" w:rsidRPr="008E2454" w:rsidRDefault="00EC6780"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\Autounattend.xml</w:t>
      </w:r>
    </w:p>
    <w:p w14:paraId="0031B5F6" w14:textId="4CBD59E0"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\Autounattend.xml" -Force</w:t>
      </w:r>
    </w:p>
    <w:p w14:paraId="3D44D0FC" w14:textId="3057A150"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[ISO]:\Sources\Unattend.xml</w:t>
      </w:r>
    </w:p>
    <w:p w14:paraId="1412378F" w14:textId="5F31555C"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 xml:space="preserve">When mounting or unpacking an ISO, after running the </w:t>
      </w:r>
      <w:r w:rsidRPr="008E2454">
        <w:rPr>
          <w:rFonts w:ascii="Aptos Narrow" w:hAnsi="Aptos Narrow"/>
          <w:color w:val="7030A0"/>
        </w:rPr>
        <w:t>[ISO]:\Setup.exe</w:t>
      </w:r>
      <w:r w:rsidRPr="008E2454">
        <w:rPr>
          <w:rFonts w:ascii="Aptos Narrow" w:hAnsi="Aptos Narrow"/>
        </w:rPr>
        <w:t xml:space="preserve"> installer, </w:t>
      </w:r>
      <w:r w:rsidRPr="008E2454">
        <w:rPr>
          <w:rFonts w:ascii="Aptos Narrow" w:hAnsi="Aptos Narrow"/>
          <w:color w:val="7030A0"/>
        </w:rPr>
        <w:t>[ISO]:\Sources\Unattend.xml</w:t>
      </w:r>
      <w:r w:rsidRPr="008E2454">
        <w:rPr>
          <w:rFonts w:ascii="Aptos Narrow" w:hAnsi="Aptos Narrow"/>
        </w:rPr>
        <w:t xml:space="preserve"> will intervene in the installation process.</w:t>
      </w:r>
    </w:p>
    <w:p w14:paraId="19EA371A" w14:textId="5275C12B"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\Sources\Unattend.xml</w:t>
      </w:r>
    </w:p>
    <w:p w14:paraId="4950A53B" w14:textId="7AF50B6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\Sources\Unattend.xml" -Force</w:t>
      </w:r>
    </w:p>
    <w:p w14:paraId="5DEB79EA" w14:textId="68223C68" w:rsidR="00A83794" w:rsidRPr="008E2454"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8E2454">
        <w:rPr>
          <w:rFonts w:ascii="Aptos Narrow" w:eastAsia="Microsoft YaHei" w:hAnsi="Aptos Narrow"/>
          <w:szCs w:val="20"/>
        </w:rPr>
        <w:t xml:space="preserve">Add to: </w:t>
      </w:r>
      <w:r w:rsidR="00A83794" w:rsidRPr="008E2454">
        <w:rPr>
          <w:rFonts w:ascii="Aptos Narrow" w:eastAsia="Microsoft YaHei" w:hAnsi="Aptos Narrow"/>
          <w:color w:val="7030A0"/>
          <w:szCs w:val="20"/>
        </w:rPr>
        <w:t>[ISO]:\sources\$OEM$\$$\Panther\unattend.xml</w:t>
      </w:r>
    </w:p>
    <w:p w14:paraId="2DB0DE0D" w14:textId="760D5E23" w:rsidR="00A83794" w:rsidRPr="008E2454" w:rsidRDefault="00EC5E53" w:rsidP="00721D0B">
      <w:pPr>
        <w:pStyle w:val="ListParagraph"/>
        <w:snapToGrid w:val="0"/>
        <w:spacing w:line="360" w:lineRule="auto"/>
        <w:ind w:left="5387"/>
        <w:contextualSpacing w:val="0"/>
        <w:rPr>
          <w:rFonts w:ascii="Aptos Narrow" w:hAnsi="Aptos Narrow"/>
        </w:rPr>
      </w:pPr>
      <w:r w:rsidRPr="008E2454">
        <w:rPr>
          <w:rFonts w:ascii="Aptos Narrow" w:hAnsi="Aptos Narrow"/>
        </w:rPr>
        <w:t>Copy it to the system disk during the installation process, copy to: {system disk}:\Windows\Panther\unattend.xml</w:t>
      </w:r>
    </w:p>
    <w:p w14:paraId="344495E1" w14:textId="0705BFFB" w:rsidR="00A83794" w:rsidRPr="008E2454"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8E2454">
        <w:rPr>
          <w:rFonts w:ascii="Aptos Narrow" w:eastAsia="Microsoft YaHei" w:hAnsi="Aptos Narrow"/>
          <w:iCs w:val="0"/>
          <w:szCs w:val="20"/>
        </w:rPr>
        <w:t>Create $OEM$ path</w:t>
      </w:r>
    </w:p>
    <w:p w14:paraId="46369E0C" w14:textId="61AEC350" w:rsidR="00A83794" w:rsidRPr="008E2454" w:rsidRDefault="00A83794" w:rsidP="00721D0B">
      <w:pPr>
        <w:pStyle w:val="ListParagraph"/>
        <w:snapToGrid w:val="0"/>
        <w:spacing w:line="360" w:lineRule="auto"/>
        <w:ind w:left="6675"/>
        <w:contextualSpacing w:val="0"/>
        <w:rPr>
          <w:rFonts w:ascii="Aptos Narrow" w:hAnsi="Aptos Narrow"/>
        </w:rPr>
      </w:pPr>
      <w:r w:rsidRPr="008E2454">
        <w:rPr>
          <w:rFonts w:ascii="Aptos Narrow" w:hAnsi="Aptos Narrow"/>
          <w:color w:val="70AD47" w:themeColor="accent6"/>
        </w:rPr>
        <w:t>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 -ItemType Directory</w:t>
      </w:r>
    </w:p>
    <w:p w14:paraId="71ACB108" w14:textId="70A67E13" w:rsidR="00A83794" w:rsidRPr="008E2454"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8E2454">
        <w:rPr>
          <w:rFonts w:ascii="Aptos Narrow" w:eastAsia="Microsoft YaHei" w:hAnsi="Aptos Narrow"/>
          <w:iCs w:val="0"/>
          <w:szCs w:val="20"/>
        </w:rPr>
        <w:t>Copy</w:t>
      </w:r>
    </w:p>
    <w:p w14:paraId="091080F0" w14:textId="34FE9185" w:rsidR="00A83794" w:rsidRPr="008E2454" w:rsidRDefault="00EC5E53" w:rsidP="00721D0B">
      <w:pPr>
        <w:pStyle w:val="ListParagraph"/>
        <w:snapToGrid w:val="0"/>
        <w:spacing w:line="360" w:lineRule="auto"/>
        <w:ind w:left="6660"/>
        <w:contextualSpacing w:val="0"/>
        <w:rPr>
          <w:rFonts w:ascii="Aptos Narrow" w:hAnsi="Aptos Narrow"/>
        </w:rPr>
      </w:pPr>
      <w:r w:rsidRPr="008E2454">
        <w:rPr>
          <w:rFonts w:ascii="Aptos Narrow" w:hAnsi="Aptos Narrow"/>
        </w:rPr>
        <w:t>Copy</w:t>
      </w:r>
      <w:r w:rsidR="00A83794"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\Sources\$OEM$\Panther\Unattend.xml</w:t>
      </w:r>
    </w:p>
    <w:p w14:paraId="592F2292" w14:textId="0EA3FC33" w:rsidR="00A83794" w:rsidRPr="008E2454" w:rsidRDefault="00A83794" w:rsidP="00721D0B">
      <w:pPr>
        <w:pStyle w:val="ListParagraph"/>
        <w:snapToGrid w:val="0"/>
        <w:spacing w:line="360" w:lineRule="auto"/>
        <w:ind w:left="6675"/>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\sources\`$OEM$\`$$\Panther\Unattend.xml" -Force</w:t>
      </w:r>
    </w:p>
    <w:p w14:paraId="4F7DE228" w14:textId="7027DC3A" w:rsidR="00A83794" w:rsidRPr="008E2454"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2B5A0B06" w14:textId="3476BF94" w:rsidR="00A83794" w:rsidRPr="008E2454" w:rsidRDefault="00424AB5"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installed languages for Windows systems</w:t>
      </w:r>
      <w:r w:rsidRPr="008E2454">
        <w:rPr>
          <w:rFonts w:ascii="Aptos Narrow" w:hAnsi="Aptos Narrow"/>
        </w:rPr>
        <w:t>" 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r w:rsidR="00A83794" w:rsidRPr="008E2454">
        <w:rPr>
          <w:rFonts w:ascii="Aptos Narrow" w:hAnsi="Aptos Narrow"/>
        </w:rPr>
        <w:t xml:space="preserve"> </w:t>
      </w:r>
      <w:r w:rsidRPr="008E2454">
        <w:rPr>
          <w:rFonts w:ascii="Aptos Narrow" w:hAnsi="Aptos Narrow"/>
        </w:rPr>
        <w:t>in the directory.</w:t>
      </w:r>
    </w:p>
    <w:p w14:paraId="31EAF9AA" w14:textId="5B96A014" w:rsidR="00A83794" w:rsidRPr="008E2454"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lastRenderedPageBreak/>
        <w:t>Deployment Engine: Copy</w:t>
      </w:r>
    </w:p>
    <w:p w14:paraId="1E78AD2D" w14:textId="039D16B9" w:rsidR="00A83794" w:rsidRPr="008E2454" w:rsidRDefault="00424AB5"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A83794"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\Sources\$OEM$\$1\Yi\Engine</w:t>
      </w:r>
    </w:p>
    <w:p w14:paraId="16985697" w14:textId="3172B8C2"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 -Recurse -Force</w:t>
      </w:r>
    </w:p>
    <w:p w14:paraId="16410461" w14:textId="66D51DB7" w:rsidR="00A83794" w:rsidRPr="008E2454"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5751B9B4"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754E1EA1" w14:textId="6C9EE966"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global search and synchronization of deployment tags</w:t>
      </w:r>
    </w:p>
    <w:p w14:paraId="236F3F95" w14:textId="40B80942"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Prerequisite deployment</w:t>
      </w:r>
    </w:p>
    <w:p w14:paraId="7DE7093F" w14:textId="21B931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w:t>
      </w:r>
      <w:r w:rsidR="00424AB5"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D6112A" w:rsidRPr="008E2454">
        <w:rPr>
          <w:rFonts w:ascii="Aptos Narrow" w:hAnsi="Aptos Narrow"/>
          <w:color w:val="70AD47" w:themeColor="accent6"/>
        </w:rPr>
        <w:t>Allow automatic updates</w:t>
      </w:r>
    </w:p>
    <w:p w14:paraId="235AB917" w14:textId="6D07653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"Use_UTF8" # </w:t>
      </w:r>
      <w:r w:rsidR="00D6112A" w:rsidRPr="008E2454">
        <w:rPr>
          <w:rFonts w:ascii="Aptos Narrow" w:hAnsi="Aptos Narrow"/>
          <w:color w:val="70AD47" w:themeColor="accent6"/>
        </w:rPr>
        <w:t>Beta: Global language support using Unicode UTF-8</w:t>
      </w:r>
    </w:p>
    <w:p w14:paraId="6A7B5CED" w14:textId="08F8104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w:t>
      </w:r>
      <w:r w:rsidR="00D6112A" w:rsidRPr="008E2454">
        <w:rPr>
          <w:rFonts w:ascii="Aptos Narrow" w:hAnsi="Aptos Narrow"/>
          <w:color w:val="70AD47" w:themeColor="accent6"/>
        </w:rPr>
        <w:t>Network Location Wizard</w:t>
      </w:r>
    </w:p>
    <w:p w14:paraId="19A8EB6F" w14:textId="13750CB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w:t>
      </w:r>
      <w:r w:rsidR="00D6112A" w:rsidRPr="008E2454">
        <w:rPr>
          <w:rFonts w:ascii="Aptos Narrow" w:hAnsi="Aptos Narrow"/>
          <w:color w:val="70AD47" w:themeColor="accent6"/>
        </w:rPr>
        <w:t>Cleanup and maintenance tasks</w:t>
      </w:r>
    </w:p>
    <w:p w14:paraId="005CB40E" w14:textId="3463788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w:t>
      </w:r>
      <w:r w:rsidR="00D6112A" w:rsidRPr="008E2454">
        <w:rPr>
          <w:rFonts w:ascii="Aptos Narrow" w:hAnsi="Aptos Narrow"/>
          <w:color w:val="70AD47" w:themeColor="accent6"/>
        </w:rPr>
        <w:t>Prevent cleanup of unused on-demand feature language packs</w:t>
      </w:r>
    </w:p>
    <w:p w14:paraId="7F742F6F" w14:textId="2F49B80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w:t>
      </w:r>
      <w:r w:rsidR="00D6112A" w:rsidRPr="008E2454">
        <w:rPr>
          <w:rFonts w:ascii="Aptos Narrow" w:hAnsi="Aptos Narrow"/>
          <w:color w:val="70AD47" w:themeColor="accent6"/>
        </w:rPr>
        <w:t>Prevent cleaning of unused language packs</w:t>
      </w:r>
    </w:p>
    <w:p w14:paraId="274CB7ED" w14:textId="0053365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w:t>
      </w:r>
      <w:r w:rsidR="00D6112A" w:rsidRPr="008E2454">
        <w:rPr>
          <w:rFonts w:ascii="Aptos Narrow" w:hAnsi="Aptos Narrow"/>
          <w:color w:val="70AD47" w:themeColor="accent6"/>
        </w:rPr>
        <w:t>Restart your computer</w:t>
      </w:r>
    </w:p>
    <w:p w14:paraId="30C4C26A" w14:textId="23ADDC1A"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w:t>
      </w:r>
      <w:r w:rsidR="00D6112A" w:rsidRPr="008E2454">
        <w:rPr>
          <w:rFonts w:ascii="Aptos Narrow" w:hAnsi="Aptos Narrow"/>
          <w:color w:val="70AD47" w:themeColor="accent6"/>
        </w:rPr>
        <w:t>Complete first deployment</w:t>
      </w:r>
    </w:p>
    <w:p w14:paraId="07631AA1" w14:textId="2049441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"Popup_Engine" # </w:t>
      </w:r>
      <w:r w:rsidR="00A443AC" w:rsidRPr="008E2454">
        <w:rPr>
          <w:rFonts w:ascii="Aptos Narrow" w:hAnsi="Aptos Narrow"/>
          <w:color w:val="70AD47" w:themeColor="accent6"/>
        </w:rPr>
        <w:t>Allow the deployment engine main interface to pop up for the first time</w:t>
      </w:r>
    </w:p>
    <w:p w14:paraId="000135DC" w14:textId="048D5B0C"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"Allow_First_Pre_Experience" # </w:t>
      </w:r>
      <w:r w:rsidR="00A443AC" w:rsidRPr="008E2454">
        <w:rPr>
          <w:rFonts w:ascii="Aptos Narrow" w:hAnsi="Aptos Narrow"/>
          <w:color w:val="70AD47" w:themeColor="accent6"/>
        </w:rPr>
        <w:t>Allow first preview, as planned</w:t>
      </w:r>
    </w:p>
    <w:p w14:paraId="497BE235" w14:textId="5BDB591F"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w:t>
      </w:r>
      <w:r w:rsidR="00D6112A" w:rsidRPr="008E2454">
        <w:rPr>
          <w:rFonts w:ascii="Aptos Narrow" w:hAnsi="Aptos Narrow"/>
          <w:color w:val="70AD47" w:themeColor="accent6"/>
        </w:rPr>
        <w:t xml:space="preserve"> </w:t>
      </w:r>
      <w:r w:rsidRPr="008E2454">
        <w:rPr>
          <w:rFonts w:ascii="Aptos Narrow" w:hAnsi="Aptos Narrow"/>
          <w:color w:val="70AD47" w:themeColor="accent6"/>
        </w:rPr>
        <w:t xml:space="preserve"># </w:t>
      </w:r>
      <w:r w:rsidR="00A443AC" w:rsidRPr="008E2454">
        <w:rPr>
          <w:rFonts w:ascii="Aptos Narrow" w:hAnsi="Aptos Narrow"/>
          <w:color w:val="70AD47" w:themeColor="accent6"/>
        </w:rPr>
        <w:t>Restore PowerShell execution policy: Restricted</w:t>
      </w:r>
    </w:p>
    <w:p w14:paraId="30A1E851" w14:textId="4891C6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w:t>
      </w:r>
      <w:r w:rsidR="00A443AC" w:rsidRPr="008E2454">
        <w:rPr>
          <w:rFonts w:ascii="Aptos Narrow" w:hAnsi="Aptos Narrow"/>
          <w:color w:val="70AD47" w:themeColor="accent6"/>
        </w:rPr>
        <w:t>Delete the entire solution</w:t>
      </w:r>
    </w:p>
    <w:p w14:paraId="4E5A43B1" w14:textId="7D2ABA50"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w:t>
      </w:r>
      <w:r w:rsidR="00A443AC" w:rsidRPr="008E2454">
        <w:rPr>
          <w:rFonts w:ascii="Aptos Narrow" w:hAnsi="Aptos Narrow"/>
          <w:color w:val="70AD47" w:themeColor="accent6"/>
        </w:rPr>
        <w:t>Delete the deployment engine and keep the others</w:t>
      </w:r>
    </w:p>
    <w:p w14:paraId="77E3B616" w14:textId="03A3C09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"First_Experience_Reboot" # </w:t>
      </w:r>
      <w:r w:rsidR="00D6112A" w:rsidRPr="008E2454">
        <w:rPr>
          <w:rFonts w:ascii="Aptos Narrow" w:hAnsi="Aptos Narrow"/>
          <w:color w:val="70AD47" w:themeColor="accent6"/>
        </w:rPr>
        <w:t>Restart your computer</w:t>
      </w:r>
    </w:p>
    <w:p w14:paraId="65D721AB" w14:textId="7495B4D8"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9338C8B"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19A367CC"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CD1B289" w14:textId="7CAE26F8" w:rsidR="00A83794" w:rsidRPr="008E2454" w:rsidRDefault="00A83794" w:rsidP="00721D0B">
      <w:pPr>
        <w:snapToGrid w:val="0"/>
        <w:spacing w:line="360" w:lineRule="auto"/>
        <w:ind w:left="5400"/>
        <w:rPr>
          <w:rFonts w:ascii="Aptos Narrow" w:hAnsi="Aptos Narrow"/>
          <w:color w:val="70AD47" w:themeColor="accent6"/>
        </w:rPr>
      </w:pPr>
      <w:r w:rsidRPr="008E2454">
        <w:rPr>
          <w:rFonts w:ascii="Aptos Narrow" w:hAnsi="Aptos Narrow"/>
          <w:color w:val="70AD47" w:themeColor="accent6"/>
        </w:rPr>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03BAF8CE" w14:textId="3E34FA7E"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36E7B1CE" w14:textId="77777777" w:rsidR="00A83794" w:rsidRPr="008E2454" w:rsidRDefault="00A83794"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2FA7B2C1" w14:textId="75DE047B" w:rsidR="00A83794" w:rsidRPr="008E2454"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39" w:name="_Ref148095928"/>
      <w:r w:rsidRPr="008E2454">
        <w:rPr>
          <w:rFonts w:ascii="Aptos Narrow" w:eastAsia="Microsoft YaHei" w:hAnsi="Aptos Narrow"/>
        </w:rPr>
        <w:t>Add to mounted</w:t>
      </w:r>
      <w:bookmarkEnd w:id="139"/>
    </w:p>
    <w:p w14:paraId="4F816383" w14:textId="13986876" w:rsidR="00A83794" w:rsidRPr="008E2454" w:rsidRDefault="009F66FF" w:rsidP="00721D0B">
      <w:pPr>
        <w:snapToGrid w:val="0"/>
        <w:spacing w:line="360" w:lineRule="auto"/>
        <w:ind w:left="3402"/>
        <w:rPr>
          <w:rFonts w:ascii="Aptos Narrow" w:hAnsi="Aptos Narrow" w:cstheme="majorBidi"/>
        </w:rPr>
      </w:pPr>
      <w:r w:rsidRPr="008E2454">
        <w:rPr>
          <w:rFonts w:ascii="Aptos Narrow" w:hAnsi="Aptos Narrow" w:cstheme="majorBidi"/>
        </w:rPr>
        <w:t>Through "</w:t>
      </w:r>
      <w:hyperlink w:anchor="_Custom_encapsulation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_Ref148096468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C07FE8" w:rsidRPr="008E2454">
          <w:rPr>
            <w:rFonts w:ascii="Aptos Narrow" w:hAnsi="Aptos Narrow"/>
          </w:rPr>
          <w:t>Custom encapsulation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execute "</w:t>
      </w:r>
      <w:hyperlink w:anchor="_Start_mounting_Install.wim" w:history="1">
        <w:r w:rsidR="002911BD" w:rsidRPr="008E2454">
          <w:rPr>
            <w:rStyle w:val="Hyperlink"/>
            <w:rFonts w:ascii="Aptos Narrow" w:hAnsi="Aptos Narrow" w:cstheme="majorBidi"/>
            <w:color w:val="0070C0"/>
            <w:u w:val="none"/>
          </w:rPr>
          <w:fldChar w:fldCharType="begin"/>
        </w:r>
        <w:r w:rsidR="002911BD" w:rsidRPr="008E2454">
          <w:rPr>
            <w:rFonts w:ascii="Aptos Narrow" w:hAnsi="Aptos Narrow"/>
            <w:color w:val="0070C0"/>
          </w:rPr>
          <w:instrText xml:space="preserve"> REF _Ref148096449 \h </w:instrText>
        </w:r>
        <w:r w:rsidR="003C4D23" w:rsidRPr="008E2454">
          <w:rPr>
            <w:rStyle w:val="Hyperlink"/>
            <w:rFonts w:ascii="Aptos Narrow" w:hAnsi="Aptos Narrow" w:cstheme="majorBidi"/>
            <w:color w:val="0070C0"/>
            <w:u w:val="none"/>
          </w:rPr>
          <w:instrText xml:space="preserve"> \* MERGEFORMAT </w:instrText>
        </w:r>
        <w:r w:rsidR="002911BD" w:rsidRPr="008E2454">
          <w:rPr>
            <w:rStyle w:val="Hyperlink"/>
            <w:rFonts w:ascii="Aptos Narrow" w:hAnsi="Aptos Narrow" w:cstheme="majorBidi"/>
            <w:color w:val="0070C0"/>
            <w:u w:val="none"/>
          </w:rPr>
        </w:r>
        <w:r w:rsidR="002911BD" w:rsidRPr="008E2454">
          <w:rPr>
            <w:rStyle w:val="Hyperlink"/>
            <w:rFonts w:ascii="Aptos Narrow" w:hAnsi="Aptos Narrow" w:cstheme="majorBidi"/>
            <w:color w:val="0070C0"/>
            <w:u w:val="none"/>
          </w:rPr>
          <w:fldChar w:fldCharType="separate"/>
        </w:r>
        <w:r w:rsidR="00C07FE8" w:rsidRPr="008E2454">
          <w:rPr>
            <w:rFonts w:ascii="Aptos Narrow" w:hAnsi="Aptos Narrow"/>
          </w:rPr>
          <w:t>Start mounting Install.wim</w:t>
        </w:r>
        <w:r w:rsidR="002911BD" w:rsidRPr="008E2454">
          <w:rPr>
            <w:rStyle w:val="Hyperlink"/>
            <w:rFonts w:ascii="Aptos Narrow" w:hAnsi="Aptos Narrow" w:cstheme="majorBidi"/>
            <w:color w:val="0070C0"/>
            <w:u w:val="none"/>
          </w:rPr>
          <w:fldChar w:fldCharType="end"/>
        </w:r>
      </w:hyperlink>
      <w:r w:rsidRPr="008E2454">
        <w:rPr>
          <w:rFonts w:ascii="Aptos Narrow" w:hAnsi="Aptos Narrow" w:cstheme="majorBidi"/>
        </w:rPr>
        <w:t xml:space="preserve">" and mount to: </w:t>
      </w:r>
      <w:r w:rsidR="00A83794" w:rsidRPr="008E2454">
        <w:rPr>
          <w:rFonts w:ascii="Aptos Narrow" w:hAnsi="Aptos Narrow" w:cstheme="majorBidi"/>
          <w:color w:val="7030A0"/>
        </w:rPr>
        <w:t>D:\</w:t>
      </w:r>
      <w:r w:rsidR="002E72D8" w:rsidRPr="008E2454">
        <w:rPr>
          <w:rFonts w:ascii="Aptos Narrow" w:hAnsi="Aptos Narrow" w:cstheme="majorBidi"/>
          <w:color w:val="7030A0"/>
        </w:rPr>
        <w:t>OS_11</w:t>
      </w:r>
      <w:r w:rsidR="00A83794" w:rsidRPr="008E2454">
        <w:rPr>
          <w:rFonts w:ascii="Aptos Narrow" w:hAnsi="Aptos Narrow" w:cstheme="majorBidi"/>
          <w:color w:val="7030A0"/>
        </w:rPr>
        <w:t>_Custom\Install\Install\Mount</w:t>
      </w:r>
    </w:p>
    <w:p w14:paraId="1B7FED9B" w14:textId="3761B8EC" w:rsidR="00A83794" w:rsidRPr="008E2454"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8E2454">
        <w:rPr>
          <w:rFonts w:ascii="Aptos Narrow" w:eastAsia="Microsoft YaHei" w:hAnsi="Aptos Narrow"/>
          <w:iCs w:val="0"/>
        </w:rPr>
        <w:lastRenderedPageBreak/>
        <w:t>Unattended</w:t>
      </w:r>
    </w:p>
    <w:p w14:paraId="15CB09B6" w14:textId="0AFD2426" w:rsidR="00A83794" w:rsidRPr="008E2454" w:rsidRDefault="000B2FB9" w:rsidP="00721D0B">
      <w:pPr>
        <w:pStyle w:val="ListParagraph"/>
        <w:snapToGrid w:val="0"/>
        <w:spacing w:line="360" w:lineRule="auto"/>
        <w:ind w:left="4253"/>
        <w:contextualSpacing w:val="0"/>
        <w:rPr>
          <w:rFonts w:ascii="Aptos Narrow" w:hAnsi="Aptos Narrow"/>
        </w:rPr>
      </w:pPr>
      <w:r w:rsidRPr="008E2454">
        <w:rPr>
          <w:rFonts w:ascii="Aptos Narrow" w:hAnsi="Aptos Narrow"/>
        </w:rPr>
        <w:t>Copy</w:t>
      </w:r>
      <w:r w:rsidR="00287FE0" w:rsidRPr="008E2454">
        <w:rPr>
          <w:rFonts w:ascii="Aptos Narrow" w:hAnsi="Aptos Narrow"/>
        </w:rPr>
        <w:t xml:space="preserve"> </w:t>
      </w:r>
      <w:r w:rsidR="00C734A0" w:rsidRPr="008E2454">
        <w:rPr>
          <w:rFonts w:ascii="Aptos Narrow" w:hAnsi="Aptos Narrow"/>
          <w:color w:val="7030A0"/>
        </w:rPr>
        <w:t>D:\Multilingual\_Learn\Unattend</w:t>
      </w:r>
      <w:r w:rsidR="00A83794" w:rsidRPr="008E2454">
        <w:rPr>
          <w:rFonts w:ascii="Aptos Narrow" w:hAnsi="Aptos Narrow"/>
          <w:color w:val="7030A0"/>
        </w:rPr>
        <w:t>\Mul.Unattend.xml</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_Custom\Install\Install\Mount\Panther\Unattend.xml</w:t>
      </w:r>
    </w:p>
    <w:p w14:paraId="294039A6" w14:textId="0E9A93FE" w:rsidR="00A83794" w:rsidRPr="008E2454" w:rsidRDefault="00A83794" w:rsidP="00721D0B">
      <w:pPr>
        <w:pStyle w:val="ListParagraph"/>
        <w:snapToGrid w:val="0"/>
        <w:spacing w:line="360" w:lineRule="auto"/>
        <w:ind w:left="4253"/>
        <w:contextualSpacing w:val="0"/>
        <w:rPr>
          <w:rFonts w:ascii="Aptos Narrow" w:hAnsi="Aptos Narrow"/>
          <w:color w:val="70AD47" w:themeColor="accent6"/>
        </w:rPr>
      </w:pPr>
      <w:r w:rsidRPr="008E2454">
        <w:rPr>
          <w:rFonts w:ascii="Aptos Narrow" w:hAnsi="Aptos Narrow"/>
          <w:color w:val="70AD47" w:themeColor="accent6"/>
        </w:rPr>
        <w:t>Copy-Item "</w:t>
      </w:r>
      <w:r w:rsidR="00C734A0" w:rsidRPr="008E2454">
        <w:rPr>
          <w:rFonts w:ascii="Aptos Narrow" w:hAnsi="Aptos Narrow"/>
          <w:color w:val="70AD47" w:themeColor="accent6"/>
        </w:rPr>
        <w:t>D:\Multilingual\_Learn\Unattend</w:t>
      </w:r>
      <w:r w:rsidRPr="008E2454">
        <w:rPr>
          <w:rFonts w:ascii="Aptos Narrow" w:hAnsi="Aptos Narrow"/>
          <w:color w:val="70AD47" w:themeColor="accent6"/>
        </w:rPr>
        <w:t>\Mul.Unattend.xml"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_Custom\Install\Install\Mount\Panther" -Force</w:t>
      </w:r>
    </w:p>
    <w:p w14:paraId="64BC9D6F" w14:textId="268B83FA" w:rsidR="00A83794" w:rsidRPr="008E2454"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Deployment engine: add</w:t>
      </w:r>
    </w:p>
    <w:p w14:paraId="32F08730" w14:textId="417FD15D" w:rsidR="00A83794" w:rsidRPr="008E2454" w:rsidRDefault="00684D4B" w:rsidP="00721D0B">
      <w:pPr>
        <w:snapToGrid w:val="0"/>
        <w:spacing w:line="360" w:lineRule="auto"/>
        <w:ind w:left="4253"/>
        <w:rPr>
          <w:rFonts w:ascii="Aptos Narrow" w:hAnsi="Aptos Narrow"/>
        </w:rPr>
      </w:pPr>
      <w:r w:rsidRPr="008E2454">
        <w:rPr>
          <w:rFonts w:ascii="Aptos Narrow" w:hAnsi="Aptos Narrow"/>
        </w:rPr>
        <w:t>Add "</w:t>
      </w:r>
      <w:r w:rsidRPr="008E2454">
        <w:rPr>
          <w:rFonts w:ascii="Aptos Narrow" w:hAnsi="Aptos Narrow"/>
          <w:color w:val="7030A0"/>
        </w:rPr>
        <w:t>Automatically add languages installed on Windows systems</w:t>
      </w:r>
      <w:r w:rsidRPr="008E2454">
        <w:rPr>
          <w:rFonts w:ascii="Aptos Narrow" w:hAnsi="Aptos Narrow"/>
        </w:rPr>
        <w:t xml:space="preserve">" to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_Custom\Install\Install\Mount\Yi\Engine</w:t>
      </w:r>
      <w:r w:rsidRPr="008E2454">
        <w:rPr>
          <w:rFonts w:ascii="Aptos Narrow" w:hAnsi="Aptos Narrow"/>
        </w:rPr>
        <w:t xml:space="preserve"> directory.</w:t>
      </w:r>
    </w:p>
    <w:p w14:paraId="34C047E6" w14:textId="5B3D6115" w:rsidR="00A83794" w:rsidRPr="008E2454"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8E2454">
        <w:rPr>
          <w:rFonts w:ascii="Aptos Narrow" w:eastAsia="Microsoft YaHei" w:hAnsi="Aptos Narrow"/>
          <w:szCs w:val="20"/>
        </w:rPr>
        <w:t>Deployment Engine: Copy</w:t>
      </w:r>
    </w:p>
    <w:p w14:paraId="4F931AE5" w14:textId="28F8F74E" w:rsidR="00A83794" w:rsidRPr="008E2454" w:rsidRDefault="001B6FF7" w:rsidP="00721D0B">
      <w:pPr>
        <w:pStyle w:val="ListParagraph"/>
        <w:snapToGrid w:val="0"/>
        <w:spacing w:line="360" w:lineRule="auto"/>
        <w:ind w:left="5387"/>
        <w:contextualSpacing w:val="0"/>
        <w:rPr>
          <w:rFonts w:ascii="Aptos Narrow" w:hAnsi="Aptos Narrow"/>
          <w:color w:val="7030A0"/>
        </w:rPr>
      </w:pPr>
      <w:r w:rsidRPr="008E2454">
        <w:rPr>
          <w:rFonts w:ascii="Aptos Narrow" w:hAnsi="Aptos Narrow"/>
        </w:rPr>
        <w:t>Copy</w:t>
      </w:r>
      <w:r w:rsidR="00287FE0" w:rsidRPr="008E2454">
        <w:rPr>
          <w:rFonts w:ascii="Aptos Narrow" w:hAnsi="Aptos Narrow"/>
        </w:rPr>
        <w:t xml:space="preserve"> </w:t>
      </w:r>
      <w:r w:rsidR="00A83794" w:rsidRPr="008E2454">
        <w:rPr>
          <w:rFonts w:ascii="Aptos Narrow" w:hAnsi="Aptos Narrow"/>
          <w:color w:val="7030A0"/>
        </w:rPr>
        <w:t>D:\Multilingual\Engine</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D:\</w:t>
      </w:r>
      <w:r w:rsidR="002E72D8" w:rsidRPr="008E2454">
        <w:rPr>
          <w:rFonts w:ascii="Aptos Narrow" w:hAnsi="Aptos Narrow"/>
          <w:color w:val="7030A0"/>
        </w:rPr>
        <w:t>OS_11</w:t>
      </w:r>
      <w:r w:rsidR="00A83794" w:rsidRPr="008E2454">
        <w:rPr>
          <w:rFonts w:ascii="Aptos Narrow" w:hAnsi="Aptos Narrow"/>
          <w:color w:val="7030A0"/>
        </w:rPr>
        <w:t>_Custom\Install\Install\Mount\Yi\Engine</w:t>
      </w:r>
    </w:p>
    <w:p w14:paraId="597BA2F3" w14:textId="582999B8" w:rsidR="00A83794" w:rsidRPr="008E2454" w:rsidRDefault="00A83794" w:rsidP="00721D0B">
      <w:pPr>
        <w:pStyle w:val="ListParagraph"/>
        <w:snapToGrid w:val="0"/>
        <w:spacing w:line="360" w:lineRule="auto"/>
        <w:ind w:left="5387"/>
        <w:contextualSpacing w:val="0"/>
        <w:rPr>
          <w:rFonts w:ascii="Aptos Narrow" w:hAnsi="Aptos Narrow"/>
          <w:color w:val="70AD47" w:themeColor="accent6"/>
        </w:rPr>
      </w:pPr>
      <w:r w:rsidRPr="008E2454">
        <w:rPr>
          <w:rFonts w:ascii="Aptos Narrow" w:hAnsi="Aptos Narrow"/>
          <w:color w:val="70AD47" w:themeColor="accent6"/>
        </w:rPr>
        <w:t>Copy-Item "D:\Multilingual\Engine" -Destination "D:\</w:t>
      </w:r>
      <w:r w:rsidR="002E72D8" w:rsidRPr="008E2454">
        <w:rPr>
          <w:rFonts w:ascii="Aptos Narrow" w:hAnsi="Aptos Narrow"/>
          <w:color w:val="70AD47" w:themeColor="accent6"/>
        </w:rPr>
        <w:t>OS_11</w:t>
      </w:r>
      <w:r w:rsidRPr="008E2454">
        <w:rPr>
          <w:rFonts w:ascii="Aptos Narrow" w:hAnsi="Aptos Narrow"/>
          <w:color w:val="70AD47" w:themeColor="accent6"/>
        </w:rPr>
        <w:t>_Custom\Install\Install\Mount\Yi\Engine" -Recurse -Force</w:t>
      </w:r>
    </w:p>
    <w:p w14:paraId="33846D85" w14:textId="43E74175" w:rsidR="00A83794" w:rsidRPr="008E2454"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8E2454">
        <w:rPr>
          <w:rFonts w:ascii="Aptos Narrow" w:eastAsia="Microsoft YaHei" w:hAnsi="Aptos Narrow"/>
          <w:szCs w:val="20"/>
        </w:rPr>
        <w:t>Deployment engine: custom deployment tags</w:t>
      </w:r>
    </w:p>
    <w:p w14:paraId="09211CF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$Flag = @(</w:t>
      </w:r>
    </w:p>
    <w:p w14:paraId="5660060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"Is_Mark_Sync" # Allow global search and synchronization of deployment tags</w:t>
      </w:r>
    </w:p>
    <w:p w14:paraId="213B0540" w14:textId="7903BF7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Prerequisite deployment</w:t>
      </w:r>
    </w:p>
    <w:p w14:paraId="70453D11"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"Auto_Update" # Allow automatic updates</w:t>
      </w:r>
    </w:p>
    <w:p w14:paraId="2B44A6B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"Use_UTF8" # Beta: Global language support using Unicode UTF-8</w:t>
      </w:r>
    </w:p>
    <w:p w14:paraId="03BBB556"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"Disable_Network_Location_Wizard" # Network Location Wizard</w:t>
      </w:r>
    </w:p>
    <w:p w14:paraId="5328605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"Disable_Cleanup_Appx_Tasks" # Appx Cleanup and maintenance tasks</w:t>
      </w:r>
    </w:p>
    <w:p w14:paraId="4F0490A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"Disable_Cleanup_Unsed_Language"     # Prevent cleaning of unused language packs</w:t>
      </w:r>
    </w:p>
    <w:p w14:paraId="626EB983"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"Prerequisites_Reboot" # Restart your computer</w:t>
      </w:r>
    </w:p>
    <w:p w14:paraId="57233875"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 Complete first deployment</w:t>
      </w:r>
    </w:p>
    <w:p w14:paraId="7D39D4DD"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"Popup_Engine" # Allow the deployment engine main interface to pop up for the first time</w:t>
      </w:r>
    </w:p>
    <w:p w14:paraId="2EA825DC"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"Allow_First_Pre_Experience" # Allow first preview, as planned</w:t>
      </w:r>
    </w:p>
    <w:p w14:paraId="03C1414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"Reset_Execution_Policy" # Restore PowerShell execution policy: Restricted</w:t>
      </w:r>
    </w:p>
    <w:p w14:paraId="27F1871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"Clear_Solutions" # Delete the entire solution</w:t>
      </w:r>
    </w:p>
    <w:p w14:paraId="77D8A92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"Clear_Engine" # Delete the deployment engine and keep the others</w:t>
      </w:r>
    </w:p>
    <w:p w14:paraId="4DDE9D5A"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"First_Experience_Reboot" # Restart your computer</w:t>
      </w:r>
    </w:p>
    <w:p w14:paraId="70477184"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05A0FA5A" w14:textId="7C57DF0A"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ForEach ($item in $Flag) {</w:t>
      </w:r>
    </w:p>
    <w:p w14:paraId="0BB111C2" w14:textId="77777777"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Write-host "   $($item)" -ForegroundColor Green</w:t>
      </w:r>
    </w:p>
    <w:p w14:paraId="230308C2" w14:textId="1167C6A0"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New-Item -Path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 -ItemType Directory -ErrorAction SilentlyContinue | Out-Null</w:t>
      </w:r>
    </w:p>
    <w:p w14:paraId="4673C6AE" w14:textId="6B2370BC" w:rsidR="00371C56"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 xml:space="preserve">    Out-File -FilePath "D:\</w:t>
      </w:r>
      <w:r w:rsidR="002E72D8" w:rsidRPr="008E2454">
        <w:rPr>
          <w:rFonts w:ascii="Aptos Narrow" w:hAnsi="Aptos Narrow"/>
          <w:color w:val="70AD47" w:themeColor="accent6"/>
        </w:rPr>
        <w:t>OS_11</w:t>
      </w:r>
      <w:r w:rsidRPr="008E2454">
        <w:rPr>
          <w:rFonts w:ascii="Aptos Narrow" w:hAnsi="Aptos Narrow"/>
          <w:color w:val="70AD47" w:themeColor="accent6"/>
        </w:rPr>
        <w:t>\sources\`$OEM$\`$1\Yi\Engine\Deploy\Allow\$($item)" -Encoding utf8 -ErrorAction SilentlyContinue</w:t>
      </w:r>
    </w:p>
    <w:p w14:paraId="226E395B" w14:textId="41E5C55F" w:rsidR="00A83794" w:rsidRPr="008E2454" w:rsidRDefault="00371C56" w:rsidP="00721D0B">
      <w:pPr>
        <w:pStyle w:val="ListParagraph"/>
        <w:snapToGrid w:val="0"/>
        <w:spacing w:line="360" w:lineRule="auto"/>
        <w:ind w:left="5400"/>
        <w:contextualSpacing w:val="0"/>
        <w:rPr>
          <w:rFonts w:ascii="Aptos Narrow" w:hAnsi="Aptos Narrow"/>
          <w:color w:val="70AD47" w:themeColor="accent6"/>
        </w:rPr>
      </w:pPr>
      <w:r w:rsidRPr="008E2454">
        <w:rPr>
          <w:rFonts w:ascii="Aptos Narrow" w:hAnsi="Aptos Narrow"/>
          <w:color w:val="70AD47" w:themeColor="accent6"/>
        </w:rPr>
        <w:t>}</w:t>
      </w:r>
    </w:p>
    <w:p w14:paraId="4FB9AE8A" w14:textId="4940B0A8" w:rsidR="00A83794" w:rsidRPr="008E2454"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0" w:name="_Ref148095979"/>
      <w:r w:rsidRPr="008E2454">
        <w:rPr>
          <w:rFonts w:ascii="Aptos Narrow" w:eastAsia="Microsoft YaHei" w:hAnsi="Aptos Narrow"/>
        </w:rPr>
        <w:t>Deployment Engine: Advanced</w:t>
      </w:r>
      <w:bookmarkEnd w:id="140"/>
    </w:p>
    <w:p w14:paraId="2169C52B" w14:textId="38EC6150" w:rsidR="00A83794" w:rsidRPr="008E2454"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8E2454">
        <w:rPr>
          <w:rFonts w:ascii="Aptos Narrow" w:eastAsia="Microsoft YaHei" w:hAnsi="Aptos Narrow"/>
        </w:rPr>
        <w:t>Deployment engine: adding process</w:t>
      </w:r>
    </w:p>
    <w:p w14:paraId="71BDBEB6" w14:textId="25D92376" w:rsidR="00A83794" w:rsidRPr="008E2454" w:rsidRDefault="009F53A7" w:rsidP="00721D0B">
      <w:pPr>
        <w:pStyle w:val="ListParagraph"/>
        <w:snapToGrid w:val="0"/>
        <w:spacing w:line="360" w:lineRule="auto"/>
        <w:ind w:left="3420"/>
        <w:contextualSpacing w:val="0"/>
        <w:rPr>
          <w:rFonts w:ascii="Aptos Narrow" w:hAnsi="Aptos Narrow"/>
        </w:rPr>
      </w:pPr>
      <w:r w:rsidRPr="008E2454">
        <w:rPr>
          <w:rFonts w:ascii="Aptos Narrow" w:hAnsi="Aptos Narrow"/>
        </w:rPr>
        <w:t>After copying the deployment engine, you can add deployment tags to intervene in the installation process.</w:t>
      </w:r>
    </w:p>
    <w:p w14:paraId="16818D02" w14:textId="439DA7EA" w:rsidR="00A83794" w:rsidRPr="008E2454"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8E2454">
        <w:rPr>
          <w:rFonts w:ascii="Aptos Narrow" w:eastAsia="Microsoft YaHei" w:hAnsi="Aptos Narrow"/>
        </w:rPr>
        <w:t>Unattended solution</w:t>
      </w:r>
    </w:p>
    <w:p w14:paraId="030B3948" w14:textId="5A6ECE27" w:rsidR="00A83794" w:rsidRPr="008E2454" w:rsidRDefault="009F53A7" w:rsidP="00721D0B">
      <w:pPr>
        <w:snapToGrid w:val="0"/>
        <w:spacing w:line="360" w:lineRule="auto"/>
        <w:ind w:left="3420"/>
        <w:rPr>
          <w:rFonts w:ascii="Aptos Narrow" w:hAnsi="Aptos Narrow"/>
        </w:rPr>
      </w:pPr>
      <w:r w:rsidRPr="008E2454">
        <w:rPr>
          <w:rFonts w:ascii="Aptos Narrow" w:hAnsi="Aptos Narrow"/>
        </w:rPr>
        <w:t>When the customization is unattended, please modify it simultaneously if the following files exist:</w:t>
      </w:r>
    </w:p>
    <w:p w14:paraId="60A1316E" w14:textId="6CC6FBC3"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\Autounattend.xml</w:t>
      </w:r>
    </w:p>
    <w:p w14:paraId="22F24499" w14:textId="52BE5BCF"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\Sources\Unattend.xml</w:t>
      </w:r>
    </w:p>
    <w:p w14:paraId="433E60D2" w14:textId="62DC65E1"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\sources\$OEM$\$$\Panther\unattend.xml</w:t>
      </w:r>
    </w:p>
    <w:p w14:paraId="4B153DD1" w14:textId="19D603E6" w:rsidR="00A83794" w:rsidRPr="008E2454"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_Custom\Install\Install\Mount\Panther\Unattend.xml</w:t>
      </w:r>
    </w:p>
    <w:p w14:paraId="2E02CCBB" w14:textId="487462C8" w:rsidR="00A83794" w:rsidRPr="008E2454"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t>Multilingual or monolingual</w:t>
      </w:r>
    </w:p>
    <w:p w14:paraId="3C74DDE0" w14:textId="34F7D084" w:rsidR="00A83794" w:rsidRPr="008E2454" w:rsidRDefault="00A025A3" w:rsidP="00721D0B">
      <w:pPr>
        <w:snapToGrid w:val="0"/>
        <w:spacing w:line="360" w:lineRule="auto"/>
        <w:ind w:left="4253"/>
        <w:rPr>
          <w:rFonts w:ascii="Aptos Narrow" w:hAnsi="Aptos Narrow"/>
        </w:rPr>
      </w:pPr>
      <w:r w:rsidRPr="008E2454">
        <w:rPr>
          <w:rFonts w:ascii="Aptos Narrow" w:hAnsi="Aptos Narrow"/>
        </w:rPr>
        <w:t>In multi-language and monolingual, you can switch between each other. When replacing, please replace all the same ones in the file.</w:t>
      </w:r>
    </w:p>
    <w:p w14:paraId="028A5EF7" w14:textId="53ADCBBF"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Multi-language</w:t>
      </w:r>
    </w:p>
    <w:p w14:paraId="1169D591"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2432D91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&lt;InputLocale&gt;%OSDInputLocale%&lt;/InputLocale&gt;</w:t>
      </w:r>
    </w:p>
    <w:p w14:paraId="4DC042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&lt;SystemLocale&gt;%OSDSystemLocale%&lt;/SystemLocale&gt;</w:t>
      </w:r>
    </w:p>
    <w:p w14:paraId="63C97940"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&lt;UILanguage&gt;%OSDUILanguage%&lt;/UILanguage&gt;</w:t>
      </w:r>
    </w:p>
    <w:p w14:paraId="433D66C3"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&lt;UILanguageFallback&gt;%OSDUILanguageFallback%&lt;/UILanguageFallback&gt;</w:t>
      </w:r>
    </w:p>
    <w:p w14:paraId="259C30DE"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&lt;UserLocale&gt;%OSDUserLocale%&lt;/UserLocale&gt;</w:t>
      </w:r>
    </w:p>
    <w:p w14:paraId="74C603DF" w14:textId="14C7E7A1"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Monolingual</w:t>
      </w:r>
    </w:p>
    <w:p w14:paraId="6B8F7ADE" w14:textId="36176C61" w:rsidR="00A83794" w:rsidRPr="008E2454" w:rsidRDefault="00A025A3" w:rsidP="00721D0B">
      <w:pPr>
        <w:pStyle w:val="ListParagraph"/>
        <w:snapToGrid w:val="0"/>
        <w:spacing w:line="360" w:lineRule="auto"/>
        <w:ind w:left="5245"/>
        <w:contextualSpacing w:val="0"/>
        <w:rPr>
          <w:rFonts w:ascii="Aptos Narrow" w:hAnsi="Aptos Narrow"/>
          <w:color w:val="7030A0"/>
        </w:rPr>
      </w:pPr>
      <w:r w:rsidRPr="008E2454">
        <w:rPr>
          <w:rFonts w:ascii="Aptos Narrow" w:hAnsi="Aptos Narrow"/>
        </w:rPr>
        <w:t xml:space="preserve">A single language needs to specify a </w:t>
      </w:r>
      <w:r w:rsidR="00D865D7" w:rsidRPr="008E2454">
        <w:rPr>
          <w:rFonts w:ascii="Aptos Narrow" w:hAnsi="Aptos Narrow"/>
        </w:rPr>
        <w:t>Region tag</w:t>
      </w:r>
      <w:r w:rsidRPr="008E2454">
        <w:rPr>
          <w:rFonts w:ascii="Aptos Narrow" w:hAnsi="Aptos Narrow"/>
        </w:rPr>
        <w:t xml:space="preserve">, for example, specify a </w:t>
      </w:r>
      <w:r w:rsidR="00D865D7" w:rsidRPr="008E2454">
        <w:rPr>
          <w:rFonts w:ascii="Aptos Narrow" w:hAnsi="Aptos Narrow"/>
        </w:rPr>
        <w:t>Region tag</w:t>
      </w:r>
      <w:r w:rsidRPr="008E2454">
        <w:rPr>
          <w:rFonts w:ascii="Aptos Narrow" w:hAnsi="Aptos Narrow"/>
        </w:rPr>
        <w:t xml:space="preserve">: </w:t>
      </w:r>
      <w:r w:rsidR="00A83794" w:rsidRPr="008E2454">
        <w:rPr>
          <w:rFonts w:ascii="Aptos Narrow" w:hAnsi="Aptos Narrow"/>
          <w:color w:val="7030A0"/>
        </w:rPr>
        <w:t>zh-CN</w:t>
      </w:r>
    </w:p>
    <w:p w14:paraId="7A699666"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3FBBBBB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&lt;InputLocale&gt;zh-CN&lt;/InputLocale&gt;</w:t>
      </w:r>
    </w:p>
    <w:p w14:paraId="201D54A4"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&lt;SystemLocale&gt;zh-CN&lt;/SystemLocale&gt;</w:t>
      </w:r>
    </w:p>
    <w:p w14:paraId="2044E668"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&lt;UILanguage&gt;zh-CN&lt;/UILanguage&gt;</w:t>
      </w:r>
    </w:p>
    <w:p w14:paraId="0E47DA8F"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&lt;UILanguageFallback&gt;zh-CN&lt;/UILanguageFallback&gt;</w:t>
      </w:r>
    </w:p>
    <w:p w14:paraId="75984AF5" w14:textId="77777777" w:rsidR="00A83794" w:rsidRPr="008E2454" w:rsidRDefault="00A83794" w:rsidP="00721D0B">
      <w:pPr>
        <w:snapToGrid w:val="0"/>
        <w:spacing w:line="360" w:lineRule="auto"/>
        <w:ind w:left="5245"/>
        <w:rPr>
          <w:rFonts w:ascii="Aptos Narrow" w:hAnsi="Aptos Narrow"/>
          <w:color w:val="7030A0"/>
        </w:rPr>
      </w:pPr>
      <w:r w:rsidRPr="008E2454">
        <w:rPr>
          <w:rFonts w:ascii="Aptos Narrow" w:hAnsi="Aptos Narrow"/>
          <w:color w:val="7030A0"/>
        </w:rPr>
        <w:t>&lt;UserLocale&gt;zh-CN&lt;/UserLocale&gt;</w:t>
      </w:r>
    </w:p>
    <w:p w14:paraId="5243C8E3" w14:textId="26A2CB60" w:rsidR="00A83794" w:rsidRPr="008E2454"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8E2454">
        <w:rPr>
          <w:rFonts w:ascii="Aptos Narrow" w:eastAsia="Microsoft YaHei" w:hAnsi="Aptos Narrow"/>
          <w:iCs w:val="0"/>
        </w:rPr>
        <w:lastRenderedPageBreak/>
        <w:t>User plan</w:t>
      </w:r>
    </w:p>
    <w:p w14:paraId="0D7E7DC4" w14:textId="237F126F" w:rsidR="00A83794" w:rsidRPr="008E2454" w:rsidRDefault="00A025A3" w:rsidP="00721D0B">
      <w:pPr>
        <w:pStyle w:val="ListParagraph"/>
        <w:snapToGrid w:val="0"/>
        <w:spacing w:line="360" w:lineRule="auto"/>
        <w:ind w:left="4253"/>
        <w:contextualSpacing w:val="0"/>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It can be switched by modifying the following configuration: self-created or customized user.</w:t>
      </w:r>
    </w:p>
    <w:p w14:paraId="762A6E94" w14:textId="64BEF732"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Self-created user Administrator</w:t>
      </w:r>
    </w:p>
    <w:p w14:paraId="54E11402" w14:textId="22CCC207" w:rsidR="00A83794" w:rsidRPr="008E2454" w:rsidRDefault="00A025A3" w:rsidP="00721D0B">
      <w:pPr>
        <w:snapToGrid w:val="0"/>
        <w:spacing w:line="360" w:lineRule="auto"/>
        <w:ind w:left="5245"/>
        <w:rPr>
          <w:rFonts w:ascii="Aptos Narrow" w:hAnsi="Aptos Narrow"/>
        </w:rPr>
      </w:pPr>
      <w:r w:rsidRPr="008E2454">
        <w:rPr>
          <w:rFonts w:ascii="Aptos Narrow" w:hAnsi="Aptos Narrow"/>
        </w:rPr>
        <w:t xml:space="preserve">By default, the self-created user: </w:t>
      </w:r>
      <w:r w:rsidRPr="008E2454">
        <w:rPr>
          <w:rFonts w:ascii="Aptos Narrow" w:hAnsi="Aptos Narrow"/>
          <w:color w:val="7030A0"/>
        </w:rPr>
        <w:t>Administrator</w:t>
      </w:r>
      <w:r w:rsidRPr="008E2454">
        <w:rPr>
          <w:rFonts w:ascii="Aptos Narrow" w:hAnsi="Aptos Narrow"/>
        </w:rPr>
        <w:t xml:space="preserve"> is used and logged in automatically, inserted between </w:t>
      </w:r>
      <w:r w:rsidRPr="008E2454">
        <w:rPr>
          <w:rFonts w:ascii="Aptos Narrow" w:hAnsi="Aptos Narrow"/>
          <w:color w:val="7030A0"/>
        </w:rPr>
        <w:t>&lt;OOBE&gt;</w:t>
      </w:r>
      <w:r w:rsidRPr="008E2454">
        <w:rPr>
          <w:rFonts w:ascii="Aptos Narrow" w:hAnsi="Aptos Narrow"/>
        </w:rPr>
        <w:t xml:space="preserve"> and </w:t>
      </w:r>
      <w:r w:rsidRPr="008E2454">
        <w:rPr>
          <w:rFonts w:ascii="Aptos Narrow" w:hAnsi="Aptos Narrow"/>
          <w:color w:val="7030A0"/>
        </w:rPr>
        <w:t>&lt;/OOBE&gt;</w:t>
      </w:r>
      <w:r w:rsidRPr="008E2454">
        <w:rPr>
          <w:rFonts w:ascii="Aptos Narrow" w:hAnsi="Aptos Narrow"/>
        </w:rPr>
        <w:t>.</w:t>
      </w:r>
    </w:p>
    <w:p w14:paraId="59C96E7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1F9F87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4622C809"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 wcm:action="add"&gt;</w:t>
      </w:r>
    </w:p>
    <w:p w14:paraId="3F60E2FA"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02F0654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5B69B06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00A04872"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07E14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&lt;Description&gt;Administrator&lt;/Description&gt;</w:t>
      </w:r>
    </w:p>
    <w:p w14:paraId="695B4766"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&lt;DisplayName&gt;Administrator&lt;/DisplayName&gt;</w:t>
      </w:r>
    </w:p>
    <w:p w14:paraId="6DCF062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&lt;Group&gt;Administrators&lt;/Group&gt;</w:t>
      </w:r>
    </w:p>
    <w:p w14:paraId="3A2B221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&lt;Name&gt;Administrator&lt;/Name&gt;</w:t>
      </w:r>
    </w:p>
    <w:p w14:paraId="23C6A63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&lt;/LocalAccount&gt;</w:t>
      </w:r>
    </w:p>
    <w:p w14:paraId="16E4579E"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&lt;/LocalAccounts&gt;</w:t>
      </w:r>
    </w:p>
    <w:p w14:paraId="5101F9A0"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&lt;/UserAccounts&gt;</w:t>
      </w:r>
    </w:p>
    <w:p w14:paraId="53D255E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4737470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EACC0E5"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&lt;Value&gt;&lt;/Value&gt;</w:t>
      </w:r>
    </w:p>
    <w:p w14:paraId="3470D381"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&lt;PlainText&gt;true&lt;/PlainText&gt;</w:t>
      </w:r>
    </w:p>
    <w:p w14:paraId="676ECC2F"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&lt;/Password&gt;</w:t>
      </w:r>
    </w:p>
    <w:p w14:paraId="209C1C7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&lt;Enabled&gt;true&lt;/Enabled&gt;</w:t>
      </w:r>
    </w:p>
    <w:p w14:paraId="1FFDB317"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 xml:space="preserve">    &lt;Username&gt;Administrator&lt;/Username&gt;</w:t>
      </w:r>
    </w:p>
    <w:p w14:paraId="62CC3E5D" w14:textId="77777777" w:rsidR="00A83794" w:rsidRPr="008E2454" w:rsidRDefault="00A83794" w:rsidP="00721D0B">
      <w:pPr>
        <w:snapToGrid w:val="0"/>
        <w:spacing w:line="360" w:lineRule="auto"/>
        <w:ind w:left="5250"/>
        <w:rPr>
          <w:rFonts w:ascii="Aptos Narrow" w:hAnsi="Aptos Narrow"/>
          <w:color w:val="7030A0"/>
        </w:rPr>
      </w:pPr>
      <w:r w:rsidRPr="008E2454">
        <w:rPr>
          <w:rFonts w:ascii="Aptos Narrow" w:hAnsi="Aptos Narrow"/>
          <w:color w:val="7030A0"/>
        </w:rPr>
        <w:t>&lt;/AutoLogon&gt;</w:t>
      </w:r>
    </w:p>
    <w:p w14:paraId="0D84CB88" w14:textId="39ECD67C" w:rsidR="00A83794" w:rsidRPr="008E2454"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8E2454">
        <w:rPr>
          <w:rFonts w:ascii="Aptos Narrow" w:eastAsia="Microsoft YaHei" w:hAnsi="Aptos Narrow"/>
          <w:szCs w:val="20"/>
        </w:rPr>
        <w:t>Custom user</w:t>
      </w:r>
    </w:p>
    <w:p w14:paraId="3A80D335" w14:textId="4A249959" w:rsidR="00A83794" w:rsidRPr="008E2454" w:rsidRDefault="00A025A3" w:rsidP="00721D0B">
      <w:pPr>
        <w:snapToGrid w:val="0"/>
        <w:spacing w:line="360" w:lineRule="auto"/>
        <w:ind w:left="5245"/>
        <w:rPr>
          <w:rFonts w:ascii="Aptos Narrow" w:hAnsi="Aptos Narrow"/>
        </w:rPr>
      </w:pPr>
      <w:r w:rsidRPr="008E2454">
        <w:rPr>
          <w:rFonts w:ascii="Aptos Narrow" w:hAnsi="Aptos Narrow"/>
        </w:rPr>
        <w:t>After setting up a custom user and installing the system, in OOBE, you can choose settings such as local and online users.</w:t>
      </w:r>
    </w:p>
    <w:p w14:paraId="008D0A4F" w14:textId="5171100B" w:rsidR="00A83794" w:rsidRPr="008E2454"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Delete</w:t>
      </w:r>
    </w:p>
    <w:p w14:paraId="3DD11D31" w14:textId="41603895"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t xml:space="preserve">Username: Removed from start </w:t>
      </w:r>
      <w:r w:rsidR="00A83794" w:rsidRPr="008E2454">
        <w:rPr>
          <w:rFonts w:ascii="Aptos Narrow" w:hAnsi="Aptos Narrow"/>
          <w:color w:val="7030A0"/>
        </w:rPr>
        <w:t>&lt;UserAccounts&gt;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&lt;/UserAccounts&gt;</w:t>
      </w:r>
    </w:p>
    <w:p w14:paraId="1A59A5E3" w14:textId="648581BD" w:rsidR="00A83794" w:rsidRPr="008E2454" w:rsidRDefault="00015EFD" w:rsidP="00721D0B">
      <w:pPr>
        <w:snapToGrid w:val="0"/>
        <w:spacing w:line="360" w:lineRule="auto"/>
        <w:ind w:left="6521"/>
        <w:rPr>
          <w:rFonts w:ascii="Aptos Narrow" w:hAnsi="Aptos Narrow"/>
          <w:color w:val="7030A0"/>
        </w:rPr>
      </w:pPr>
      <w:r w:rsidRPr="008E2454">
        <w:rPr>
          <w:rFonts w:ascii="Aptos Narrow" w:hAnsi="Aptos Narrow"/>
        </w:rPr>
        <w:lastRenderedPageBreak/>
        <w:t xml:space="preserve">Autologin: Remove from start </w:t>
      </w:r>
      <w:r w:rsidR="00A83794" w:rsidRPr="008E2454">
        <w:rPr>
          <w:rFonts w:ascii="Aptos Narrow" w:hAnsi="Aptos Narrow"/>
          <w:color w:val="7030A0"/>
        </w:rPr>
        <w:t>&lt;AutoLogon&gt;</w:t>
      </w:r>
      <w:r w:rsidR="00A83794" w:rsidRPr="008E2454">
        <w:rPr>
          <w:rFonts w:ascii="Aptos Narrow" w:hAnsi="Aptos Narrow"/>
        </w:rPr>
        <w:t xml:space="preserve"> </w:t>
      </w:r>
      <w:r w:rsidR="00A025A3"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&lt;/AutoLogon&gt;</w:t>
      </w:r>
    </w:p>
    <w:p w14:paraId="68F66423" w14:textId="59D876C8" w:rsidR="00A83794" w:rsidRPr="008E2454"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8E2454">
        <w:rPr>
          <w:rFonts w:ascii="Aptos Narrow" w:eastAsia="Microsoft YaHei" w:hAnsi="Aptos Narrow"/>
        </w:rPr>
        <w:t>Replace</w:t>
      </w:r>
    </w:p>
    <w:p w14:paraId="4F6C81FC" w14:textId="6E297796" w:rsidR="00A83794" w:rsidRPr="008E2454" w:rsidRDefault="00A06016" w:rsidP="00721D0B">
      <w:pPr>
        <w:pStyle w:val="ListParagraph"/>
        <w:snapToGrid w:val="0"/>
        <w:spacing w:line="360" w:lineRule="auto"/>
        <w:ind w:left="6521"/>
        <w:contextualSpacing w:val="0"/>
        <w:rPr>
          <w:rFonts w:ascii="Aptos Narrow" w:hAnsi="Aptos Narrow"/>
          <w:color w:val="7030A0"/>
        </w:rPr>
      </w:pPr>
      <w:r w:rsidRPr="008E2454">
        <w:rPr>
          <w:rFonts w:ascii="Aptos Narrow" w:hAnsi="Aptos Narrow"/>
        </w:rPr>
        <w:t>From the beginning</w:t>
      </w:r>
      <w:r w:rsidR="00A83794" w:rsidRPr="008E2454">
        <w:rPr>
          <w:rFonts w:ascii="Aptos Narrow" w:hAnsi="Aptos Narrow"/>
        </w:rPr>
        <w:t xml:space="preserve"> </w:t>
      </w:r>
      <w:r w:rsidR="00A83794" w:rsidRPr="008E2454">
        <w:rPr>
          <w:rFonts w:ascii="Aptos Narrow" w:hAnsi="Aptos Narrow"/>
          <w:color w:val="7030A0"/>
        </w:rPr>
        <w:t>&lt;OOBE&gt;</w:t>
      </w:r>
      <w:r w:rsidR="00A83794" w:rsidRPr="008E2454">
        <w:rPr>
          <w:rFonts w:ascii="Aptos Narrow" w:hAnsi="Aptos Narrow"/>
        </w:rPr>
        <w:t xml:space="preserve"> </w:t>
      </w:r>
      <w:r w:rsidRPr="008E2454">
        <w:rPr>
          <w:rFonts w:ascii="Aptos Narrow" w:hAnsi="Aptos Narrow"/>
        </w:rPr>
        <w:t>to</w:t>
      </w:r>
      <w:r w:rsidR="00A83794" w:rsidRPr="008E2454">
        <w:rPr>
          <w:rFonts w:ascii="Aptos Narrow" w:hAnsi="Aptos Narrow"/>
        </w:rPr>
        <w:t xml:space="preserve"> </w:t>
      </w:r>
      <w:r w:rsidR="00A83794" w:rsidRPr="008E2454">
        <w:rPr>
          <w:rFonts w:ascii="Aptos Narrow" w:hAnsi="Aptos Narrow"/>
          <w:color w:val="7030A0"/>
        </w:rPr>
        <w:t>&lt;/OOBE&gt;</w:t>
      </w:r>
    </w:p>
    <w:p w14:paraId="10C37046"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34B6EB1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&lt;ProtectYourPC&gt;3&lt;/ProtectYourPC&gt;</w:t>
      </w:r>
    </w:p>
    <w:p w14:paraId="6865E45D"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&lt;HideEULAPage&gt;true&lt;/HideEULAPage&gt;</w:t>
      </w:r>
    </w:p>
    <w:p w14:paraId="27F6AC29" w14:textId="77777777" w:rsidR="00A83794"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 xml:space="preserve">    &lt;HideWirelessSetupInOOBE&gt;true&lt;/HideWirelessSetupInOOBE&gt;</w:t>
      </w:r>
    </w:p>
    <w:p w14:paraId="3A11F3D0" w14:textId="4B9AEF21" w:rsidR="002C785E" w:rsidRPr="008E2454" w:rsidRDefault="00A83794" w:rsidP="00721D0B">
      <w:pPr>
        <w:pStyle w:val="ListParagraph"/>
        <w:snapToGrid w:val="0"/>
        <w:spacing w:line="360" w:lineRule="auto"/>
        <w:ind w:left="6525"/>
        <w:contextualSpacing w:val="0"/>
        <w:rPr>
          <w:rFonts w:ascii="Aptos Narrow" w:hAnsi="Aptos Narrow"/>
          <w:color w:val="7030A0"/>
        </w:rPr>
      </w:pPr>
      <w:r w:rsidRPr="008E2454">
        <w:rPr>
          <w:rFonts w:ascii="Aptos Narrow" w:hAnsi="Aptos Narrow"/>
          <w:color w:val="7030A0"/>
        </w:rPr>
        <w:t>&lt;/OOBE&gt;</w:t>
      </w:r>
    </w:p>
    <w:p w14:paraId="67BABA50" w14:textId="6B63C56F" w:rsidR="009044CD" w:rsidRPr="008E2454" w:rsidRDefault="009044CD" w:rsidP="00721D0B">
      <w:pPr>
        <w:pStyle w:val="Heading3"/>
        <w:numPr>
          <w:ilvl w:val="0"/>
          <w:numId w:val="49"/>
        </w:numPr>
        <w:snapToGrid w:val="0"/>
        <w:spacing w:before="720" w:line="360" w:lineRule="auto"/>
        <w:ind w:left="1418" w:hanging="567"/>
        <w:rPr>
          <w:rFonts w:ascii="Aptos Narrow" w:hAnsi="Aptos Narrow"/>
        </w:rPr>
      </w:pPr>
      <w:bookmarkStart w:id="141" w:name="_Ref148095886"/>
      <w:r w:rsidRPr="008E2454">
        <w:rPr>
          <w:rFonts w:ascii="Aptos Narrow" w:hAnsi="Aptos Narrow"/>
        </w:rPr>
        <w:t>ISO</w:t>
      </w:r>
      <w:bookmarkEnd w:id="141"/>
    </w:p>
    <w:p w14:paraId="031C101B" w14:textId="47057185" w:rsidR="00277633" w:rsidRPr="008E2454" w:rsidRDefault="00263B8F" w:rsidP="00721D0B">
      <w:pPr>
        <w:pStyle w:val="Heading4"/>
        <w:numPr>
          <w:ilvl w:val="0"/>
          <w:numId w:val="44"/>
        </w:numPr>
        <w:snapToGrid w:val="0"/>
        <w:spacing w:line="360" w:lineRule="auto"/>
        <w:ind w:left="2127" w:hanging="709"/>
        <w:rPr>
          <w:rFonts w:ascii="Aptos Narrow" w:hAnsi="Aptos Narrow"/>
        </w:rPr>
      </w:pPr>
      <w:bookmarkStart w:id="142" w:name="_Ref148095882"/>
      <w:r w:rsidRPr="008E2454">
        <w:rPr>
          <w:rFonts w:ascii="Aptos Narrow" w:hAnsi="Aptos Narrow"/>
        </w:rPr>
        <w:t>Generate</w:t>
      </w:r>
      <w:r w:rsidR="00277633" w:rsidRPr="008E2454">
        <w:rPr>
          <w:rFonts w:ascii="Aptos Narrow" w:hAnsi="Aptos Narrow"/>
        </w:rPr>
        <w:t xml:space="preserve"> ISO</w:t>
      </w:r>
      <w:bookmarkEnd w:id="142"/>
    </w:p>
    <w:p w14:paraId="36514F1D" w14:textId="552A792C" w:rsidR="00F72BCF" w:rsidRPr="008E2454"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8E2454">
        <w:rPr>
          <w:rFonts w:ascii="Aptos Narrow" w:hAnsi="Aptos Narrow"/>
        </w:rPr>
        <w:t>Download OScdimg</w:t>
      </w:r>
    </w:p>
    <w:p w14:paraId="6854D064" w14:textId="55A7BE3B" w:rsidR="00F72BCF" w:rsidRPr="008E2454" w:rsidRDefault="009A7222"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rPr>
        <w:t xml:space="preserve">Select the Oscdimg version according to the architecture, and save it to: </w:t>
      </w:r>
      <w:r w:rsidRPr="008E2454">
        <w:rPr>
          <w:rFonts w:ascii="Aptos Narrow" w:hAnsi="Aptos Narrow"/>
          <w:color w:val="7030A0"/>
        </w:rPr>
        <w:t>D:\</w:t>
      </w:r>
      <w:r w:rsidRPr="008E2454">
        <w:rPr>
          <w:rFonts w:ascii="Aptos Narrow" w:hAnsi="Aptos Narrow"/>
        </w:rPr>
        <w:t xml:space="preserve"> after downloading. To save in other paths, please enter the absolute path of OScdimg.exe;</w:t>
      </w:r>
    </w:p>
    <w:p w14:paraId="18CB89C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x64</w:t>
      </w:r>
    </w:p>
    <w:p w14:paraId="5370B3DD" w14:textId="4307FFD6"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39"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/amd64/oscdimg.exe</w:t>
        </w:r>
      </w:hyperlink>
    </w:p>
    <w:p w14:paraId="25B0FDB4"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x86</w:t>
      </w:r>
    </w:p>
    <w:p w14:paraId="1201A2C2" w14:textId="6F0EB9BB"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40"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/x86/oscdimg.exe</w:t>
        </w:r>
      </w:hyperlink>
    </w:p>
    <w:p w14:paraId="63CDA113" w14:textId="77777777" w:rsidR="00F72BCF" w:rsidRPr="008E2454"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8E2454">
        <w:rPr>
          <w:rFonts w:ascii="Aptos Narrow" w:hAnsi="Aptos Narrow"/>
        </w:rPr>
        <w:t>arm64</w:t>
      </w:r>
    </w:p>
    <w:p w14:paraId="62A9435F" w14:textId="23CE6FD5" w:rsidR="00F72BCF" w:rsidRPr="008E2454" w:rsidRDefault="00000000" w:rsidP="00721D0B">
      <w:pPr>
        <w:pStyle w:val="ListParagraph"/>
        <w:widowControl w:val="0"/>
        <w:snapToGrid w:val="0"/>
        <w:spacing w:line="360" w:lineRule="auto"/>
        <w:ind w:left="3510"/>
        <w:contextualSpacing w:val="0"/>
        <w:rPr>
          <w:rFonts w:ascii="Aptos Narrow" w:hAnsi="Aptos Narrow"/>
        </w:rPr>
      </w:pPr>
      <w:hyperlink r:id="rId141" w:history="1">
        <w:r w:rsidR="001D4286" w:rsidRPr="008E2454">
          <w:rPr>
            <w:rStyle w:val="Hyperlink"/>
            <w:rFonts w:ascii="Aptos Narrow" w:hAnsi="Aptos Narrow"/>
            <w:u w:val="none"/>
          </w:rPr>
          <w:t>https://github.com/ilikeyi/Solutions/raw/refs/heads/main/_Encapsulation/Modules/AIO/Oscdimg</w:t>
        </w:r>
        <w:r w:rsidR="00F72BCF" w:rsidRPr="008E2454">
          <w:rPr>
            <w:rStyle w:val="Hyperlink"/>
            <w:rFonts w:ascii="Aptos Narrow" w:hAnsi="Aptos Narrow"/>
            <w:u w:val="none"/>
          </w:rPr>
          <w:t>/arm64/oscdimg.exe</w:t>
        </w:r>
      </w:hyperlink>
    </w:p>
    <w:p w14:paraId="02B953B8" w14:textId="08EF7B4A" w:rsidR="00277633" w:rsidRPr="008E2454"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8E2454">
        <w:rPr>
          <w:rFonts w:ascii="Aptos Narrow" w:hAnsi="Aptos Narrow"/>
        </w:rPr>
        <w:t xml:space="preserve">Use the oscdimg command line to generate an ISO file and save it to: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p>
    <w:p w14:paraId="479723FF" w14:textId="36E40E7F" w:rsidR="00400361" w:rsidRPr="008E2454"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8E2454">
        <w:rPr>
          <w:rFonts w:ascii="Aptos Narrow" w:hAnsi="Aptos Narrow"/>
        </w:rPr>
        <w:t>ISO.ps1</w:t>
      </w:r>
    </w:p>
    <w:p w14:paraId="2B3FDE6C" w14:textId="71DBF956"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2" w:history="1">
        <w:r w:rsidR="00400361" w:rsidRPr="008E2454">
          <w:rPr>
            <w:rStyle w:val="Hyperlink"/>
            <w:rFonts w:ascii="Aptos Narrow" w:hAnsi="Aptos Narrow"/>
            <w:u w:val="none"/>
          </w:rPr>
          <w:t>\Expand\ISO.ps1</w:t>
        </w:r>
      </w:hyperlink>
    </w:p>
    <w:p w14:paraId="0917D523" w14:textId="5E9D80EA" w:rsidR="00400361" w:rsidRPr="008E2454"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3" w:history="1">
        <w:r w:rsidR="00541456" w:rsidRPr="008E2454">
          <w:rPr>
            <w:rStyle w:val="Hyperlink"/>
            <w:rFonts w:ascii="Aptos Narrow" w:hAnsi="Aptos Narrow"/>
            <w:u w:val="none"/>
          </w:rPr>
          <w:t>https://github.com/ilikeyi/solutions/blob/main/</w:t>
        </w:r>
        <w:r w:rsidR="00993EC6" w:rsidRPr="008E2454">
          <w:rPr>
            <w:rStyle w:val="Hyperlink"/>
            <w:rFonts w:ascii="Aptos Narrow" w:hAnsi="Aptos Narrow"/>
            <w:u w:val="none"/>
          </w:rPr>
          <w:t>_Learn</w:t>
        </w:r>
        <w:r w:rsidR="00541456" w:rsidRPr="008E2454">
          <w:rPr>
            <w:rStyle w:val="Hyperlink"/>
            <w:rFonts w:ascii="Aptos Narrow" w:hAnsi="Aptos Narrow"/>
            <w:u w:val="none"/>
          </w:rPr>
          <w:t>/</w:t>
        </w:r>
        <w:r w:rsidR="002D5B9E" w:rsidRPr="008E2454">
          <w:rPr>
            <w:rStyle w:val="Hyperlink"/>
            <w:rFonts w:ascii="Aptos Narrow" w:hAnsi="Aptos Narrow"/>
            <w:u w:val="none"/>
          </w:rPr>
          <w:t>Packaging.tutorial/</w:t>
        </w:r>
        <w:r w:rsidR="00541456" w:rsidRPr="008E2454">
          <w:rPr>
            <w:rStyle w:val="Hyperlink"/>
            <w:rFonts w:ascii="Aptos Narrow" w:hAnsi="Aptos Narrow"/>
            <w:u w:val="none"/>
          </w:rPr>
          <w:t>OS.11/</w:t>
        </w:r>
        <w:r w:rsidR="00067EE8" w:rsidRPr="008E2454">
          <w:rPr>
            <w:rStyle w:val="Hyperlink"/>
            <w:rFonts w:ascii="Aptos Narrow" w:hAnsi="Aptos Narrow"/>
            <w:u w:val="none"/>
          </w:rPr>
          <w:t>24H2</w:t>
        </w:r>
        <w:r w:rsidR="00541456" w:rsidRPr="008E2454">
          <w:rPr>
            <w:rStyle w:val="Hyperlink"/>
            <w:rFonts w:ascii="Aptos Narrow" w:hAnsi="Aptos Narrow"/>
            <w:u w:val="none"/>
          </w:rPr>
          <w:t>/Expand/ISO.ps1</w:t>
        </w:r>
      </w:hyperlink>
    </w:p>
    <w:p w14:paraId="2160B5D0" w14:textId="4F581943" w:rsidR="000648DB" w:rsidRPr="008E2454"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8E2454">
        <w:rPr>
          <w:rFonts w:ascii="Aptos Narrow" w:hAnsi="Aptos Narrow"/>
        </w:rPr>
        <w:t>Copy the code</w:t>
      </w:r>
    </w:p>
    <w:p w14:paraId="173858B2" w14:textId="77777777" w:rsidR="007E408B" w:rsidRPr="008E2454" w:rsidRDefault="007E408B"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$Oscdimg = "D:\Oscdimg.exe"</w:t>
      </w:r>
    </w:p>
    <w:p w14:paraId="20C0EA5E" w14:textId="4FB96A85"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$ISO = "D:\</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312740CF" w14:textId="77777777" w:rsidR="00E44448"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$Volume = "</w:t>
      </w:r>
      <w:r w:rsidR="002E72D8" w:rsidRPr="008E2454">
        <w:rPr>
          <w:rFonts w:ascii="Aptos Narrow" w:hAnsi="Aptos Narrow"/>
          <w:color w:val="70AD47" w:themeColor="accent6"/>
        </w:rPr>
        <w:t>OS_11</w:t>
      </w:r>
      <w:r w:rsidRPr="008E2454">
        <w:rPr>
          <w:rFonts w:ascii="Aptos Narrow" w:hAnsi="Aptos Narrow"/>
          <w:color w:val="70AD47" w:themeColor="accent6"/>
        </w:rPr>
        <w:t>"</w:t>
      </w:r>
    </w:p>
    <w:p w14:paraId="69633036" w14:textId="49392AAE"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w:t>
      </w:r>
      <w:r w:rsidR="00271042" w:rsidRPr="008E2454">
        <w:rPr>
          <w:rFonts w:ascii="Aptos Narrow" w:hAnsi="Aptos Narrow"/>
          <w:color w:val="70AD47" w:themeColor="accent6"/>
        </w:rPr>
        <w:t>SaveTo</w:t>
      </w:r>
      <w:r w:rsidRPr="008E2454">
        <w:rPr>
          <w:rFonts w:ascii="Aptos Narrow" w:hAnsi="Aptos Narrow"/>
          <w:color w:val="70AD47" w:themeColor="accent6"/>
        </w:rPr>
        <w:t xml:space="preserve"> = "D:\</w:t>
      </w:r>
      <w:r w:rsidR="002E72D8" w:rsidRPr="008E2454">
        <w:rPr>
          <w:rFonts w:ascii="Aptos Narrow" w:hAnsi="Aptos Narrow"/>
          <w:color w:val="70AD47" w:themeColor="accent6"/>
        </w:rPr>
        <w:t>OS_11</w:t>
      </w:r>
      <w:r w:rsidRPr="008E2454">
        <w:rPr>
          <w:rFonts w:ascii="Aptos Narrow" w:hAnsi="Aptos Narrow"/>
          <w:color w:val="70AD47" w:themeColor="accent6"/>
        </w:rPr>
        <w:t>.iso"</w:t>
      </w:r>
    </w:p>
    <w:p w14:paraId="1D3D74A4" w14:textId="0F926BF6"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t>$Arguments = @("-m", "-o", "-u2", "-udfver102", "-l""$($Volume)""", "-bootdata:2#p0,e,b""$($ISO)\boot\etfsboot.com""#pEF,e,b""$($ISO)\efi\microsoft\boot\efisys.bin""", $ISO, $</w:t>
      </w:r>
      <w:r w:rsidR="00271042" w:rsidRPr="008E2454">
        <w:rPr>
          <w:rFonts w:ascii="Aptos Narrow" w:hAnsi="Aptos Narrow"/>
          <w:color w:val="70AD47" w:themeColor="accent6"/>
        </w:rPr>
        <w:t>SaveTo</w:t>
      </w:r>
      <w:r w:rsidRPr="008E2454">
        <w:rPr>
          <w:rFonts w:ascii="Aptos Narrow" w:hAnsi="Aptos Narrow"/>
          <w:color w:val="70AD47" w:themeColor="accent6"/>
        </w:rPr>
        <w:t>)</w:t>
      </w:r>
    </w:p>
    <w:p w14:paraId="59B07611" w14:textId="2BE47C05" w:rsidR="00277633" w:rsidRPr="008E2454" w:rsidRDefault="00277633" w:rsidP="00410BDF">
      <w:pPr>
        <w:snapToGrid w:val="0"/>
        <w:spacing w:line="360" w:lineRule="auto"/>
        <w:ind w:left="3150"/>
        <w:rPr>
          <w:rFonts w:ascii="Aptos Narrow" w:hAnsi="Aptos Narrow"/>
          <w:color w:val="70AD47" w:themeColor="accent6"/>
        </w:rPr>
      </w:pPr>
      <w:r w:rsidRPr="008E2454">
        <w:rPr>
          <w:rFonts w:ascii="Aptos Narrow" w:hAnsi="Aptos Narrow"/>
          <w:color w:val="70AD47" w:themeColor="accent6"/>
        </w:rPr>
        <w:lastRenderedPageBreak/>
        <w:t xml:space="preserve">Start-Process -FilePath </w:t>
      </w:r>
      <w:r w:rsidR="007E408B" w:rsidRPr="008E2454">
        <w:rPr>
          <w:rFonts w:ascii="Aptos Narrow" w:hAnsi="Aptos Narrow"/>
          <w:color w:val="70AD47" w:themeColor="accent6"/>
        </w:rPr>
        <w:t xml:space="preserve">$Oscdimg </w:t>
      </w:r>
      <w:r w:rsidRPr="008E2454">
        <w:rPr>
          <w:rFonts w:ascii="Aptos Narrow" w:hAnsi="Aptos Narrow"/>
          <w:color w:val="70AD47" w:themeColor="accent6"/>
        </w:rPr>
        <w:t>-ArgumentList $Arguments -wait -nonewwindow</w:t>
      </w:r>
    </w:p>
    <w:p w14:paraId="7842BECA" w14:textId="111FCF35" w:rsidR="00277633" w:rsidRPr="008E2454" w:rsidRDefault="00AC0412" w:rsidP="00721D0B">
      <w:pPr>
        <w:pStyle w:val="Heading4"/>
        <w:numPr>
          <w:ilvl w:val="0"/>
          <w:numId w:val="44"/>
        </w:numPr>
        <w:snapToGrid w:val="0"/>
        <w:spacing w:before="720" w:line="360" w:lineRule="auto"/>
        <w:ind w:left="2127" w:hanging="709"/>
        <w:rPr>
          <w:rFonts w:ascii="Aptos Narrow" w:hAnsi="Aptos Narrow"/>
        </w:rPr>
      </w:pPr>
      <w:bookmarkStart w:id="143" w:name="_Ref148095892"/>
      <w:r w:rsidRPr="008E2454">
        <w:rPr>
          <w:rFonts w:ascii="Aptos Narrow" w:hAnsi="Aptos Narrow"/>
        </w:rPr>
        <w:t>Bypass TPM installation check</w:t>
      </w:r>
      <w:bookmarkEnd w:id="143"/>
    </w:p>
    <w:p w14:paraId="06BBE9E8" w14:textId="2DC7C6F9" w:rsidR="007F753E" w:rsidRPr="008E2454"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Learn about: </w:t>
      </w:r>
      <w:hyperlink r:id="rId144" w:history="1">
        <w:r w:rsidRPr="008E2454">
          <w:rPr>
            <w:rStyle w:val="Hyperlink"/>
            <w:rFonts w:ascii="Aptos Narrow" w:hAnsi="Aptos Narrow"/>
            <w:u w:val="none"/>
          </w:rPr>
          <w:t>https://github.com/AveYo/MediaCreationTool.bat/tree/main/bypass11</w:t>
        </w:r>
      </w:hyperlink>
      <w:r w:rsidRPr="008E2454">
        <w:rPr>
          <w:rFonts w:ascii="Aptos Narrow" w:hAnsi="Aptos Narrow"/>
        </w:rPr>
        <w:t xml:space="preserve"> and download: </w:t>
      </w:r>
      <w:r w:rsidRPr="008E2454">
        <w:rPr>
          <w:rFonts w:ascii="Aptos Narrow" w:hAnsi="Aptos Narrow"/>
          <w:color w:val="7030A0"/>
        </w:rPr>
        <w:t>Quick_11_iso_esd_wim_TPM_toggle.bat</w:t>
      </w:r>
    </w:p>
    <w:p w14:paraId="72091FE7" w14:textId="163E1203" w:rsidR="007F753E" w:rsidRPr="008E2454"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8E2454">
        <w:rPr>
          <w:rFonts w:ascii="Aptos Narrow" w:hAnsi="Aptos Narrow"/>
        </w:rPr>
        <w:t xml:space="preserve">Drag the </w:t>
      </w:r>
      <w:r w:rsidRPr="008E2454">
        <w:rPr>
          <w:rFonts w:ascii="Aptos Narrow" w:hAnsi="Aptos Narrow"/>
          <w:color w:val="7030A0"/>
        </w:rPr>
        <w:t>D:\</w:t>
      </w:r>
      <w:r w:rsidR="002E72D8" w:rsidRPr="008E2454">
        <w:rPr>
          <w:rFonts w:ascii="Aptos Narrow" w:hAnsi="Aptos Narrow"/>
          <w:color w:val="7030A0"/>
        </w:rPr>
        <w:t>OS_11</w:t>
      </w:r>
      <w:r w:rsidRPr="008E2454">
        <w:rPr>
          <w:rFonts w:ascii="Aptos Narrow" w:hAnsi="Aptos Narrow"/>
          <w:color w:val="7030A0"/>
        </w:rPr>
        <w:t>.iso</w:t>
      </w:r>
      <w:r w:rsidRPr="008E2454">
        <w:rPr>
          <w:rFonts w:ascii="Aptos Narrow" w:hAnsi="Aptos Narrow"/>
        </w:rPr>
        <w:t xml:space="preserve"> file to </w:t>
      </w:r>
      <w:r w:rsidRPr="008E2454">
        <w:rPr>
          <w:rFonts w:ascii="Aptos Narrow" w:hAnsi="Aptos Narrow"/>
          <w:color w:val="7030A0"/>
        </w:rPr>
        <w:t>Quick_11_iso_esd_wim_TPM_toggle.bat</w:t>
      </w:r>
      <w:r w:rsidRPr="008E2454">
        <w:rPr>
          <w:rFonts w:ascii="Aptos Narrow" w:hAnsi="Aptos Narrow"/>
        </w:rPr>
        <w:t>, and "add" or "delete" the TPM installation check function in reverse order.</w:t>
      </w:r>
    </w:p>
    <w:p w14:paraId="3EED4205" w14:textId="6971C0BA" w:rsidR="003F7914" w:rsidRPr="008E2454"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4" w:name="_Report"/>
      <w:bookmarkStart w:id="145" w:name="_Common_problem"/>
      <w:bookmarkStart w:id="146" w:name="_Ref148095848"/>
      <w:bookmarkStart w:id="147" w:name="_Ref161260163"/>
      <w:bookmarkEnd w:id="144"/>
      <w:bookmarkEnd w:id="145"/>
      <w:r w:rsidRPr="008E2454">
        <w:rPr>
          <w:rFonts w:ascii="Aptos Narrow" w:hAnsi="Aptos Narrow"/>
          <w:szCs w:val="20"/>
        </w:rPr>
        <w:t>Common problem</w:t>
      </w:r>
      <w:bookmarkEnd w:id="146"/>
      <w:bookmarkEnd w:id="147"/>
    </w:p>
    <w:p w14:paraId="54577EE4" w14:textId="2A5EB941" w:rsidR="006335DC" w:rsidRPr="008E2454" w:rsidRDefault="00EE5CAD" w:rsidP="00721D0B">
      <w:pPr>
        <w:pStyle w:val="Heading3"/>
        <w:numPr>
          <w:ilvl w:val="3"/>
          <w:numId w:val="40"/>
        </w:numPr>
        <w:snapToGrid w:val="0"/>
        <w:spacing w:line="360" w:lineRule="auto"/>
        <w:ind w:left="1418" w:hanging="570"/>
        <w:rPr>
          <w:rFonts w:ascii="Aptos Narrow" w:hAnsi="Aptos Narrow"/>
        </w:rPr>
      </w:pPr>
      <w:bookmarkStart w:id="148" w:name="_Ref148095855"/>
      <w:r w:rsidRPr="008E2454">
        <w:rPr>
          <w:rFonts w:ascii="Aptos Narrow" w:hAnsi="Aptos Narrow"/>
        </w:rPr>
        <w:t>Clean all mounts to</w:t>
      </w:r>
      <w:bookmarkEnd w:id="148"/>
    </w:p>
    <w:p w14:paraId="3BABE5F1" w14:textId="07158742" w:rsidR="006335DC" w:rsidRPr="008E2454" w:rsidRDefault="00EE5CAD" w:rsidP="00721D0B">
      <w:pPr>
        <w:pStyle w:val="ListParagraph"/>
        <w:snapToGrid w:val="0"/>
        <w:spacing w:line="360" w:lineRule="auto"/>
        <w:ind w:left="1418"/>
        <w:contextualSpacing w:val="0"/>
        <w:rPr>
          <w:rFonts w:ascii="Aptos Narrow" w:hAnsi="Aptos Narrow" w:cstheme="majorBidi"/>
        </w:rPr>
      </w:pPr>
      <w:r w:rsidRPr="008E2454">
        <w:rPr>
          <w:rFonts w:ascii="Aptos Narrow" w:hAnsi="Aptos Narrow" w:cstheme="majorBidi"/>
        </w:rPr>
        <w:t>Close any applications that may be accessing files in the image, including File Explorer.</w:t>
      </w:r>
    </w:p>
    <w:p w14:paraId="4CA124B8" w14:textId="1990C7FD"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_Custom\Install\Install\Mount" -Discard</w:t>
      </w:r>
    </w:p>
    <w:p w14:paraId="5D0A7C56" w14:textId="7229C42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_Custom\Install\WinRE\Mount" -Discard</w:t>
      </w:r>
    </w:p>
    <w:p w14:paraId="7650D2BE" w14:textId="192561BE" w:rsidR="006335DC" w:rsidRPr="008E2454"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8E2454">
        <w:rPr>
          <w:rFonts w:ascii="Aptos Narrow" w:hAnsi="Aptos Narrow" w:cstheme="majorBidi"/>
          <w:color w:val="70AD47" w:themeColor="accent6"/>
        </w:rPr>
        <w:t>Dismount-WindowsImage -Path "D:\</w:t>
      </w:r>
      <w:r w:rsidR="002E72D8" w:rsidRPr="008E2454">
        <w:rPr>
          <w:rFonts w:ascii="Aptos Narrow" w:hAnsi="Aptos Narrow" w:cstheme="majorBidi"/>
          <w:color w:val="70AD47" w:themeColor="accent6"/>
        </w:rPr>
        <w:t>OS_11</w:t>
      </w:r>
      <w:r w:rsidRPr="008E2454">
        <w:rPr>
          <w:rFonts w:ascii="Aptos Narrow" w:hAnsi="Aptos Narrow" w:cstheme="majorBidi"/>
          <w:color w:val="70AD47" w:themeColor="accent6"/>
        </w:rPr>
        <w:t>_Custom\Boot\Boot\Mount" -Discard</w:t>
      </w:r>
    </w:p>
    <w:p w14:paraId="60DD4B55" w14:textId="559797A2" w:rsidR="006335DC" w:rsidRPr="008E2454" w:rsidRDefault="00EE5CAD" w:rsidP="00721D0B">
      <w:pPr>
        <w:pStyle w:val="Heading3"/>
        <w:numPr>
          <w:ilvl w:val="3"/>
          <w:numId w:val="40"/>
        </w:numPr>
        <w:snapToGrid w:val="0"/>
        <w:spacing w:before="720" w:line="360" w:lineRule="auto"/>
        <w:ind w:left="1418" w:hanging="570"/>
        <w:rPr>
          <w:rFonts w:ascii="Aptos Narrow" w:hAnsi="Aptos Narrow"/>
        </w:rPr>
      </w:pPr>
      <w:bookmarkStart w:id="149" w:name="_Ref148095859"/>
      <w:r w:rsidRPr="008E2454">
        <w:rPr>
          <w:rFonts w:ascii="Aptos Narrow" w:hAnsi="Aptos Narrow"/>
        </w:rPr>
        <w:t>Fix the problem of abnormal mounting</w:t>
      </w:r>
      <w:bookmarkEnd w:id="149"/>
    </w:p>
    <w:p w14:paraId="249FDB0A" w14:textId="3A923BCD" w:rsidR="006335DC" w:rsidRPr="008E2454"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8E2454">
        <w:rPr>
          <w:rFonts w:ascii="Aptos Narrow" w:hAnsi="Aptos Narrow" w:cstheme="majorBidi"/>
        </w:rPr>
        <w:t>View mounted</w:t>
      </w:r>
    </w:p>
    <w:p w14:paraId="23A2DC56" w14:textId="77777777"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Get-WindowsImage -Mounted</w:t>
      </w:r>
    </w:p>
    <w:p w14:paraId="1D166698" w14:textId="6A0047BB"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the DISM mount record saved in the registry</w:t>
      </w:r>
    </w:p>
    <w:p w14:paraId="7F6A8D1D" w14:textId="3614BD6F" w:rsidR="006335DC" w:rsidRPr="008E2454" w:rsidRDefault="006335DC"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8E2454"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8E2454">
        <w:rPr>
          <w:rFonts w:ascii="Aptos Narrow" w:hAnsi="Aptos Narrow" w:cstheme="majorBidi"/>
        </w:rPr>
        <w:t>Delete all resources associated with the corrupted mounted image</w:t>
      </w:r>
    </w:p>
    <w:p w14:paraId="41B579F6" w14:textId="77777777" w:rsidR="009114CF"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Clear-WindowsCorruptMountPoint</w:t>
      </w:r>
    </w:p>
    <w:p w14:paraId="535C52E9" w14:textId="6A149A12" w:rsidR="006335DC" w:rsidRPr="008E2454" w:rsidRDefault="009114CF" w:rsidP="00721D0B">
      <w:pPr>
        <w:snapToGrid w:val="0"/>
        <w:spacing w:line="360" w:lineRule="auto"/>
        <w:ind w:left="2127"/>
        <w:rPr>
          <w:rFonts w:ascii="Aptos Narrow" w:hAnsi="Aptos Narrow" w:cstheme="majorBidi"/>
          <w:color w:val="70AD47" w:themeColor="accent6"/>
        </w:rPr>
      </w:pPr>
      <w:r w:rsidRPr="008E2454">
        <w:rPr>
          <w:rFonts w:ascii="Aptos Narrow" w:hAnsi="Aptos Narrow" w:cstheme="majorBidi"/>
          <w:color w:val="70AD47" w:themeColor="accent6"/>
        </w:rPr>
        <w:t>Dism /cleanup-wim</w:t>
      </w:r>
    </w:p>
    <w:p w14:paraId="5D38F57A" w14:textId="4F20B2D7" w:rsidR="006335DC" w:rsidRPr="008E2454" w:rsidRDefault="00CA68B4" w:rsidP="00721D0B">
      <w:pPr>
        <w:pStyle w:val="Heading3"/>
        <w:numPr>
          <w:ilvl w:val="3"/>
          <w:numId w:val="40"/>
        </w:numPr>
        <w:snapToGrid w:val="0"/>
        <w:spacing w:before="720" w:line="360" w:lineRule="auto"/>
        <w:ind w:left="1418" w:hanging="570"/>
        <w:rPr>
          <w:rFonts w:ascii="Aptos Narrow" w:hAnsi="Aptos Narrow"/>
        </w:rPr>
      </w:pPr>
      <w:bookmarkStart w:id="150" w:name="_Ref148095865"/>
      <w:r w:rsidRPr="008E2454">
        <w:rPr>
          <w:rFonts w:ascii="Aptos Narrow" w:hAnsi="Aptos Narrow"/>
        </w:rPr>
        <w:t>Clean up</w:t>
      </w:r>
      <w:bookmarkEnd w:id="150"/>
    </w:p>
    <w:p w14:paraId="139305DA" w14:textId="572A7B1C" w:rsidR="001A4ECD" w:rsidRPr="008E2454" w:rsidRDefault="00CE5DEE" w:rsidP="00721D0B">
      <w:pPr>
        <w:pStyle w:val="ListParagraph"/>
        <w:widowControl w:val="0"/>
        <w:snapToGrid w:val="0"/>
        <w:spacing w:line="360" w:lineRule="auto"/>
        <w:ind w:left="1440"/>
        <w:contextualSpacing w:val="0"/>
        <w:rPr>
          <w:rFonts w:ascii="Aptos Narrow" w:hAnsi="Aptos Narrow"/>
        </w:rPr>
      </w:pPr>
      <w:r w:rsidRPr="008E2454">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8E2454"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Common logs</w:t>
      </w:r>
    </w:p>
    <w:p w14:paraId="5C117B82" w14:textId="146D6731" w:rsidR="001A4ECD" w:rsidRPr="008E2454"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8E2454">
        <w:rPr>
          <w:rFonts w:ascii="Aptos Narrow" w:hAnsi="Aptos Narrow"/>
        </w:rPr>
        <w:t>Clean using the command line</w:t>
      </w:r>
    </w:p>
    <w:p w14:paraId="4FA72F0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$TempPaths = @( $env:Temp; "$($env:SystemRoot)\Logs\DISM"; )</w:t>
      </w:r>
    </w:p>
    <w:p w14:paraId="5BC3DFAE"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foreach ($TempPath in $TempPaths) {</w:t>
      </w:r>
    </w:p>
    <w:p w14:paraId="046902A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if (Test-Path -Path $TempPath) {</w:t>
      </w:r>
    </w:p>
    <w:p w14:paraId="4B96D45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   $($TempPath)" -ForegroundColor Green</w:t>
      </w:r>
    </w:p>
    <w:p w14:paraId="745C34F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Get-ChildItem -Path $TempPath -Recurse -Force | ForEach-Object {</w:t>
      </w:r>
    </w:p>
    <w:p w14:paraId="1068C625"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lastRenderedPageBreak/>
        <w:t xml:space="preserve">            try {</w:t>
      </w:r>
    </w:p>
    <w:p w14:paraId="1E8627D3"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Remove-Item $_.FullName -Force -Recurse -ErrorAction SilentlyContinue | Out-Null</w:t>
      </w:r>
    </w:p>
    <w:p w14:paraId="1BB28DD7"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 catch {</w:t>
      </w:r>
    </w:p>
    <w:p w14:paraId="2BF82FD2"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write-host $_ -ForegroundColor Red</w:t>
      </w:r>
    </w:p>
    <w:p w14:paraId="6B4F666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60185276"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20205901" w14:textId="77777777" w:rsidR="00721D0B" w:rsidRPr="008E2454"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8E2454">
        <w:rPr>
          <w:rFonts w:ascii="Aptos Narrow" w:hAnsi="Aptos Narrow"/>
          <w:color w:val="70AD47" w:themeColor="accent6"/>
        </w:rPr>
        <w:t xml:space="preserve">    }</w:t>
      </w:r>
    </w:p>
    <w:p w14:paraId="35EB2BAF" w14:textId="56D1BBF6" w:rsidR="001A4ECD" w:rsidRPr="008E2454" w:rsidRDefault="00721D0B" w:rsidP="00721D0B">
      <w:pPr>
        <w:pStyle w:val="ListParagraph"/>
        <w:widowControl w:val="0"/>
        <w:snapToGrid w:val="0"/>
        <w:spacing w:line="360" w:lineRule="auto"/>
        <w:ind w:left="2700"/>
        <w:contextualSpacing w:val="0"/>
        <w:rPr>
          <w:rFonts w:ascii="Aptos Narrow" w:hAnsi="Aptos Narrow"/>
        </w:rPr>
      </w:pPr>
      <w:r w:rsidRPr="008E2454">
        <w:rPr>
          <w:rFonts w:ascii="Aptos Narrow" w:hAnsi="Aptos Narrow"/>
          <w:color w:val="70AD47" w:themeColor="accent6"/>
        </w:rPr>
        <w:t>}</w:t>
      </w:r>
    </w:p>
    <w:p w14:paraId="19F798DE" w14:textId="3830B70B" w:rsidR="001A4ECD" w:rsidRPr="008E2454"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8E2454">
        <w:rPr>
          <w:rFonts w:ascii="Aptos Narrow" w:hAnsi="Aptos Narrow"/>
        </w:rPr>
        <w:t>Manual deletion</w:t>
      </w:r>
    </w:p>
    <w:p w14:paraId="4AB02A48" w14:textId="56CA3D3F" w:rsidR="001A4ECD" w:rsidRPr="008E2454"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8E2454">
        <w:rPr>
          <w:rFonts w:ascii="Aptos Narrow" w:hAnsi="Aptos Narrow"/>
        </w:rPr>
        <w:t>DISM log</w:t>
      </w:r>
    </w:p>
    <w:p w14:paraId="6352D762" w14:textId="516FF447"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the logs generated by DISM cannot be cleaned and need to be deleted manually. Path: </w:t>
      </w:r>
      <w:r w:rsidRPr="008E2454">
        <w:rPr>
          <w:rFonts w:ascii="Aptos Narrow" w:hAnsi="Aptos Narrow"/>
          <w:color w:val="7030A0"/>
        </w:rPr>
        <w:t>{system disk}:\Windows\Logs\DISM</w:t>
      </w:r>
    </w:p>
    <w:p w14:paraId="7C1DB286" w14:textId="7C011635" w:rsidR="001A4ECD" w:rsidRPr="008E2454"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Temporary directory</w:t>
      </w:r>
    </w:p>
    <w:p w14:paraId="1A56BC69" w14:textId="53CF38BA" w:rsidR="001A4ECD" w:rsidRPr="008E2454" w:rsidRDefault="00CA68B4" w:rsidP="00721D0B">
      <w:pPr>
        <w:pStyle w:val="ListParagraph"/>
        <w:widowControl w:val="0"/>
        <w:snapToGrid w:val="0"/>
        <w:spacing w:line="360" w:lineRule="auto"/>
        <w:ind w:left="3600"/>
        <w:contextualSpacing w:val="0"/>
        <w:rPr>
          <w:rFonts w:ascii="Aptos Narrow" w:hAnsi="Aptos Narrow"/>
          <w:color w:val="7030A0"/>
        </w:rPr>
      </w:pPr>
      <w:r w:rsidRPr="008E2454">
        <w:rPr>
          <w:rFonts w:ascii="Aptos Narrow" w:hAnsi="Aptos Narrow"/>
        </w:rPr>
        <w:t xml:space="preserve">Using the "Disk Cleanup" function, files in the temporary directory cannot be cleaned and manual operation is required. Run: </w:t>
      </w:r>
      <w:r w:rsidRPr="008E2454">
        <w:rPr>
          <w:rFonts w:ascii="Aptos Narrow" w:hAnsi="Aptos Narrow"/>
          <w:color w:val="7030A0"/>
        </w:rPr>
        <w:t>%Temp%</w:t>
      </w:r>
      <w:r w:rsidRPr="008E2454">
        <w:rPr>
          <w:rFonts w:ascii="Aptos Narrow" w:hAnsi="Aptos Narrow"/>
        </w:rPr>
        <w:t xml:space="preserve"> to quickly locate and open the temporary directory. Path: </w:t>
      </w:r>
      <w:r w:rsidRPr="008E2454">
        <w:rPr>
          <w:rFonts w:ascii="Aptos Narrow" w:hAnsi="Aptos Narrow"/>
          <w:color w:val="7030A0"/>
        </w:rPr>
        <w:t>{system disk}:\Users\{username}\AppData\Local\Temp</w:t>
      </w:r>
    </w:p>
    <w:p w14:paraId="5B63A024" w14:textId="0D6B3F61" w:rsidR="00C02179" w:rsidRPr="008E2454"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8E2454">
        <w:rPr>
          <w:rFonts w:ascii="Aptos Narrow" w:hAnsi="Aptos Narrow"/>
        </w:rPr>
        <w:t>Clear the command line records of "Terminal"</w:t>
      </w:r>
    </w:p>
    <w:p w14:paraId="7FFE312F" w14:textId="288BE32B" w:rsidR="00C02179" w:rsidRPr="008E2454" w:rsidRDefault="00C02179" w:rsidP="00721D0B">
      <w:pPr>
        <w:pStyle w:val="ListParagraph"/>
        <w:widowControl w:val="0"/>
        <w:snapToGrid w:val="0"/>
        <w:spacing w:line="360" w:lineRule="auto"/>
        <w:ind w:left="3600"/>
        <w:contextualSpacing w:val="0"/>
        <w:rPr>
          <w:rFonts w:ascii="Aptos Narrow" w:hAnsi="Aptos Narrow"/>
          <w:color w:val="00B050"/>
        </w:rPr>
      </w:pPr>
      <w:r w:rsidRPr="008E2454">
        <w:rPr>
          <w:rFonts w:ascii="Aptos Narrow" w:hAnsi="Aptos Narrow"/>
          <w:color w:val="00B050"/>
        </w:rPr>
        <w:t>Remove-Item -Path (Get-PSReadlineOption).HistorySavePath -ErrorAction SilentlyContinue</w:t>
      </w:r>
    </w:p>
    <w:p w14:paraId="45A0A148" w14:textId="6EB21F18" w:rsidR="00C02179" w:rsidRPr="008E2454" w:rsidRDefault="00C02179" w:rsidP="00721D0B">
      <w:pPr>
        <w:pStyle w:val="ListParagraph"/>
        <w:widowControl w:val="0"/>
        <w:snapToGrid w:val="0"/>
        <w:spacing w:line="360" w:lineRule="auto"/>
        <w:ind w:left="3600"/>
        <w:contextualSpacing w:val="0"/>
        <w:rPr>
          <w:rFonts w:ascii="Aptos Narrow" w:hAnsi="Aptos Narrow"/>
        </w:rPr>
      </w:pPr>
      <w:r w:rsidRPr="008E2454">
        <w:rPr>
          <w:rFonts w:ascii="Aptos Narrow" w:hAnsi="Aptos Narrow"/>
        </w:rPr>
        <w:t>After cleaning up command line records, you need to restart the "Terminal" to take effect.</w:t>
      </w:r>
    </w:p>
    <w:p w14:paraId="0C86DA32" w14:textId="5D9A958D" w:rsidR="001A4ECD" w:rsidRPr="008E2454"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8E2454">
        <w:rPr>
          <w:rFonts w:ascii="Aptos Narrow" w:hAnsi="Aptos Narrow"/>
        </w:rPr>
        <w:t>Disk cleanup</w:t>
      </w:r>
    </w:p>
    <w:p w14:paraId="2C6D5FAC" w14:textId="5ECFEBB7" w:rsidR="001A4ECD" w:rsidRPr="008E2454" w:rsidRDefault="002B2653" w:rsidP="00721D0B">
      <w:pPr>
        <w:pStyle w:val="ListParagraph"/>
        <w:widowControl w:val="0"/>
        <w:snapToGrid w:val="0"/>
        <w:spacing w:line="360" w:lineRule="auto"/>
        <w:ind w:left="1980"/>
        <w:contextualSpacing w:val="0"/>
        <w:rPr>
          <w:rFonts w:ascii="Aptos Narrow" w:hAnsi="Aptos Narrow"/>
        </w:rPr>
      </w:pPr>
      <w:r w:rsidRPr="008E2454">
        <w:rPr>
          <w:rFonts w:ascii="Aptos Narrow" w:hAnsi="Aptos Narrow"/>
        </w:rPr>
        <w:t xml:space="preserve">Run </w:t>
      </w:r>
      <w:r w:rsidRPr="008E2454">
        <w:rPr>
          <w:rFonts w:ascii="Aptos Narrow" w:hAnsi="Aptos Narrow"/>
          <w:color w:val="70AD47" w:themeColor="accent6"/>
        </w:rPr>
        <w:t>cleanmgr</w:t>
      </w:r>
      <w:r w:rsidRPr="008E2454">
        <w:rPr>
          <w:rFonts w:ascii="Aptos Narrow" w:hAnsi="Aptos Narrow"/>
        </w:rPr>
        <w:t>, selecting the disks and types to clean.</w:t>
      </w:r>
    </w:p>
    <w:p w14:paraId="6D54B7C5" w14:textId="1CF613A8" w:rsidR="009B0169" w:rsidRPr="008E2454" w:rsidRDefault="00B208F0" w:rsidP="00721D0B">
      <w:pPr>
        <w:pStyle w:val="Heading2"/>
        <w:numPr>
          <w:ilvl w:val="0"/>
          <w:numId w:val="48"/>
        </w:numPr>
        <w:snapToGrid w:val="0"/>
        <w:spacing w:before="720" w:line="360" w:lineRule="auto"/>
        <w:ind w:left="1418" w:hanging="1418"/>
        <w:rPr>
          <w:rFonts w:ascii="Aptos Narrow" w:hAnsi="Aptos Narrow"/>
        </w:rPr>
      </w:pPr>
      <w:bookmarkStart w:id="151" w:name="_Known_issues"/>
      <w:bookmarkStart w:id="152" w:name="_Ref148111445"/>
      <w:bookmarkEnd w:id="151"/>
      <w:r w:rsidRPr="008E2454">
        <w:rPr>
          <w:rFonts w:ascii="Aptos Narrow" w:hAnsi="Aptos Narrow"/>
        </w:rPr>
        <w:t xml:space="preserve">Known </w:t>
      </w:r>
      <w:r w:rsidR="009B0169" w:rsidRPr="008E2454">
        <w:rPr>
          <w:rFonts w:ascii="Aptos Narrow" w:hAnsi="Aptos Narrow"/>
        </w:rPr>
        <w:t>issues</w:t>
      </w:r>
      <w:bookmarkEnd w:id="152"/>
    </w:p>
    <w:p w14:paraId="6C0BA444" w14:textId="77777777" w:rsidR="00A05565" w:rsidRPr="008E2454" w:rsidRDefault="003D5A91" w:rsidP="00721D0B">
      <w:pPr>
        <w:snapToGrid w:val="0"/>
        <w:spacing w:line="360" w:lineRule="auto"/>
        <w:ind w:left="1418"/>
        <w:rPr>
          <w:rFonts w:ascii="Aptos Narrow" w:hAnsi="Aptos Narrow"/>
        </w:rPr>
      </w:pPr>
      <w:r w:rsidRPr="008E2454">
        <w:rPr>
          <w:rFonts w:ascii="Aptos Narrow" w:hAnsi="Aptos Narrow"/>
        </w:rPr>
        <w:t>None yet</w:t>
      </w:r>
    </w:p>
    <w:p w14:paraId="564214D2" w14:textId="77777777" w:rsidR="00E85359" w:rsidRPr="008E2454" w:rsidRDefault="00E85359" w:rsidP="00721D0B">
      <w:pPr>
        <w:snapToGrid w:val="0"/>
        <w:spacing w:line="360" w:lineRule="auto"/>
        <w:rPr>
          <w:rFonts w:ascii="Aptos Narrow" w:hAnsi="Aptos Narrow"/>
        </w:rPr>
      </w:pPr>
    </w:p>
    <w:p w14:paraId="1C050F3B" w14:textId="77777777" w:rsidR="00E85359" w:rsidRPr="008E2454" w:rsidRDefault="00E85359" w:rsidP="00721D0B">
      <w:pPr>
        <w:snapToGrid w:val="0"/>
        <w:spacing w:line="360" w:lineRule="auto"/>
        <w:rPr>
          <w:rFonts w:ascii="Aptos Narrow" w:hAnsi="Aptos Narrow"/>
        </w:rPr>
        <w:sectPr w:rsidR="00E85359" w:rsidRPr="008E2454" w:rsidSect="00CB59BD">
          <w:footerReference w:type="default" r:id="rId145"/>
          <w:pgSz w:w="16838" w:h="23811" w:code="8"/>
          <w:pgMar w:top="1440" w:right="1440" w:bottom="1588" w:left="1440" w:header="680" w:footer="1020" w:gutter="0"/>
          <w:pgNumType w:start="0"/>
          <w:cols w:space="720"/>
          <w:titlePg/>
          <w:docGrid w:linePitch="360"/>
        </w:sectPr>
      </w:pPr>
    </w:p>
    <w:p w14:paraId="3B9927CA" w14:textId="77777777" w:rsidR="00E0126E" w:rsidRPr="008E2454" w:rsidRDefault="00E0126E" w:rsidP="00721D0B">
      <w:pPr>
        <w:snapToGrid w:val="0"/>
        <w:spacing w:before="360" w:line="360" w:lineRule="auto"/>
        <w:ind w:left="1170"/>
        <w:rPr>
          <w:rFonts w:ascii="Aptos Narrow" w:hAnsi="Aptos Narrow"/>
          <w:smallCaps/>
          <w:color w:val="7305B7"/>
          <w:sz w:val="36"/>
          <w:szCs w:val="36"/>
        </w:rPr>
      </w:pPr>
      <w:r w:rsidRPr="008E2454">
        <w:rPr>
          <w:rFonts w:ascii="Aptos Narrow" w:hAnsi="Aptos Narrow"/>
          <w:smallCaps/>
          <w:color w:val="7305B7"/>
          <w:sz w:val="32"/>
          <w:szCs w:val="32"/>
        </w:rPr>
        <w:lastRenderedPageBreak/>
        <w:t>Y</w:t>
      </w:r>
      <w:r w:rsidRPr="008E2454">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375D2766">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8E2454">
        <w:rPr>
          <w:rFonts w:ascii="Aptos Narrow" w:hAnsi="Aptos Narrow"/>
          <w:smallCaps/>
          <w:color w:val="7305B7"/>
          <w:sz w:val="24"/>
          <w:szCs w:val="24"/>
        </w:rPr>
        <w:t>i’ Solutions</w:t>
      </w:r>
    </w:p>
    <w:p w14:paraId="2369574C" w14:textId="77777777" w:rsidR="00E0126E" w:rsidRPr="008E2454" w:rsidRDefault="00E0126E" w:rsidP="00721D0B">
      <w:pPr>
        <w:snapToGrid w:val="0"/>
        <w:spacing w:line="360" w:lineRule="auto"/>
        <w:rPr>
          <w:rFonts w:ascii="Aptos Narrow" w:hAnsi="Aptos Narrow"/>
        </w:rPr>
      </w:pPr>
    </w:p>
    <w:p w14:paraId="59818EAD"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This copy packaging tutorial is part of </w:t>
      </w:r>
      <w:r w:rsidRPr="008E2454">
        <w:rPr>
          <w:rFonts w:ascii="Aptos Narrow" w:hAnsi="Aptos Narrow"/>
          <w:color w:val="7030A0"/>
        </w:rPr>
        <w:t>Yi’s Solutions</w:t>
      </w:r>
      <w:r w:rsidRPr="008E2454">
        <w:rPr>
          <w:rFonts w:ascii="Aptos Narrow" w:hAnsi="Aptos Narrow"/>
        </w:rPr>
        <w:t xml:space="preserve"> content, learn more:</w:t>
      </w:r>
    </w:p>
    <w:p w14:paraId="5A4B7842" w14:textId="66020F2E"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Yi's official website | </w:t>
      </w:r>
      <w:hyperlink r:id="rId146" w:history="1">
        <w:r w:rsidRPr="008E2454">
          <w:rPr>
            <w:rStyle w:val="Hyperlink"/>
            <w:rFonts w:ascii="Aptos Narrow" w:hAnsi="Aptos Narrow"/>
            <w:u w:val="none"/>
          </w:rPr>
          <w:t>https://fengyi.tel/solutions</w:t>
        </w:r>
      </w:hyperlink>
    </w:p>
    <w:p w14:paraId="1C516E05" w14:textId="32854298" w:rsidR="00373F73" w:rsidRPr="008E2454" w:rsidRDefault="00373F73" w:rsidP="00721D0B">
      <w:pPr>
        <w:pStyle w:val="ListParagraph"/>
        <w:widowControl w:val="0"/>
        <w:numPr>
          <w:ilvl w:val="0"/>
          <w:numId w:val="68"/>
        </w:numPr>
        <w:snapToGrid w:val="0"/>
        <w:spacing w:line="360" w:lineRule="auto"/>
        <w:contextualSpacing w:val="0"/>
        <w:rPr>
          <w:rFonts w:ascii="Aptos Narrow" w:hAnsi="Aptos Narrow"/>
        </w:rPr>
      </w:pPr>
      <w:r w:rsidRPr="008E2454">
        <w:rPr>
          <w:rFonts w:ascii="Aptos Narrow" w:hAnsi="Aptos Narrow"/>
        </w:rPr>
        <w:t xml:space="preserve">Github | </w:t>
      </w:r>
      <w:hyperlink r:id="rId147" w:history="1">
        <w:r w:rsidRPr="008E2454">
          <w:rPr>
            <w:rStyle w:val="Hyperlink"/>
            <w:rFonts w:ascii="Aptos Narrow" w:hAnsi="Aptos Narrow"/>
            <w:u w:val="none"/>
          </w:rPr>
          <w:t>https://github.com/ilikeyi/solutions</w:t>
        </w:r>
      </w:hyperlink>
    </w:p>
    <w:p w14:paraId="7AF67AD2" w14:textId="77777777" w:rsidR="00373F73" w:rsidRPr="008E2454" w:rsidRDefault="00373F73" w:rsidP="00721D0B">
      <w:pPr>
        <w:widowControl w:val="0"/>
        <w:snapToGrid w:val="0"/>
        <w:spacing w:line="360" w:lineRule="auto"/>
        <w:rPr>
          <w:rFonts w:ascii="Aptos Narrow" w:hAnsi="Aptos Narrow"/>
        </w:rPr>
      </w:pPr>
    </w:p>
    <w:p w14:paraId="5CD2D5A7" w14:textId="77777777" w:rsidR="00373F73" w:rsidRPr="008E2454" w:rsidRDefault="00373F73" w:rsidP="00721D0B">
      <w:pPr>
        <w:widowControl w:val="0"/>
        <w:snapToGrid w:val="0"/>
        <w:spacing w:line="360" w:lineRule="auto"/>
        <w:rPr>
          <w:rFonts w:ascii="Aptos Narrow" w:hAnsi="Aptos Narrow"/>
        </w:rPr>
      </w:pPr>
      <w:r w:rsidRPr="008E2454">
        <w:rPr>
          <w:rFonts w:ascii="Aptos Narrow" w:hAnsi="Aptos Narrow"/>
        </w:rPr>
        <w:t xml:space="preserve">Author: </w:t>
      </w:r>
      <w:r w:rsidRPr="008E2454">
        <w:rPr>
          <w:rFonts w:ascii="Aptos Narrow" w:hAnsi="Aptos Narrow"/>
          <w:color w:val="7030A0"/>
        </w:rPr>
        <w:t>Yi</w:t>
      </w:r>
    </w:p>
    <w:p w14:paraId="1F5B622E" w14:textId="3A244232" w:rsidR="00373F73" w:rsidRPr="008E2454" w:rsidRDefault="00373F73" w:rsidP="00721D0B">
      <w:pPr>
        <w:widowControl w:val="0"/>
        <w:snapToGrid w:val="0"/>
        <w:spacing w:line="360" w:lineRule="auto"/>
        <w:rPr>
          <w:rFonts w:ascii="Aptos Narrow" w:hAnsi="Aptos Narrow"/>
          <w:color w:val="7030A0"/>
        </w:rPr>
      </w:pPr>
      <w:r w:rsidRPr="008E2454">
        <w:rPr>
          <w:rFonts w:ascii="Aptos Narrow" w:hAnsi="Aptos Narrow"/>
        </w:rPr>
        <w:t xml:space="preserve">EMail: </w:t>
      </w:r>
      <w:hyperlink r:id="rId148" w:history="1">
        <w:r w:rsidRPr="008E2454">
          <w:rPr>
            <w:rStyle w:val="Hyperlink"/>
            <w:rFonts w:ascii="Aptos Narrow" w:hAnsi="Aptos Narrow"/>
            <w:u w:val="none"/>
          </w:rPr>
          <w:t>775159955@qq.com</w:t>
        </w:r>
      </w:hyperlink>
      <w:r w:rsidRPr="008E2454">
        <w:rPr>
          <w:rFonts w:ascii="Aptos Narrow" w:hAnsi="Aptos Narrow"/>
        </w:rPr>
        <w:t xml:space="preserve">, </w:t>
      </w:r>
      <w:hyperlink r:id="rId149" w:history="1">
        <w:r w:rsidRPr="008E2454">
          <w:rPr>
            <w:rStyle w:val="Hyperlink"/>
            <w:rFonts w:ascii="Aptos Narrow" w:hAnsi="Aptos Narrow"/>
            <w:u w:val="none"/>
          </w:rPr>
          <w:t>ilikeyi@outlook.com</w:t>
        </w:r>
      </w:hyperlink>
    </w:p>
    <w:p w14:paraId="0FD23184" w14:textId="1A36B1BE" w:rsidR="00373F73" w:rsidRPr="008E2454" w:rsidRDefault="00373F73" w:rsidP="00721D0B">
      <w:pPr>
        <w:snapToGrid w:val="0"/>
        <w:spacing w:line="360" w:lineRule="auto"/>
        <w:rPr>
          <w:rFonts w:ascii="Aptos Narrow" w:hAnsi="Aptos Narrow"/>
        </w:rPr>
      </w:pPr>
      <w:r w:rsidRPr="008E2454">
        <w:rPr>
          <w:rFonts w:ascii="Aptos Narrow" w:hAnsi="Aptos Narrow"/>
        </w:rPr>
        <w:t xml:space="preserve">Document version: </w:t>
      </w:r>
      <w:r w:rsidRPr="008E2454">
        <w:rPr>
          <w:rFonts w:ascii="Aptos Narrow" w:hAnsi="Aptos Narrow"/>
          <w:color w:val="7030A0"/>
        </w:rPr>
        <w:t>1.</w:t>
      </w:r>
      <w:r w:rsidR="00DF650B">
        <w:rPr>
          <w:rFonts w:ascii="Aptos Narrow" w:hAnsi="Aptos Narrow"/>
          <w:color w:val="7030A0"/>
        </w:rPr>
        <w:t>3</w:t>
      </w:r>
    </w:p>
    <w:p w14:paraId="7241AB8B" w14:textId="77777777" w:rsidR="00373F73"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Translation: </w:t>
      </w:r>
      <w:r w:rsidRPr="008E2454">
        <w:rPr>
          <w:rFonts w:ascii="Aptos Narrow" w:hAnsi="Aptos Narrow"/>
          <w:color w:val="7030A0"/>
        </w:rPr>
        <w:t>Chinese to English version</w:t>
      </w:r>
    </w:p>
    <w:p w14:paraId="144F6D13" w14:textId="01D4F42F" w:rsidR="006C4773" w:rsidRPr="008E2454" w:rsidRDefault="006C4773" w:rsidP="00721D0B">
      <w:pPr>
        <w:snapToGrid w:val="0"/>
        <w:spacing w:line="360" w:lineRule="auto"/>
        <w:rPr>
          <w:rFonts w:ascii="Aptos Narrow" w:hAnsi="Aptos Narrow"/>
        </w:rPr>
      </w:pPr>
      <w:r w:rsidRPr="008E2454">
        <w:rPr>
          <w:rFonts w:ascii="Aptos Narrow" w:hAnsi="Aptos Narrow"/>
        </w:rPr>
        <w:t xml:space="preserve">All scripts included in the document, last tested: </w:t>
      </w:r>
      <w:r w:rsidR="00F94952" w:rsidRPr="008E2454">
        <w:rPr>
          <w:rFonts w:ascii="Aptos Narrow" w:hAnsi="Aptos Narrow"/>
          <w:color w:val="7030A0"/>
        </w:rPr>
        <w:t>11</w:t>
      </w:r>
      <w:r w:rsidRPr="008E2454">
        <w:rPr>
          <w:rFonts w:ascii="Aptos Narrow" w:hAnsi="Aptos Narrow"/>
          <w:color w:val="7030A0"/>
        </w:rPr>
        <w:t xml:space="preserve"> / 2024</w:t>
      </w:r>
    </w:p>
    <w:p w14:paraId="5C5EE4B6" w14:textId="33114860" w:rsidR="00373F73" w:rsidRPr="008E2454" w:rsidRDefault="006C4773" w:rsidP="00721D0B">
      <w:pPr>
        <w:snapToGrid w:val="0"/>
        <w:spacing w:line="360" w:lineRule="auto"/>
        <w:rPr>
          <w:rFonts w:ascii="Aptos Narrow" w:hAnsi="Aptos Narrow"/>
          <w:color w:val="7030A0"/>
        </w:rPr>
      </w:pPr>
      <w:r w:rsidRPr="008E2454">
        <w:rPr>
          <w:rFonts w:ascii="Aptos Narrow" w:hAnsi="Aptos Narrow"/>
        </w:rPr>
        <w:t xml:space="preserve">Document last updated: </w:t>
      </w:r>
      <w:r w:rsidR="003165F0" w:rsidRPr="008E2454">
        <w:rPr>
          <w:rFonts w:ascii="Aptos Narrow" w:hAnsi="Aptos Narrow"/>
          <w:color w:val="7030A0"/>
        </w:rPr>
        <w:t>1</w:t>
      </w:r>
      <w:r w:rsidRPr="008E2454">
        <w:rPr>
          <w:rFonts w:ascii="Aptos Narrow" w:hAnsi="Aptos Narrow"/>
          <w:color w:val="7030A0"/>
        </w:rPr>
        <w:t xml:space="preserve"> / 202</w:t>
      </w:r>
      <w:r w:rsidR="00DF650B">
        <w:rPr>
          <w:rFonts w:ascii="Aptos Narrow" w:hAnsi="Aptos Narrow"/>
          <w:color w:val="7030A0"/>
        </w:rPr>
        <w:t>5</w:t>
      </w:r>
    </w:p>
    <w:p w14:paraId="2AF9362D" w14:textId="1BD5EE87" w:rsidR="00A05565" w:rsidRPr="008E2454" w:rsidRDefault="00373F73" w:rsidP="00721D0B">
      <w:pPr>
        <w:snapToGrid w:val="0"/>
        <w:spacing w:line="360" w:lineRule="auto"/>
        <w:rPr>
          <w:rFonts w:ascii="Aptos Narrow" w:hAnsi="Aptos Narrow"/>
          <w:color w:val="7030A0"/>
        </w:rPr>
      </w:pPr>
      <w:r w:rsidRPr="008E2454">
        <w:rPr>
          <w:rFonts w:ascii="Aptos Narrow" w:hAnsi="Aptos Narrow"/>
        </w:rPr>
        <w:t xml:space="preserve">Suggestions or feedback: </w:t>
      </w:r>
      <w:hyperlink r:id="rId150" w:history="1">
        <w:r w:rsidRPr="008E2454">
          <w:rPr>
            <w:rStyle w:val="Hyperlink"/>
            <w:rFonts w:ascii="Aptos Narrow" w:hAnsi="Aptos Narrow"/>
            <w:u w:val="none"/>
          </w:rPr>
          <w:t>https://github.com/ilikeyi/solutions/issues</w:t>
        </w:r>
      </w:hyperlink>
    </w:p>
    <w:sectPr w:rsidR="00A05565" w:rsidRPr="008E2454" w:rsidSect="00CB59BD">
      <w:footerReference w:type="default" r:id="rId151"/>
      <w:footerReference w:type="first" r:id="rId15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B45E1" w14:textId="77777777" w:rsidR="00EE2983" w:rsidRDefault="00EE2983" w:rsidP="00C863D8">
      <w:pPr>
        <w:spacing w:line="240" w:lineRule="auto"/>
      </w:pPr>
      <w:r>
        <w:separator/>
      </w:r>
    </w:p>
  </w:endnote>
  <w:endnote w:type="continuationSeparator" w:id="0">
    <w:p w14:paraId="331B54D7" w14:textId="77777777" w:rsidR="00EE2983" w:rsidRDefault="00EE2983"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4923A688"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C07FE8">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C07FE8">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A440" w14:textId="77777777" w:rsidR="00EE2983" w:rsidRDefault="00EE2983" w:rsidP="00C863D8">
      <w:pPr>
        <w:spacing w:line="240" w:lineRule="auto"/>
      </w:pPr>
      <w:r>
        <w:separator/>
      </w:r>
    </w:p>
  </w:footnote>
  <w:footnote w:type="continuationSeparator" w:id="0">
    <w:p w14:paraId="7C1483E5" w14:textId="77777777" w:rsidR="00EE2983" w:rsidRDefault="00EE2983"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2"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5"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6"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7"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8"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9"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3"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5"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6"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7"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8"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3"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9"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4"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8"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1"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5"/>
  </w:num>
  <w:num w:numId="3" w16cid:durableId="1430127556">
    <w:abstractNumId w:val="55"/>
  </w:num>
  <w:num w:numId="4" w16cid:durableId="1857889350">
    <w:abstractNumId w:val="66"/>
  </w:num>
  <w:num w:numId="5" w16cid:durableId="1766153462">
    <w:abstractNumId w:val="81"/>
  </w:num>
  <w:num w:numId="6" w16cid:durableId="1159225310">
    <w:abstractNumId w:val="56"/>
  </w:num>
  <w:num w:numId="7" w16cid:durableId="683241896">
    <w:abstractNumId w:val="26"/>
  </w:num>
  <w:num w:numId="8" w16cid:durableId="833371647">
    <w:abstractNumId w:val="70"/>
  </w:num>
  <w:num w:numId="9" w16cid:durableId="1537741799">
    <w:abstractNumId w:val="30"/>
  </w:num>
  <w:num w:numId="10" w16cid:durableId="1738892377">
    <w:abstractNumId w:val="25"/>
  </w:num>
  <w:num w:numId="11" w16cid:durableId="573005538">
    <w:abstractNumId w:val="14"/>
  </w:num>
  <w:num w:numId="12" w16cid:durableId="810826689">
    <w:abstractNumId w:val="65"/>
  </w:num>
  <w:num w:numId="13" w16cid:durableId="50471206">
    <w:abstractNumId w:val="32"/>
  </w:num>
  <w:num w:numId="14" w16cid:durableId="1235237605">
    <w:abstractNumId w:val="24"/>
  </w:num>
  <w:num w:numId="15" w16cid:durableId="1287082507">
    <w:abstractNumId w:val="64"/>
  </w:num>
  <w:num w:numId="16" w16cid:durableId="498009449">
    <w:abstractNumId w:val="75"/>
  </w:num>
  <w:num w:numId="17" w16cid:durableId="1669333586">
    <w:abstractNumId w:val="15"/>
  </w:num>
  <w:num w:numId="18" w16cid:durableId="1157188690">
    <w:abstractNumId w:val="63"/>
  </w:num>
  <w:num w:numId="19" w16cid:durableId="508787738">
    <w:abstractNumId w:val="76"/>
  </w:num>
  <w:num w:numId="20" w16cid:durableId="285936252">
    <w:abstractNumId w:val="74"/>
  </w:num>
  <w:num w:numId="21" w16cid:durableId="1209994160">
    <w:abstractNumId w:val="20"/>
  </w:num>
  <w:num w:numId="22" w16cid:durableId="1256019257">
    <w:abstractNumId w:val="35"/>
  </w:num>
  <w:num w:numId="23" w16cid:durableId="1024749020">
    <w:abstractNumId w:val="19"/>
  </w:num>
  <w:num w:numId="24" w16cid:durableId="764038232">
    <w:abstractNumId w:val="50"/>
  </w:num>
  <w:num w:numId="25" w16cid:durableId="1175069108">
    <w:abstractNumId w:val="17"/>
  </w:num>
  <w:num w:numId="26" w16cid:durableId="1606187523">
    <w:abstractNumId w:val="71"/>
  </w:num>
  <w:num w:numId="27" w16cid:durableId="43333743">
    <w:abstractNumId w:val="27"/>
  </w:num>
  <w:num w:numId="28" w16cid:durableId="1419138925">
    <w:abstractNumId w:val="68"/>
  </w:num>
  <w:num w:numId="29" w16cid:durableId="1831868346">
    <w:abstractNumId w:val="44"/>
  </w:num>
  <w:num w:numId="30" w16cid:durableId="1059672910">
    <w:abstractNumId w:val="80"/>
  </w:num>
  <w:num w:numId="31" w16cid:durableId="501550463">
    <w:abstractNumId w:val="60"/>
  </w:num>
  <w:num w:numId="32" w16cid:durableId="1625885015">
    <w:abstractNumId w:val="73"/>
  </w:num>
  <w:num w:numId="33" w16cid:durableId="1878470160">
    <w:abstractNumId w:val="53"/>
  </w:num>
  <w:num w:numId="34" w16cid:durableId="1779449965">
    <w:abstractNumId w:val="61"/>
  </w:num>
  <w:num w:numId="35" w16cid:durableId="1291519950">
    <w:abstractNumId w:val="58"/>
  </w:num>
  <w:num w:numId="36" w16cid:durableId="1742022477">
    <w:abstractNumId w:val="23"/>
  </w:num>
  <w:num w:numId="37" w16cid:durableId="1327972670">
    <w:abstractNumId w:val="43"/>
  </w:num>
  <w:num w:numId="38" w16cid:durableId="300232529">
    <w:abstractNumId w:val="28"/>
  </w:num>
  <w:num w:numId="39" w16cid:durableId="1805848433">
    <w:abstractNumId w:val="59"/>
  </w:num>
  <w:num w:numId="40" w16cid:durableId="1160463280">
    <w:abstractNumId w:val="69"/>
  </w:num>
  <w:num w:numId="41" w16cid:durableId="607197199">
    <w:abstractNumId w:val="16"/>
  </w:num>
  <w:num w:numId="42" w16cid:durableId="1828592428">
    <w:abstractNumId w:val="12"/>
  </w:num>
  <w:num w:numId="43" w16cid:durableId="1414739752">
    <w:abstractNumId w:val="46"/>
  </w:num>
  <w:num w:numId="44" w16cid:durableId="1633097837">
    <w:abstractNumId w:val="62"/>
  </w:num>
  <w:num w:numId="45" w16cid:durableId="804389449">
    <w:abstractNumId w:val="33"/>
  </w:num>
  <w:num w:numId="46" w16cid:durableId="1389837446">
    <w:abstractNumId w:val="38"/>
  </w:num>
  <w:num w:numId="47" w16cid:durableId="641035192">
    <w:abstractNumId w:val="21"/>
  </w:num>
  <w:num w:numId="48" w16cid:durableId="533544664">
    <w:abstractNumId w:val="34"/>
  </w:num>
  <w:num w:numId="49" w16cid:durableId="1516917105">
    <w:abstractNumId w:val="8"/>
  </w:num>
  <w:num w:numId="50" w16cid:durableId="1233850635">
    <w:abstractNumId w:val="36"/>
  </w:num>
  <w:num w:numId="51" w16cid:durableId="1344283273">
    <w:abstractNumId w:val="57"/>
  </w:num>
  <w:num w:numId="52" w16cid:durableId="844394953">
    <w:abstractNumId w:val="72"/>
  </w:num>
  <w:num w:numId="53" w16cid:durableId="691299524">
    <w:abstractNumId w:val="6"/>
  </w:num>
  <w:num w:numId="54" w16cid:durableId="1160729715">
    <w:abstractNumId w:val="4"/>
  </w:num>
  <w:num w:numId="55" w16cid:durableId="1714623116">
    <w:abstractNumId w:val="41"/>
  </w:num>
  <w:num w:numId="56" w16cid:durableId="2120178969">
    <w:abstractNumId w:val="48"/>
  </w:num>
  <w:num w:numId="57" w16cid:durableId="346056407">
    <w:abstractNumId w:val="49"/>
  </w:num>
  <w:num w:numId="58" w16cid:durableId="1561670888">
    <w:abstractNumId w:val="79"/>
  </w:num>
  <w:num w:numId="59" w16cid:durableId="436027718">
    <w:abstractNumId w:val="0"/>
  </w:num>
  <w:num w:numId="60" w16cid:durableId="1717968229">
    <w:abstractNumId w:val="77"/>
  </w:num>
  <w:num w:numId="61" w16cid:durableId="902563704">
    <w:abstractNumId w:val="52"/>
  </w:num>
  <w:num w:numId="62" w16cid:durableId="655886374">
    <w:abstractNumId w:val="7"/>
  </w:num>
  <w:num w:numId="63" w16cid:durableId="1498501575">
    <w:abstractNumId w:val="3"/>
  </w:num>
  <w:num w:numId="64" w16cid:durableId="2067947795">
    <w:abstractNumId w:val="54"/>
  </w:num>
  <w:num w:numId="65" w16cid:durableId="392239513">
    <w:abstractNumId w:val="78"/>
  </w:num>
  <w:num w:numId="66" w16cid:durableId="1453135586">
    <w:abstractNumId w:val="51"/>
  </w:num>
  <w:num w:numId="67" w16cid:durableId="738791587">
    <w:abstractNumId w:val="10"/>
  </w:num>
  <w:num w:numId="68" w16cid:durableId="1084642728">
    <w:abstractNumId w:val="13"/>
  </w:num>
  <w:num w:numId="69" w16cid:durableId="1583106422">
    <w:abstractNumId w:val="39"/>
  </w:num>
  <w:num w:numId="70" w16cid:durableId="2077698720">
    <w:abstractNumId w:val="31"/>
  </w:num>
  <w:num w:numId="71" w16cid:durableId="760375545">
    <w:abstractNumId w:val="40"/>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29"/>
  </w:num>
  <w:num w:numId="77" w16cid:durableId="1330250123">
    <w:abstractNumId w:val="67"/>
  </w:num>
  <w:num w:numId="78" w16cid:durableId="1796407725">
    <w:abstractNumId w:val="37"/>
  </w:num>
  <w:num w:numId="79" w16cid:durableId="1848208456">
    <w:abstractNumId w:val="47"/>
  </w:num>
  <w:num w:numId="80" w16cid:durableId="276447573">
    <w:abstractNumId w:val="22"/>
  </w:num>
  <w:num w:numId="81" w16cid:durableId="566768703">
    <w:abstractNumId w:val="2"/>
  </w:num>
  <w:num w:numId="82" w16cid:durableId="1075932935">
    <w:abstractNumId w:val="4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897"/>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mlib.net/downloads/wimlib-1.14.3-windows-i686-bin.zip"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https://github.com/ilikeyi/Solutions/raw/refs/heads/main/_Learn/Download.Package/Windows.11.24H2/15a6383d188a454ca98e15931ce48dc4_License1.xml" TargetMode="External"/><Relationship Id="rId138" Type="http://schemas.openxmlformats.org/officeDocument/2006/relationships/hyperlink" Target="https://learn.microsoft.com/en-us/windows-hardware/customize/desktop/unattend/" TargetMode="External"/><Relationship Id="rId107" Type="http://schemas.openxmlformats.org/officeDocument/2006/relationships/hyperlink" Target="https://www.catalog.update.microsoft.com/Search.aspx?q=KB5043080"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53" Type="http://schemas.openxmlformats.org/officeDocument/2006/relationships/hyperlink" Target="https://github.com/ilikeyi/solutions/raw/main/_Documents/Attachment/OS.11/23H2/Expand/Install/Report/Report.nb-no.xlsx" TargetMode="External"/><Relationship Id="rId74" Type="http://schemas.openxmlformats.org/officeDocument/2006/relationships/hyperlink" Target="https://files.rg-adguard.net/file/025cfc5d-f5fa-7d00-246e-76c04a40e210" TargetMode="External"/><Relationship Id="rId128" Type="http://schemas.openxmlformats.org/officeDocument/2006/relationships/hyperlink" Target="Expand/Install/Install.Compress.ps1" TargetMode="External"/><Relationship Id="rId149" Type="http://schemas.openxmlformats.org/officeDocument/2006/relationships/hyperlink" Target="mailto:ilikeyi@outlook.com" TargetMode="External"/><Relationship Id="rId5" Type="http://schemas.openxmlformats.org/officeDocument/2006/relationships/webSettings" Target="webSettings.xml"/><Relationship Id="rId95" Type="http://schemas.openxmlformats.org/officeDocument/2006/relationships/hyperlink" Target="https://learn.microsoft.com/en-us/windows/win32/intl/user-interface-language-management"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18" Type="http://schemas.openxmlformats.org/officeDocument/2006/relationships/hyperlink" Target="Expand/Install/Install.WinRE.Extract.ps1" TargetMode="External"/><Relationship Id="rId134" Type="http://schemas.openxmlformats.org/officeDocument/2006/relationships/hyperlink" Target="Expand/Boot/Boot.Bypass.TPM.ps1" TargetMode="External"/><Relationship Id="rId139" Type="http://schemas.openxmlformats.org/officeDocument/2006/relationships/hyperlink" Target="https://github.com/ilikeyi/Solutions/raw/refs/heads/main/_Encapsulation/Modules/AIO/Oscdimg/amd64/oscdimg.exe" TargetMode="External"/><Relationship Id="rId80" Type="http://schemas.openxmlformats.org/officeDocument/2006/relationships/hyperlink" Target="https://files.rg-adguard.net/file/d6624138-77bb-13c1-9766-47b6b5e5864b" TargetMode="External"/><Relationship Id="rId85" Type="http://schemas.openxmlformats.org/officeDocument/2006/relationships/hyperlink" Target="Expand/Extract.ps1" TargetMode="External"/><Relationship Id="rId150" Type="http://schemas.openxmlformats.org/officeDocument/2006/relationships/hyperlink" Target="https://github.com/ilikeyi/solutions/issues" TargetMode="Externa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Expand/Install/Install.Inst.InBox.Apps.ps1" TargetMode="External"/><Relationship Id="rId108"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4" Type="http://schemas.openxmlformats.org/officeDocument/2006/relationships/hyperlink" Target="Expand/Install/Install.Split.ps1" TargetMode="External"/><Relationship Id="rId129" Type="http://schemas.openxmlformats.org/officeDocument/2006/relationships/hyperlink" Target="https://github.com/ilikeyi/solutions/blob/main/_Learn/Packaging.tutorial/OS.11/24H2/Expand/Install/Install.Compress.ps1"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Expand/Install/WinRE/WinRE.Backup.ps1" TargetMode="External"/><Relationship Id="rId96" Type="http://schemas.openxmlformats.org/officeDocument/2006/relationships/hyperlink" Target="https://www.microsoft.com/windowsforbusiness/compare" TargetMode="External"/><Relationship Id="rId140" Type="http://schemas.openxmlformats.org/officeDocument/2006/relationships/hyperlink" Target="https://github.com/ilikeyi/Solutions/raw/refs/heads/main/_Encapsulation/Modules/AIO/Oscdimg/x86/oscdimg.exe"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https://wimlib.net" TargetMode="External"/><Relationship Id="rId119" Type="http://schemas.openxmlformats.org/officeDocument/2006/relationships/hyperlink" Target="https://github.com/ilikeyi/solutions/blob/main/_Learn/Packaging.tutorial/OS.11/24H2/Expand/Install/Install.WinRE.Extract.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https://github.com/ilikeyi/Solutions/raw/refs/heads/main/_Learn/Download.Package/Windows.11.24H2/Microsoft.HEVCVideoExtension_8wekyb3d8bbwe.appxbundle" TargetMode="External"/><Relationship Id="rId86" Type="http://schemas.openxmlformats.org/officeDocument/2006/relationships/hyperlink" Target="https://github.com/ilikeyi/solutions/blob/main/_Learn/Packaging.tutorial/OS.11/24H2/Expand/Extract.ps1" TargetMode="External"/><Relationship Id="rId130" Type="http://schemas.openxmlformats.org/officeDocument/2006/relationships/hyperlink" Target="Expand/Install/Install.Convert.ps1" TargetMode="External"/><Relationship Id="rId135" Type="http://schemas.openxmlformats.org/officeDocument/2006/relationships/hyperlink" Target="https://github.com/ilikeyi/solutions/blob/main/_Learn/Packaging.tutorial/OS.11/24H2/Expand/Boot/Boot.Bypass.TPM.ps1" TargetMode="External"/><Relationship Id="rId151" Type="http://schemas.openxmlformats.org/officeDocument/2006/relationships/footer" Target="footer2.xm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learn.microsoft.com/en-us/windows/win32/intl/user-interface-language-management" TargetMode="External"/><Relationship Id="rId104" Type="http://schemas.openxmlformats.org/officeDocument/2006/relationships/hyperlink" Target="https://github.com/ilikeyi/solutions/blob/main/_Learn/Packaging.tutorial/OS.11/24H2/Expand/Install/Install.Inst.InBox.Apps.ps1" TargetMode="External"/><Relationship Id="rId120" Type="http://schemas.openxmlformats.org/officeDocument/2006/relationships/hyperlink" Target="Expand/Install/Install.WinRE.Replace.wim.ps1" TargetMode="External"/><Relationship Id="rId125" Type="http://schemas.openxmlformats.org/officeDocument/2006/relationships/hyperlink" Target="https://github.com/ilikeyi/solutions/blob/main/_Learn/Packaging.tutorial/OS.11/24H2/Expand/Install/Install.Split.ps1" TargetMode="External"/><Relationship Id="rId141" Type="http://schemas.openxmlformats.org/officeDocument/2006/relationships/hyperlink" Target="https://github.com/ilikeyi/Solutions/raw/refs/heads/main/_Encapsulation/Modules/AIO/Oscdimg/arm64/oscdimg.exe" TargetMode="External"/><Relationship Id="rId146" Type="http://schemas.openxmlformats.org/officeDocument/2006/relationships/hyperlink" Target="https://fengyi.tel/solutions"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github.com/ilikeyi/solutions/blob/main/_Learn/Packaging.tutorial/OS.11/24H2/Expand/Install/WinRE/WinRE.Backup.ps1"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Expand/Install/WinRE/WinRE.Instl.lang.ps1" TargetMode="External"/><Relationship Id="rId110" Type="http://schemas.openxmlformats.org/officeDocument/2006/relationships/hyperlink" Target="https://learn.microsoft.com/en-us/windows/release-health/windows11-release-information" TargetMode="External"/><Relationship Id="rId115" Type="http://schemas.openxmlformats.org/officeDocument/2006/relationships/hyperlink" Target="https://wimlib.net/downloads/wimlib-1.14.3-windows-aarch64-bin.zip" TargetMode="External"/><Relationship Id="rId131" Type="http://schemas.openxmlformats.org/officeDocument/2006/relationships/hyperlink" Target="https://github.com/ilikeyi/solutions/blob/main/_Learn/Packaging.tutorial/OS.11/24H2/Expand/Install/Install.Convert.ps1" TargetMode="External"/><Relationship Id="rId136" Type="http://schemas.openxmlformats.org/officeDocument/2006/relationships/hyperlink" Target="https://github.com/ilikeyi/Multilingual"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https://archive.org/download/microsoft.-hevcvideo-extension-2.0.61931.0-neutral-8wekyb-3d-8bbwe_20231114/Microsoft.HEVCVideoExtension_2.0.61931.0_neutral_~_8wekyb3d8bbwe.zip" TargetMode="External"/><Relationship Id="rId152" Type="http://schemas.openxmlformats.org/officeDocument/2006/relationships/footer" Target="footer3.xm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Learn/Packaging.tutorial/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files.rg-adguard.net/file/88595d91-89e4-df54-5e04-f83f45c1f3d5" TargetMode="External"/><Relationship Id="rId100" Type="http://schemas.openxmlformats.org/officeDocument/2006/relationships/hyperlink" Target="https://github.com/ilikeyi/solutions/blob/main/_Learn/Packaging.tutorial/OS.11/24H2/Expand/Install/Install.InBox.Apps.Clear.all.ps1" TargetMode="External"/><Relationship Id="rId105" Type="http://schemas.openxmlformats.org/officeDocument/2006/relationships/hyperlink" Target="Expand/Install/Install.Clear.Flag.ps1" TargetMode="External"/><Relationship Id="rId126" Type="http://schemas.openxmlformats.org/officeDocument/2006/relationships/hyperlink" Target="Expand/Install/Install.Merging.ps1" TargetMode="External"/><Relationship Id="rId147" Type="http://schemas.openxmlformats.org/officeDocument/2006/relationships/hyperlink" Target="https://github.com/ilikeyi/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Expand/Install/Install.Instl.lang.ps1" TargetMode="External"/><Relationship Id="rId98" Type="http://schemas.openxmlformats.org/officeDocument/2006/relationships/hyperlink" Target="https://learn.microsoft.com/en-us/windows-hardware/manufacture/desktop/dism-app-package--appx-or-appxbundle--servicing-command-line-options" TargetMode="External"/><Relationship Id="rId121" Type="http://schemas.openxmlformats.org/officeDocument/2006/relationships/hyperlink" Target="https://github.com/ilikeyi/solutions/blob/main/_Learn/Packaging.tutorial/OS.11/24H2/Expand/Install/Install.WinRE.Replace.wim.ps1" TargetMode="External"/><Relationship Id="rId142" Type="http://schemas.openxmlformats.org/officeDocument/2006/relationships/hyperlink" Target="Expand/ISO.ps1" TargetMode="Externa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https://wimlib.net/downloads/wimlib-1.14.3-windows-x86_64-bin.zip" TargetMode="External"/><Relationship Id="rId137" Type="http://schemas.openxmlformats.org/officeDocument/2006/relationships/hyperlink" Target="https://github.com/ilikeyi/Multilingual/releases"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https://store.rg-adguard.net" TargetMode="External"/><Relationship Id="rId88" Type="http://schemas.openxmlformats.org/officeDocument/2006/relationships/hyperlink" Target="https://github.com/ilikeyi/solutions/blob/main/_Learn/Packaging.tutorial/OS.11/24H2/Expand/Install/WinRE/WinRE.Instl.lang.ps1" TargetMode="External"/><Relationship Id="rId111" Type="http://schemas.openxmlformats.org/officeDocument/2006/relationships/hyperlink" Target="https://www.catalog.update.microsoft.com/Search.aspx?q=KB5044284" TargetMode="External"/><Relationship Id="rId132" Type="http://schemas.openxmlformats.org/officeDocument/2006/relationships/hyperlink" Target="Expand/Boot/Boot.Instl.lang.ps1" TargetMode="External"/><Relationship Id="rId153" Type="http://schemas.openxmlformats.org/officeDocument/2006/relationships/fontTable" Target="fontTable.xm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github.com/ilikeyi/solutions/blob/main/_Learn/Packaging.tutorial/OS.11/24H2/Expand/Install/Install.Clear.Flag.ps1" TargetMode="External"/><Relationship Id="rId127" Type="http://schemas.openxmlformats.org/officeDocument/2006/relationships/hyperlink" Target="https://github.com/ilikeyi/solutions/blob/main/_Learn/Packaging.tutorial/OS.11/24H2/Expand/Install/Install.Merging.ps1"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github.com/ilikeyi/Solutions/raw/refs/heads/main/_Learn/Download.Package/Windows.11.24H2/Microsoft.GetHelp_8wekyb3d8bbwe.appxbundle" TargetMode="External"/><Relationship Id="rId94" Type="http://schemas.openxmlformats.org/officeDocument/2006/relationships/hyperlink" Target="https://github.com/ilikeyi/solutions/blob/main/_Learn/Packaging.tutorial/OS.11/24H2/Expand/Install/Install.Instl.lang.ps1" TargetMode="External"/><Relationship Id="rId99" Type="http://schemas.openxmlformats.org/officeDocument/2006/relationships/hyperlink" Target="Expand/Install/Install.InBox.Apps.Clear.all.ps1" TargetMode="External"/><Relationship Id="rId101" Type="http://schemas.openxmlformats.org/officeDocument/2006/relationships/hyperlink" Target="https://github.com/ilikeyi/LXPs" TargetMode="External"/><Relationship Id="rId122" Type="http://schemas.openxmlformats.org/officeDocument/2006/relationships/hyperlink" Target="Expand/Install/Install.Rebuild.wim.ps1" TargetMode="External"/><Relationship Id="rId143" Type="http://schemas.openxmlformats.org/officeDocument/2006/relationships/hyperlink" Target="https://github.com/ilikeyi/solutions/blob/main/_Learn/Packaging.tutorial/OS.11/24H2/Expand/ISO.ps1" TargetMode="External"/><Relationship Id="rId148"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Expand/Install/WinRE/WinRE.Rebuild.ps1" TargetMode="External"/><Relationship Id="rId112"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133" Type="http://schemas.openxmlformats.org/officeDocument/2006/relationships/hyperlink" Target="https://github.com/ilikeyi/solutions/blob/main/_Learn/Packaging.tutorial/OS.11/24H2/Expand/Boot/Boot.Instl.lang.ps1" TargetMode="External"/><Relationship Id="rId154" Type="http://schemas.openxmlformats.org/officeDocument/2006/relationships/theme" Target="theme/theme1.xml"/><Relationship Id="rId16" Type="http://schemas.openxmlformats.org/officeDocument/2006/relationships/hyperlink" Target="https://files.rg-adguard.net/file/142ca376-487f-e858-a606-e120e70b9d02" TargetMode="External"/><Relationship Id="rId37" Type="http://schemas.openxmlformats.org/officeDocument/2006/relationships/hyperlink" Target="https://github.com/ilikeyi/solutions/raw/main/_Documents/Attachment/OS.11/23H2/Expand/Install/Report/Report.el-gr.xlsx" TargetMode="External"/><Relationship Id="rId58" Type="http://schemas.openxmlformats.org/officeDocument/2006/relationships/hyperlink" Target="https://github.com/ilikeyi/solutions/raw/main/_Documents/Attachment/OS.11/23H2/Expand/Install/Report/Report.ro-ro.xlsx" TargetMode="External"/><Relationship Id="rId79" Type="http://schemas.openxmlformats.org/officeDocument/2006/relationships/hyperlink" Target="https://store.rg-adguard.net" TargetMode="External"/><Relationship Id="rId102" Type="http://schemas.openxmlformats.org/officeDocument/2006/relationships/hyperlink" Target="https://store.rg-adguard.net" TargetMode="External"/><Relationship Id="rId123" Type="http://schemas.openxmlformats.org/officeDocument/2006/relationships/hyperlink" Target="https://github.com/ilikeyi/solutions/blob/main/_Learn/Packaging.tutorial/OS.11/24H2/Expand/Install/Install.Rebuild.wim.ps1" TargetMode="External"/><Relationship Id="rId144" Type="http://schemas.openxmlformats.org/officeDocument/2006/relationships/hyperlink" Target="https://github.com/AveYo/MediaCreationTool.bat/tree/main/bypass11" TargetMode="External"/><Relationship Id="rId90" Type="http://schemas.openxmlformats.org/officeDocument/2006/relationships/hyperlink" Target="https://github.com/ilikeyi/solutions/blob/main/_Learn/Packaging.tutorial/OS.11/24H2/Expand/Install/WinRE/WinRE.Rebuild.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71</Pages>
  <Words>24288</Words>
  <Characters>138442</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644</cp:revision>
  <cp:lastPrinted>2025-01-01T10:50:00Z</cp:lastPrinted>
  <dcterms:created xsi:type="dcterms:W3CDTF">2023-10-12T20:41:00Z</dcterms:created>
  <dcterms:modified xsi:type="dcterms:W3CDTF">2025-01-01T10:51:00Z</dcterms:modified>
</cp:coreProperties>
</file>